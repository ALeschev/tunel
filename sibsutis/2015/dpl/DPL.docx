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3FE" w:rsidRDefault="00D1115F" w:rsidP="002A3B1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62.7pt;margin-top:-11.55pt;width:508.85pt;height:85.05pt;z-index:25166182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9frwIAAK0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" filled="f" stroked="f">
            <v:textbox inset="0,0,0,0">
              <w:txbxContent>
                <w:p w:rsidR="002E5496" w:rsidRPr="002A3B1B" w:rsidRDefault="002E5496" w:rsidP="00AF6C3A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A3B1B">
                    <w:rPr>
                      <w:b/>
                      <w:sz w:val="32"/>
                      <w:szCs w:val="32"/>
                    </w:rPr>
                    <w:t>Федеральное агентство связи</w:t>
                  </w:r>
                </w:p>
                <w:p w:rsidR="002E5496" w:rsidRPr="00A23C6D" w:rsidRDefault="002E5496" w:rsidP="00AF6C3A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Федеральное г</w:t>
                  </w:r>
                  <w:r w:rsidRPr="002A3B1B">
                    <w:rPr>
                      <w:b/>
                      <w:sz w:val="32"/>
                      <w:szCs w:val="32"/>
                    </w:rPr>
                    <w:t>осударственное обр</w:t>
                  </w:r>
                  <w:r>
                    <w:rPr>
                      <w:b/>
                      <w:sz w:val="32"/>
                      <w:szCs w:val="32"/>
                    </w:rPr>
                    <w:t>азовательное бюджетное учреждение высшего</w:t>
                  </w:r>
                </w:p>
                <w:p w:rsidR="002E5496" w:rsidRPr="00620E06" w:rsidRDefault="002E5496" w:rsidP="00AF6C3A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профессионального образования</w:t>
                  </w:r>
                </w:p>
                <w:p w:rsidR="002E5496" w:rsidRDefault="002E5496" w:rsidP="00AF6C3A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 w:rsidRPr="002A3B1B">
                    <w:rPr>
                      <w:b/>
                      <w:sz w:val="32"/>
                      <w:szCs w:val="32"/>
                    </w:rPr>
                    <w:t>«Сибирский государственный университет телекоммуникаций и информатики»</w:t>
                  </w:r>
                </w:p>
                <w:p w:rsidR="002E5496" w:rsidRPr="002A3B1B" w:rsidRDefault="002E5496" w:rsidP="00AF6C3A">
                  <w:pPr>
                    <w:pStyle w:val="a5"/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(ФГОБУ ВПО «СибГУТИ»)</w:t>
                  </w:r>
                </w:p>
                <w:p w:rsidR="002E5496" w:rsidRDefault="002E5496"/>
              </w:txbxContent>
            </v:textbox>
            <w10:wrap anchorx="page"/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D1115F" w:rsidP="002A53FE">
      <w:r>
        <w:rPr>
          <w:noProof/>
        </w:rPr>
        <w:pict>
          <v:shape id="Text Box 7" o:spid="_x0000_s1027" type="#_x0000_t202" style="position:absolute;left:0;text-align:left;margin-left:234pt;margin-top:2.4pt;width:243pt;height:130.1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" filled="f" stroked="f">
            <v:textbox inset="0,0,0,0">
              <w:txbxContent>
                <w:p w:rsidR="002E5496" w:rsidRDefault="002E5496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 w:rsidRPr="00637121">
                    <w:rPr>
                      <w:sz w:val="24"/>
                    </w:rPr>
                    <w:t>Форма</w:t>
                  </w:r>
                  <w:r>
                    <w:rPr>
                      <w:sz w:val="24"/>
                    </w:rPr>
                    <w:t xml:space="preserve"> утверждена </w:t>
                  </w:r>
                </w:p>
                <w:p w:rsidR="002E5496" w:rsidRDefault="002E5496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научно-методическим</w:t>
                  </w:r>
                </w:p>
                <w:p w:rsidR="002E5496" w:rsidRDefault="002E5496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 w:rsidRPr="00637121">
                    <w:rPr>
                      <w:sz w:val="24"/>
                    </w:rPr>
                    <w:t>советом</w:t>
                  </w:r>
                  <w:r>
                    <w:rPr>
                      <w:sz w:val="24"/>
                    </w:rPr>
                    <w:t xml:space="preserve"> ФГОБУ ВПО «СибГУТИ»</w:t>
                  </w:r>
                </w:p>
                <w:p w:rsidR="002E5496" w:rsidRPr="00637121" w:rsidRDefault="002E5496" w:rsidP="00661B11">
                  <w:pPr>
                    <w:pStyle w:val="a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Протокол №2 от 04.03.2014</w:t>
                  </w:r>
                  <w:r w:rsidRPr="00637121">
                    <w:rPr>
                      <w:sz w:val="24"/>
                    </w:rPr>
                    <w:t xml:space="preserve"> г.</w:t>
                  </w:r>
                </w:p>
                <w:p w:rsidR="002E5496" w:rsidRDefault="002E5496" w:rsidP="002A3B1B">
                  <w:pPr>
                    <w:pStyle w:val="a5"/>
                    <w:rPr>
                      <w:sz w:val="28"/>
                      <w:szCs w:val="28"/>
                    </w:rPr>
                  </w:pPr>
                </w:p>
                <w:p w:rsidR="002E5496" w:rsidRDefault="002E5496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Кафедра </w:t>
                  </w:r>
                  <w:fldSimple w:instr=" DOCPROPERTY  Каф.Полн  \* MERGEFORMAT ">
                    <w:r w:rsidRPr="0060096A">
                      <w:rPr>
                        <w:sz w:val="28"/>
                        <w:szCs w:val="28"/>
                      </w:rPr>
                      <w:t>вычислительных систем</w:t>
                    </w:r>
                  </w:fldSimple>
                </w:p>
                <w:p w:rsidR="002E5496" w:rsidRPr="002A3B1B" w:rsidRDefault="002E5496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 w:rsidRPr="002A3B1B">
                    <w:rPr>
                      <w:sz w:val="28"/>
                      <w:szCs w:val="28"/>
                    </w:rPr>
                    <w:t>Допустить к защите</w:t>
                  </w:r>
                </w:p>
                <w:p w:rsidR="002E5496" w:rsidRPr="00C1756A" w:rsidRDefault="002E5496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зав. кафедрой </w:t>
                  </w:r>
                  <w:fldSimple w:instr=" DOCPROPERTY  Каф.Зав.СтепеньЗвание  \* MERGEFORMAT ">
                    <w:r w:rsidRPr="00CF490A">
                      <w:rPr>
                        <w:bCs/>
                        <w:sz w:val="28"/>
                        <w:szCs w:val="28"/>
                      </w:rPr>
                      <w:t>доцент д.т.н.</w:t>
                    </w:r>
                  </w:fldSimple>
                </w:p>
                <w:p w:rsidR="002E5496" w:rsidRPr="00C1756A" w:rsidRDefault="00D1115F" w:rsidP="002A3B1B">
                  <w:pPr>
                    <w:pStyle w:val="a5"/>
                    <w:rPr>
                      <w:sz w:val="28"/>
                      <w:szCs w:val="28"/>
                    </w:rPr>
                  </w:pPr>
                  <w:fldSimple w:instr=" DOCPROPERTY  Шаблон.Подпись  \* MERGEFORMAT ">
                    <w:r w:rsidR="002E5496" w:rsidRPr="00CF490A">
                      <w:rPr>
                        <w:b/>
                        <w:bCs/>
                        <w:sz w:val="28"/>
                        <w:szCs w:val="28"/>
                      </w:rPr>
                      <w:t>___________</w:t>
                    </w:r>
                  </w:fldSimple>
                  <w:fldSimple w:instr=" DOCPROPERTY  Каф.Зав.ФИО  \* MERGEFORMAT ">
                    <w:r w:rsidR="002E5496" w:rsidRPr="00CF490A">
                      <w:rPr>
                        <w:bCs/>
                        <w:sz w:val="28"/>
                        <w:szCs w:val="28"/>
                      </w:rPr>
                      <w:t>Мамойленко С.Н.</w:t>
                    </w:r>
                  </w:fldSimple>
                </w:p>
              </w:txbxContent>
            </v:textbox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D1115F" w:rsidP="002A53FE">
      <w:r>
        <w:rPr>
          <w:noProof/>
        </w:rPr>
        <w:pict>
          <v:shape id="Text Box 14" o:spid="_x0000_s1030" type="#_x0000_t202" style="position:absolute;left:0;text-align:left;margin-left:0;margin-top:11.25pt;width:508.85pt;height:66.75pt;z-index:251663872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" stroked="f">
            <v:textbox>
              <w:txbxContent>
                <w:p w:rsidR="002E5496" w:rsidRPr="00F4666F" w:rsidRDefault="002E5496" w:rsidP="00F4666F">
                  <w:pPr>
                    <w:ind w:firstLine="0"/>
                    <w:jc w:val="center"/>
                    <w:rPr>
                      <w:rFonts w:ascii="GOST type A" w:hAnsi="GOST type A"/>
                      <w:b/>
                      <w:sz w:val="64"/>
                      <w:szCs w:val="64"/>
                    </w:rPr>
                  </w:pPr>
                  <w:r w:rsidRPr="00F4666F">
                    <w:rPr>
                      <w:rFonts w:ascii="GOST type A" w:hAnsi="GOST type A"/>
                      <w:b/>
                      <w:sz w:val="64"/>
                      <w:szCs w:val="64"/>
                    </w:rPr>
                    <w:t>ДИПЛОМНЫЙ ПРОЕКТ</w:t>
                  </w:r>
                </w:p>
              </w:txbxContent>
            </v:textbox>
            <w10:wrap anchorx="margin"/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Pr="002A53FE" w:rsidRDefault="002A53FE" w:rsidP="002A53FE"/>
    <w:p w:rsidR="002A53FE" w:rsidRPr="002A53FE" w:rsidRDefault="00D1115F" w:rsidP="002A53FE">
      <w:r>
        <w:rPr>
          <w:noProof/>
        </w:rPr>
        <w:pict>
          <v:shape id="Text Box 13" o:spid="_x0000_s1031" type="#_x0000_t202" style="position:absolute;left:0;text-align:left;margin-left:0;margin-top:4.65pt;width:508.85pt;height:115.45pt;z-index:251662848;visibility:visible;mso-position-horizontal:center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" stroked="f">
            <v:textbox>
              <w:txbxContent>
                <w:p w:rsidR="002E5496" w:rsidRPr="00C9421B" w:rsidRDefault="00D1115F" w:rsidP="00A970E9">
                  <w:pPr>
                    <w:ind w:firstLine="0"/>
                    <w:jc w:val="center"/>
                    <w:rPr>
                      <w:rFonts w:ascii="GOST type A" w:hAnsi="GOST type A"/>
                      <w:sz w:val="44"/>
                      <w:szCs w:val="44"/>
                    </w:rPr>
                  </w:pP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begin"/>
                  </w:r>
                  <w:r w:rsidR="002E5496">
                    <w:rPr>
                      <w:rFonts w:ascii="GOST type A" w:hAnsi="GOST type A"/>
                      <w:sz w:val="44"/>
                      <w:szCs w:val="44"/>
                    </w:rPr>
                    <w:instrText xml:space="preserve"> DOCPROPERTY  Название  \* </w:instrText>
                  </w:r>
                  <w:r w:rsidR="002E5496">
                    <w:rPr>
                      <w:rFonts w:ascii="GOST type A" w:hAnsi="GOST type A"/>
                      <w:sz w:val="44"/>
                      <w:szCs w:val="44"/>
                      <w:lang w:val="en-US"/>
                    </w:rPr>
                    <w:instrText>CHAR</w:instrText>
                  </w:r>
                  <w:r w:rsidR="002E5496" w:rsidRPr="00C9421B">
                    <w:rPr>
                      <w:rFonts w:ascii="GOST type A" w:hAnsi="GOST type A"/>
                      <w:sz w:val="44"/>
                      <w:szCs w:val="44"/>
                    </w:rPr>
                    <w:instrText xml:space="preserve">FORMAT </w:instrText>
                  </w: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separate"/>
                  </w:r>
                  <w:r w:rsidR="002E5496">
                    <w:rPr>
                      <w:rFonts w:ascii="GOST type A" w:hAnsi="GOST type A"/>
                      <w:sz w:val="44"/>
                      <w:szCs w:val="44"/>
                    </w:rPr>
                    <w:t>Разработка модуля IVR (Interactive Voice Responder) для транкового шлюза</w:t>
                  </w:r>
                  <w:r w:rsidRPr="00C9421B">
                    <w:rPr>
                      <w:rFonts w:ascii="GOST type A" w:hAnsi="GOST type A"/>
                      <w:sz w:val="44"/>
                      <w:szCs w:val="44"/>
                    </w:rPr>
                    <w:fldChar w:fldCharType="end"/>
                  </w:r>
                </w:p>
              </w:txbxContent>
            </v:textbox>
            <w10:wrap anchorx="margin"/>
          </v:shape>
        </w:pict>
      </w:r>
    </w:p>
    <w:p w:rsidR="002A53FE" w:rsidRPr="002A53FE" w:rsidRDefault="002A53FE" w:rsidP="002A53FE"/>
    <w:p w:rsidR="002A53FE" w:rsidRPr="002A53FE" w:rsidRDefault="002A53FE" w:rsidP="002A53FE"/>
    <w:p w:rsidR="002A53FE" w:rsidRDefault="002A53FE" w:rsidP="002A53FE"/>
    <w:p w:rsidR="002A53FE" w:rsidRPr="002A53FE" w:rsidRDefault="002A53FE" w:rsidP="002A53FE"/>
    <w:p w:rsidR="002A53FE" w:rsidRDefault="002A53FE" w:rsidP="002A53FE">
      <w:pPr>
        <w:tabs>
          <w:tab w:val="left" w:pos="4320"/>
        </w:tabs>
      </w:pPr>
      <w:r>
        <w:tab/>
      </w:r>
    </w:p>
    <w:p w:rsidR="002A53FE" w:rsidRDefault="00D1115F" w:rsidP="002A53FE">
      <w:r>
        <w:rPr>
          <w:noProof/>
        </w:rPr>
        <w:pict>
          <v:shape id="Text Box 4" o:spid="_x0000_s1028" type="#_x0000_t202" style="position:absolute;left:0;text-align:left;margin-left:16.1pt;margin-top:29.75pt;width:460.9pt;height:297.1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" filled="f" stroked="f">
            <v:textbox inset="0,0,0,0">
              <w:txbxContent>
                <w:p w:rsidR="002E5496" w:rsidRPr="009142BA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Пояснительная записка</w:t>
                  </w:r>
                </w:p>
                <w:p w:rsidR="002E5496" w:rsidRPr="009142BA" w:rsidRDefault="002E5496" w:rsidP="00D3067C">
                  <w:pPr>
                    <w:pStyle w:val="a5"/>
                    <w:spacing w:after="240"/>
                    <w:rPr>
                      <w:noProof/>
                      <w:sz w:val="32"/>
                      <w:szCs w:val="32"/>
                    </w:rPr>
                  </w:pPr>
                  <w:r w:rsidRPr="009142BA">
                    <w:rPr>
                      <w:noProof/>
                      <w:sz w:val="32"/>
                      <w:szCs w:val="32"/>
                    </w:rPr>
                    <w:t>ФИВТ.</w:t>
                  </w:r>
                  <w:r w:rsidR="00081682" w:rsidRPr="00E664AF">
                    <w:rPr>
                      <w:noProof/>
                      <w:sz w:val="32"/>
                      <w:szCs w:val="32"/>
                    </w:rPr>
                    <w:t>10115-и</w:t>
                  </w:r>
                  <w:r w:rsidRPr="009142BA">
                    <w:rPr>
                      <w:noProof/>
                      <w:sz w:val="32"/>
                      <w:szCs w:val="32"/>
                    </w:rPr>
                    <w:t xml:space="preserve"> ПЗ </w:t>
                  </w:r>
                </w:p>
                <w:p w:rsidR="002E5496" w:rsidRPr="00F84336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Сту</w:t>
                  </w:r>
                  <w:r w:rsidRPr="00F84336">
                    <w:rPr>
                      <w:sz w:val="32"/>
                      <w:szCs w:val="32"/>
                    </w:rPr>
                    <w:t xml:space="preserve">дент: </w:t>
                  </w:r>
                  <w:fldSimple w:instr=" DOCPROPERTY  Студ.ФИО  \* MERGEFORMAT ">
                    <w:r w:rsidRPr="000A7F8C">
                      <w:rPr>
                        <w:sz w:val="32"/>
                        <w:szCs w:val="32"/>
                      </w:rPr>
                      <w:t>Лещёв А.В.</w:t>
                    </w:r>
                  </w:fldSimple>
                </w:p>
                <w:p w:rsidR="002E5496" w:rsidRPr="00F84336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F84336">
                    <w:rPr>
                      <w:sz w:val="32"/>
                      <w:szCs w:val="32"/>
                    </w:rPr>
                    <w:t xml:space="preserve">Факультет </w:t>
                  </w:r>
                  <w:fldSimple w:instr=" DOCPROPERTY  Студ.Факультет  \* MERGEFORMAT ">
                    <w:r w:rsidRPr="000A7F8C">
                      <w:rPr>
                        <w:bCs/>
                        <w:sz w:val="32"/>
                        <w:szCs w:val="32"/>
                      </w:rPr>
                      <w:t>ИВТ</w:t>
                    </w:r>
                  </w:fldSimple>
                  <w:r w:rsidRPr="00F84336">
                    <w:rPr>
                      <w:sz w:val="32"/>
                      <w:szCs w:val="32"/>
                    </w:rPr>
                    <w:t xml:space="preserve"> Группа </w:t>
                  </w:r>
                  <w:fldSimple w:instr=" DOCPROPERTY  Студ.Группа  \* MERGEFORMAT ">
                    <w:r w:rsidRPr="000A7F8C">
                      <w:rPr>
                        <w:bCs/>
                        <w:sz w:val="32"/>
                        <w:szCs w:val="32"/>
                      </w:rPr>
                      <w:t>ВМ-05</w:t>
                    </w:r>
                  </w:fldSimple>
                </w:p>
                <w:p w:rsidR="002E5496" w:rsidRPr="00C1756A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Руководитель</w:t>
                  </w:r>
                  <w:r w:rsidRPr="00F84336">
                    <w:rPr>
                      <w:sz w:val="32"/>
                      <w:szCs w:val="32"/>
                    </w:rPr>
                    <w:t>:</w:t>
                  </w:r>
                  <w:r w:rsidRPr="009142BA">
                    <w:rPr>
                      <w:sz w:val="32"/>
                      <w:szCs w:val="32"/>
                    </w:rPr>
                    <w:t xml:space="preserve"> </w:t>
                  </w:r>
                  <w:fldSimple w:instr=" DOCPROPERTY  Рук.СтепеньЗвание  \* MERGEFORMAT ">
                    <w:r w:rsidRPr="00B11B96">
                      <w:rPr>
                        <w:bCs/>
                        <w:sz w:val="32"/>
                        <w:szCs w:val="32"/>
                      </w:rPr>
                      <w:t>Младший</w:t>
                    </w:r>
                    <w:r w:rsidRPr="00B11B96">
                      <w:rPr>
                        <w:sz w:val="32"/>
                        <w:szCs w:val="32"/>
                      </w:rPr>
                      <w:t xml:space="preserve"> научный сотрудник</w:t>
                    </w:r>
                  </w:fldSimple>
                  <w:r w:rsidRPr="00F84336">
                    <w:t xml:space="preserve"> </w:t>
                  </w:r>
                  <w:fldSimple w:instr=" DOCPROPERTY  Рук.ФИО  \* MERGEFORMAT ">
                    <w:r w:rsidRPr="000A7F8C">
                      <w:rPr>
                        <w:bCs/>
                        <w:sz w:val="32"/>
                        <w:szCs w:val="32"/>
                      </w:rPr>
                      <w:t>Крамаренко К.Е.</w:t>
                    </w:r>
                  </w:fldSimple>
                </w:p>
                <w:p w:rsidR="002E5496" w:rsidRPr="009142BA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Консультант</w:t>
                  </w:r>
                  <w:r>
                    <w:rPr>
                      <w:sz w:val="32"/>
                      <w:szCs w:val="32"/>
                    </w:rPr>
                    <w:t>ы</w:t>
                  </w:r>
                  <w:r w:rsidRPr="009142BA">
                    <w:rPr>
                      <w:sz w:val="32"/>
                      <w:szCs w:val="32"/>
                    </w:rPr>
                    <w:t>:</w:t>
                  </w:r>
                </w:p>
                <w:p w:rsidR="002E5496" w:rsidRPr="009142BA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 xml:space="preserve">- по экономическому обоснованию </w:t>
                  </w:r>
                  <w:fldSimple w:instr=" DOCPROPERTY  Конс.ЭЧ.ФИО  \* MERGEFORMAT ">
                    <w:r w:rsidRPr="000A7F8C">
                      <w:rPr>
                        <w:bCs/>
                        <w:sz w:val="32"/>
                        <w:szCs w:val="32"/>
                      </w:rPr>
                      <w:t>Мухина И.С.</w:t>
                    </w:r>
                  </w:fldSimple>
                </w:p>
                <w:p w:rsidR="002E5496" w:rsidRPr="00F84336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- по безопасности жизнедеятельности</w:t>
                  </w:r>
                  <w:r w:rsidRPr="00F84336">
                    <w:rPr>
                      <w:sz w:val="32"/>
                      <w:szCs w:val="32"/>
                    </w:rPr>
                    <w:t xml:space="preserve"> </w:t>
                  </w:r>
                  <w:fldSimple w:instr=" DOCPROPERTY  Конс.БЖ.ФИО  \* MERGEFORMAT ">
                    <w:r w:rsidRPr="000A7F8C">
                      <w:rPr>
                        <w:bCs/>
                        <w:sz w:val="32"/>
                        <w:szCs w:val="32"/>
                      </w:rPr>
                      <w:t>Власова Л.П.</w:t>
                    </w:r>
                  </w:fldSimple>
                </w:p>
                <w:p w:rsidR="002E5496" w:rsidRPr="00A3079F" w:rsidRDefault="002E5496" w:rsidP="005E66BE">
                  <w:pPr>
                    <w:pStyle w:val="a5"/>
                    <w:spacing w:after="240"/>
                    <w:rPr>
                      <w:sz w:val="32"/>
                      <w:szCs w:val="32"/>
                    </w:rPr>
                  </w:pPr>
                  <w:r w:rsidRPr="009142BA">
                    <w:rPr>
                      <w:sz w:val="32"/>
                      <w:szCs w:val="32"/>
                    </w:rPr>
                    <w:t>Рецензе</w:t>
                  </w:r>
                  <w:r w:rsidRPr="00A3079F">
                    <w:rPr>
                      <w:sz w:val="32"/>
                      <w:szCs w:val="32"/>
                    </w:rPr>
                    <w:t>нт</w:t>
                  </w:r>
                  <w:r w:rsidRPr="00D35A9E">
                    <w:rPr>
                      <w:sz w:val="32"/>
                      <w:szCs w:val="32"/>
                    </w:rPr>
                    <w:t xml:space="preserve">: </w:t>
                  </w:r>
                  <w:fldSimple w:instr=" DOCPROPERTY  Рец.СтепеньЗвание  \* MERGEFORMAT ">
                    <w:r w:rsidRPr="00D35A9E">
                      <w:rPr>
                        <w:bCs/>
                        <w:sz w:val="32"/>
                        <w:szCs w:val="32"/>
                      </w:rPr>
                      <w:t xml:space="preserve"> </w:t>
                    </w:r>
                  </w:fldSimple>
                  <w:fldSimple w:instr=" DOCPROPERTY  Рец.ФИО  \* MERGEFORMAT ">
                    <w:r w:rsidRPr="000A7F8C">
                      <w:rPr>
                        <w:bCs/>
                        <w:sz w:val="32"/>
                        <w:szCs w:val="32"/>
                      </w:rPr>
                      <w:t>Бачар Е.А.</w:t>
                    </w:r>
                  </w:fldSimple>
                </w:p>
              </w:txbxContent>
            </v:textbox>
          </v:shape>
        </w:pict>
      </w:r>
      <w:r>
        <w:rPr>
          <w:noProof/>
        </w:rPr>
        <w:pict>
          <v:shape id="Text Box 8" o:spid="_x0000_s1029" type="#_x0000_t202" style="position:absolute;left:0;text-align:left;margin-left:162pt;margin-top:344.55pt;width:164.05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dPbrw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" filled="f" stroked="f">
            <v:textbox inset="0,0,0,0">
              <w:txbxContent>
                <w:p w:rsidR="002E5496" w:rsidRPr="002A3B1B" w:rsidRDefault="002E5496" w:rsidP="002A3B1B">
                  <w:pPr>
                    <w:pStyle w:val="a5"/>
                    <w:jc w:val="center"/>
                    <w:rPr>
                      <w:sz w:val="28"/>
                      <w:szCs w:val="28"/>
                    </w:rPr>
                  </w:pPr>
                  <w:r w:rsidRPr="002A3B1B">
                    <w:rPr>
                      <w:sz w:val="28"/>
                      <w:szCs w:val="28"/>
                    </w:rPr>
                    <w:t xml:space="preserve">Новосибирск - </w:t>
                  </w:r>
                  <w:r w:rsidR="00D1115F">
                    <w:rPr>
                      <w:sz w:val="28"/>
                      <w:szCs w:val="28"/>
                    </w:rPr>
                    <w:fldChar w:fldCharType="begin"/>
                  </w:r>
                  <w:r>
                    <w:rPr>
                      <w:sz w:val="28"/>
                      <w:szCs w:val="28"/>
                    </w:rPr>
                    <w:instrText xml:space="preserve"> DATE  \@ "yyyy"  \* MERGEFORMAT </w:instrText>
                  </w:r>
                  <w:r w:rsidR="00D1115F">
                    <w:rPr>
                      <w:sz w:val="28"/>
                      <w:szCs w:val="28"/>
                    </w:rPr>
                    <w:fldChar w:fldCharType="separate"/>
                  </w:r>
                  <w:r w:rsidR="00081682">
                    <w:rPr>
                      <w:noProof/>
                      <w:sz w:val="28"/>
                      <w:szCs w:val="28"/>
                    </w:rPr>
                    <w:t>2015</w:t>
                  </w:r>
                  <w:r w:rsidR="00D1115F">
                    <w:rPr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</w:pict>
      </w:r>
    </w:p>
    <w:p w:rsidR="00321BDC" w:rsidRPr="002A53FE" w:rsidRDefault="00321BDC" w:rsidP="002A53FE">
      <w:pPr>
        <w:sectPr w:rsidR="00321BDC" w:rsidRPr="002A53FE" w:rsidSect="004134B0">
          <w:headerReference w:type="default" r:id="rId8"/>
          <w:pgSz w:w="11906" w:h="16838"/>
          <w:pgMar w:top="660" w:right="746" w:bottom="1134" w:left="1701" w:header="180" w:footer="391" w:gutter="0"/>
          <w:cols w:space="708"/>
          <w:docGrid w:linePitch="360"/>
        </w:sectPr>
      </w:pPr>
    </w:p>
    <w:p w:rsidR="007B3B0E" w:rsidRPr="00857B0E" w:rsidRDefault="00F06621" w:rsidP="00857B0E">
      <w:pPr>
        <w:spacing w:after="120"/>
        <w:ind w:firstLine="0"/>
        <w:jc w:val="center"/>
        <w:rPr>
          <w:szCs w:val="28"/>
        </w:rPr>
      </w:pPr>
      <w:r w:rsidRPr="00857B0E">
        <w:rPr>
          <w:szCs w:val="28"/>
        </w:rPr>
        <w:lastRenderedPageBreak/>
        <w:t>Федеральное агентство связи</w:t>
      </w:r>
    </w:p>
    <w:p w:rsidR="00857B0E" w:rsidRDefault="00F06621" w:rsidP="00F62260">
      <w:pP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образовательное бюджетное учреждение высшего</w:t>
      </w:r>
      <w:r>
        <w:rPr>
          <w:szCs w:val="28"/>
        </w:rPr>
        <w:t xml:space="preserve"> профессионального образования</w:t>
      </w:r>
    </w:p>
    <w:p w:rsidR="007B3B0E" w:rsidRDefault="007B3B0E" w:rsidP="00F62260">
      <w:pP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931A49" w:rsidRPr="00F06621" w:rsidRDefault="00931A49" w:rsidP="00F62260">
      <w:pPr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7B3B0E" w:rsidRDefault="007B3B0E" w:rsidP="00F62260">
      <w:pPr>
        <w:ind w:firstLine="0"/>
        <w:jc w:val="center"/>
      </w:pPr>
    </w:p>
    <w:p w:rsidR="00F06621" w:rsidRPr="00F06621" w:rsidRDefault="00F06621" w:rsidP="00F62260">
      <w:pPr>
        <w:ind w:firstLine="0"/>
        <w:jc w:val="center"/>
      </w:pPr>
    </w:p>
    <w:p w:rsidR="00661B1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F06621" w:rsidRPr="00F0662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F06621" w:rsidRPr="00F06621" w:rsidRDefault="00F0662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 w:rsidR="00494A6E">
        <w:rPr>
          <w:rFonts w:ascii="Times New Roman" w:hAnsi="Times New Roman"/>
          <w:sz w:val="24"/>
        </w:rPr>
        <w:t xml:space="preserve"> </w:t>
      </w:r>
      <w:r w:rsidR="00661B11">
        <w:rPr>
          <w:rFonts w:ascii="Times New Roman" w:hAnsi="Times New Roman"/>
          <w:sz w:val="24"/>
        </w:rPr>
        <w:t>ФГОБУ ВПО «СибГУТИ»</w:t>
      </w:r>
    </w:p>
    <w:p w:rsidR="00F06621" w:rsidRPr="00F06621" w:rsidRDefault="00661B11" w:rsidP="00661B11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</w:t>
      </w:r>
      <w:r w:rsidR="00494A6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от 04.03.2014</w:t>
      </w:r>
      <w:r w:rsidR="00F06621" w:rsidRPr="00F06621">
        <w:rPr>
          <w:rFonts w:ascii="Times New Roman" w:hAnsi="Times New Roman"/>
          <w:sz w:val="24"/>
        </w:rPr>
        <w:t xml:space="preserve"> г.</w:t>
      </w:r>
    </w:p>
    <w:p w:rsidR="00F06621" w:rsidRPr="00F06621" w:rsidRDefault="00F06621" w:rsidP="00F62260">
      <w:pPr>
        <w:ind w:firstLine="0"/>
        <w:jc w:val="center"/>
      </w:pPr>
    </w:p>
    <w:p w:rsidR="00F06621" w:rsidRPr="00F06621" w:rsidRDefault="00F06621" w:rsidP="00F62260">
      <w:pPr>
        <w:ind w:firstLine="0"/>
        <w:jc w:val="center"/>
      </w:pPr>
    </w:p>
    <w:p w:rsidR="00F06621" w:rsidRPr="00006587" w:rsidRDefault="00B37BFC" w:rsidP="00F62260">
      <w:pPr>
        <w:ind w:firstLine="0"/>
        <w:jc w:val="center"/>
        <w:rPr>
          <w:b/>
          <w:sz w:val="36"/>
          <w:szCs w:val="36"/>
        </w:rPr>
      </w:pPr>
      <w:r w:rsidRPr="00006587">
        <w:rPr>
          <w:b/>
          <w:sz w:val="36"/>
          <w:szCs w:val="36"/>
        </w:rPr>
        <w:t>К</w:t>
      </w:r>
      <w:r w:rsidR="00F06621" w:rsidRPr="00006587">
        <w:rPr>
          <w:b/>
          <w:sz w:val="36"/>
          <w:szCs w:val="36"/>
        </w:rPr>
        <w:t>АФЕДРА</w:t>
      </w:r>
    </w:p>
    <w:p w:rsidR="007B3B0E" w:rsidRPr="006C550C" w:rsidRDefault="00D1115F" w:rsidP="00F62260">
      <w:pPr>
        <w:ind w:firstLine="0"/>
        <w:jc w:val="center"/>
        <w:rPr>
          <w:b/>
          <w:u w:val="single"/>
        </w:rPr>
      </w:pPr>
      <w:fldSimple w:instr=" DOCPROPERTY  Каф.Полн  \* MERGEFORMAT ">
        <w:r w:rsidR="00774467" w:rsidRPr="00774467">
          <w:rPr>
            <w:b/>
            <w:bCs/>
            <w:u w:val="single"/>
          </w:rPr>
          <w:t>вычислительных систем</w:t>
        </w:r>
      </w:fldSimple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Default="007B3B0E" w:rsidP="00F62260">
      <w:pPr>
        <w:ind w:firstLine="0"/>
      </w:pPr>
    </w:p>
    <w:p w:rsidR="007B3B0E" w:rsidRPr="00F06621" w:rsidRDefault="007B3B0E" w:rsidP="00F06621">
      <w:pPr>
        <w:spacing w:after="240"/>
        <w:ind w:firstLine="0"/>
        <w:jc w:val="center"/>
        <w:rPr>
          <w:b/>
          <w:sz w:val="44"/>
          <w:szCs w:val="44"/>
        </w:rPr>
      </w:pPr>
      <w:r w:rsidRPr="00F06621">
        <w:rPr>
          <w:b/>
          <w:sz w:val="44"/>
          <w:szCs w:val="44"/>
        </w:rPr>
        <w:t>ЗАДАНИЕ</w:t>
      </w:r>
    </w:p>
    <w:p w:rsidR="008F176F" w:rsidRDefault="008F176F" w:rsidP="00F06621">
      <w:pPr>
        <w:spacing w:after="240"/>
        <w:ind w:firstLine="0"/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006587" w:rsidTr="00006587">
        <w:tc>
          <w:tcPr>
            <w:tcW w:w="4785" w:type="dxa"/>
          </w:tcPr>
          <w:p w:rsidR="00006587" w:rsidRDefault="00006587" w:rsidP="00F62260">
            <w:pPr>
              <w:ind w:firstLine="0"/>
              <w:jc w:val="center"/>
            </w:pPr>
            <w:r>
              <w:t xml:space="preserve">СТУДЕНТУ </w:t>
            </w:r>
            <w:fldSimple w:instr=" DOCPROPERTY  Студ.ФИО.дат  \* MERGEFORMAT ">
              <w:r w:rsidR="00774467" w:rsidRPr="00774467">
                <w:rPr>
                  <w:bCs/>
                </w:rPr>
                <w:t>Лещёву А.В.</w:t>
              </w:r>
            </w:fldSimple>
          </w:p>
        </w:tc>
        <w:tc>
          <w:tcPr>
            <w:tcW w:w="4786" w:type="dxa"/>
          </w:tcPr>
          <w:p w:rsidR="00006587" w:rsidRDefault="00006587" w:rsidP="00F62260">
            <w:pPr>
              <w:ind w:firstLine="0"/>
              <w:jc w:val="center"/>
            </w:pPr>
            <w:r>
              <w:t xml:space="preserve">ГРУППЫ </w:t>
            </w:r>
            <w:fldSimple w:instr=" DOCPROPERTY  Студ.Группа  \* MERGEFORMAT ">
              <w:r w:rsidR="00774467">
                <w:t>ВМ-05</w:t>
              </w:r>
            </w:fldSimple>
          </w:p>
        </w:tc>
      </w:tr>
    </w:tbl>
    <w:p w:rsidR="00006587" w:rsidRDefault="00006587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F62260" w:rsidRDefault="00F62260" w:rsidP="008E0FBD">
      <w:pPr>
        <w:ind w:firstLine="0"/>
        <w:jc w:val="center"/>
      </w:pPr>
    </w:p>
    <w:p w:rsidR="00F62260" w:rsidRDefault="00F62260" w:rsidP="008E0FBD">
      <w:pPr>
        <w:ind w:firstLine="0"/>
        <w:jc w:val="center"/>
      </w:pPr>
    </w:p>
    <w:p w:rsidR="008E0FBD" w:rsidRDefault="008E0FBD" w:rsidP="008E0FBD">
      <w:pPr>
        <w:ind w:firstLine="0"/>
        <w:jc w:val="center"/>
      </w:pPr>
    </w:p>
    <w:p w:rsidR="00F62260" w:rsidRDefault="00F62260" w:rsidP="007B3B0E">
      <w:pPr>
        <w:ind w:left="851" w:firstLine="0"/>
        <w:jc w:val="center"/>
      </w:pPr>
    </w:p>
    <w:p w:rsidR="00F62260" w:rsidRDefault="00006587" w:rsidP="00006587">
      <w:pPr>
        <w:spacing w:after="120"/>
        <w:ind w:left="5400" w:firstLine="0"/>
        <w:jc w:val="left"/>
      </w:pPr>
      <w:r>
        <w:t>«</w:t>
      </w:r>
      <w:r w:rsidR="00F62260">
        <w:t>УТВЕРЖДАЮ</w:t>
      </w:r>
      <w:r>
        <w:t>»</w:t>
      </w:r>
    </w:p>
    <w:p w:rsidR="00F62260" w:rsidRDefault="00D1115F" w:rsidP="00006587">
      <w:pPr>
        <w:spacing w:after="120"/>
        <w:ind w:left="5400" w:firstLine="0"/>
        <w:jc w:val="left"/>
      </w:pPr>
      <w:fldSimple w:instr=" DOCPROPERTY  Шаблон.Дата  \* MERGEFORMAT ">
        <w:r w:rsidR="00774467" w:rsidRPr="00774467">
          <w:rPr>
            <w:b/>
            <w:bCs/>
          </w:rPr>
          <w:t>«_____» ___</w:t>
        </w:r>
        <w:r w:rsidR="00774467">
          <w:t>______________</w:t>
        </w:r>
      </w:fldSimple>
    </w:p>
    <w:p w:rsidR="00F62260" w:rsidRDefault="00EC1693" w:rsidP="00006587">
      <w:pPr>
        <w:spacing w:after="120"/>
        <w:ind w:left="5400" w:firstLine="0"/>
        <w:jc w:val="left"/>
      </w:pPr>
      <w:r>
        <w:t>з</w:t>
      </w:r>
      <w:r w:rsidR="00F62260">
        <w:t>ав. Кафедрой</w:t>
      </w:r>
      <w:r w:rsidR="00EC757B">
        <w:t xml:space="preserve"> </w:t>
      </w:r>
      <w:fldSimple w:instr=" DOCPROPERTY Каф.Сокр \* MERGEFORMAT ">
        <w:r w:rsidR="00774467" w:rsidRPr="00774467">
          <w:rPr>
            <w:bCs/>
          </w:rPr>
          <w:t>ВС</w:t>
        </w:r>
      </w:fldSimple>
    </w:p>
    <w:p w:rsidR="00E36A9B" w:rsidRPr="00006587" w:rsidRDefault="00D1115F" w:rsidP="00006587">
      <w:pPr>
        <w:spacing w:after="120"/>
        <w:ind w:left="5400" w:firstLine="0"/>
        <w:jc w:val="left"/>
      </w:pPr>
      <w:fldSimple w:instr=" DOCPROPERTY Каф.Зав.СтепеньЗвание  \* MERGEFORMAT ">
        <w:r w:rsidR="00774467" w:rsidRPr="00774467">
          <w:rPr>
            <w:bCs/>
          </w:rPr>
          <w:t>доцент д.т.н.</w:t>
        </w:r>
      </w:fldSimple>
    </w:p>
    <w:p w:rsidR="00F62260" w:rsidRPr="00006587" w:rsidRDefault="00D1115F" w:rsidP="00006587">
      <w:pPr>
        <w:spacing w:after="120"/>
        <w:ind w:left="5400" w:firstLine="0"/>
        <w:jc w:val="left"/>
      </w:pPr>
      <w:fldSimple w:instr=" DOCPROPERTY  Шаблон.Подпись  \* MERGEFORMAT ">
        <w:r w:rsidR="00774467" w:rsidRPr="00774467">
          <w:rPr>
            <w:b/>
            <w:bCs/>
          </w:rPr>
          <w:t>___________</w:t>
        </w:r>
      </w:fldSimple>
      <w:fldSimple w:instr=" DOCPROPERTY  Каф.Зав.ФИО  \* MERGEFORMAT ">
        <w:r w:rsidR="00774467" w:rsidRPr="00774467">
          <w:rPr>
            <w:bCs/>
          </w:rPr>
          <w:t>Мамойленко С.Н.</w:t>
        </w:r>
      </w:fldSimple>
    </w:p>
    <w:p w:rsidR="00F62260" w:rsidRDefault="00F62260" w:rsidP="00F62260">
      <w:pPr>
        <w:ind w:firstLine="0"/>
        <w:jc w:val="center"/>
      </w:pPr>
    </w:p>
    <w:p w:rsidR="00F62260" w:rsidRDefault="00F62260" w:rsidP="00F62260">
      <w:pPr>
        <w:ind w:firstLine="0"/>
        <w:jc w:val="center"/>
      </w:pPr>
    </w:p>
    <w:p w:rsidR="008F176F" w:rsidRDefault="008F176F" w:rsidP="00F62260">
      <w:pPr>
        <w:ind w:firstLine="0"/>
        <w:jc w:val="center"/>
      </w:pPr>
    </w:p>
    <w:p w:rsidR="007B3B0E" w:rsidRPr="008F176F" w:rsidRDefault="00F62260" w:rsidP="00F62260">
      <w:pPr>
        <w:ind w:firstLine="0"/>
        <w:jc w:val="center"/>
      </w:pPr>
      <w:r>
        <w:t xml:space="preserve">Новосибирск, </w:t>
      </w:r>
      <w:r w:rsidR="00D1115F">
        <w:fldChar w:fldCharType="begin"/>
      </w:r>
      <w:r w:rsidR="007C0B7B">
        <w:instrText xml:space="preserve"> DATE  \@ "yyyy"  \* MERGEFORMAT </w:instrText>
      </w:r>
      <w:r w:rsidR="00D1115F">
        <w:fldChar w:fldCharType="separate"/>
      </w:r>
      <w:r w:rsidR="00081682">
        <w:rPr>
          <w:noProof/>
        </w:rPr>
        <w:t>2015</w:t>
      </w:r>
      <w:r w:rsidR="00D1115F">
        <w:rPr>
          <w:noProof/>
        </w:rPr>
        <w:fldChar w:fldCharType="end"/>
      </w:r>
      <w:r>
        <w:t xml:space="preserve"> г.</w:t>
      </w:r>
    </w:p>
    <w:p w:rsidR="007B3B0E" w:rsidRDefault="00B34F4D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br w:type="page"/>
      </w:r>
      <w:r>
        <w:lastRenderedPageBreak/>
        <w:t xml:space="preserve">Тема проекта: </w:t>
      </w:r>
      <w:r w:rsidR="00C1756A">
        <w:t>«</w:t>
      </w:r>
      <w:fldSimple w:instr=" DOCPROPERTY  название  \* MERGEFORMAT ">
        <w:r w:rsidR="00774467">
          <w:t>Разработка модуля IVR (Interactive Voice Responder) для транкового шлюза</w:t>
        </w:r>
      </w:fldSimple>
      <w:r w:rsidR="00C1756A">
        <w:t>»</w:t>
      </w:r>
      <w:r>
        <w:t>утвер</w:t>
      </w:r>
      <w:r w:rsidR="00467DF4">
        <w:t>ждена указом по университету от </w:t>
      </w:r>
      <w:fldSimple w:instr=" DOCPROPERTY  Приказ.Дата  \* MERGEFORMAT ">
        <w:r w:rsidR="00774467" w:rsidRPr="00774467">
          <w:rPr>
            <w:bCs/>
          </w:rPr>
          <w:t>«12» января 2015 г.</w:t>
        </w:r>
      </w:fldSimple>
      <w:r w:rsidR="00EF3005" w:rsidRPr="0011200A">
        <w:t xml:space="preserve"> №</w:t>
      </w:r>
      <w:r w:rsidR="00467DF4" w:rsidRPr="0011200A">
        <w:t> </w:t>
      </w:r>
      <w:fldSimple w:instr=" DOCPROPERTY  Приказ.Номер \* MERGEFORMAT ">
        <w:r w:rsidR="00774467" w:rsidRPr="00774467">
          <w:rPr>
            <w:bCs/>
          </w:rPr>
          <w:t>4</w:t>
        </w:r>
        <w:r w:rsidR="00774467">
          <w:t>/3-15</w:t>
        </w:r>
      </w:fldSimple>
    </w:p>
    <w:p w:rsidR="00B34F4D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 xml:space="preserve">Срок сдачи студентом законченного проекта: </w:t>
      </w:r>
      <w:fldSimple w:instr=" DOCPROPERTY  Сдача.Дата  \* MERGEFORMAT ">
        <w:r w:rsidR="00774467">
          <w:t>21 июня 2015 г.</w:t>
        </w:r>
      </w:fldSimple>
    </w:p>
    <w:p w:rsidR="005A7B15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t>Исходные данные по проекту (эксплуатационно-технические данные):</w:t>
      </w:r>
    </w:p>
    <w:p w:rsidR="00F67996" w:rsidRPr="00F67996" w:rsidRDefault="00F67996" w:rsidP="00F67996">
      <w:pPr>
        <w:pStyle w:val="af2"/>
        <w:numPr>
          <w:ilvl w:val="0"/>
          <w:numId w:val="23"/>
        </w:numPr>
        <w:rPr>
          <w:vanish/>
        </w:rPr>
      </w:pPr>
    </w:p>
    <w:p w:rsidR="00F67996" w:rsidRPr="00F67996" w:rsidRDefault="00F67996" w:rsidP="00F67996">
      <w:pPr>
        <w:pStyle w:val="af2"/>
        <w:numPr>
          <w:ilvl w:val="0"/>
          <w:numId w:val="23"/>
        </w:numPr>
        <w:rPr>
          <w:vanish/>
        </w:rPr>
      </w:pPr>
    </w:p>
    <w:p w:rsidR="00F67996" w:rsidRPr="00F67996" w:rsidRDefault="00F67996" w:rsidP="00F67996">
      <w:pPr>
        <w:pStyle w:val="af2"/>
        <w:numPr>
          <w:ilvl w:val="0"/>
          <w:numId w:val="23"/>
        </w:numPr>
        <w:rPr>
          <w:vanish/>
        </w:rPr>
      </w:pPr>
    </w:p>
    <w:p w:rsidR="00F67996" w:rsidRDefault="00F67996" w:rsidP="00F67996">
      <w:pPr>
        <w:pStyle w:val="af2"/>
        <w:numPr>
          <w:ilvl w:val="1"/>
          <w:numId w:val="23"/>
        </w:numPr>
      </w:pPr>
      <w:r w:rsidRPr="00F67996">
        <w:t xml:space="preserve">ZeroMQ: Введение в систему обмена сообщениями [Электронный ресурс]. – Режим доступа: </w:t>
      </w:r>
      <w:r w:rsidRPr="00A014D9">
        <w:t>http://www.opennet.ru/opennews/art.shtml?num=27137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ZeroMQ: Приступая к работе [Электронный ресурс]. – Режим доступа: http://habrahabr.ru/post/198578/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ZeroMQ: сокеты по-новому [Электронный ресурс]. – Режим доступа: http://habrahabr.ru/post/242359/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ZeroMQ - The Guide [Электронный ресурс]. – Режим доступа: http://zguide.zeromq.org/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ASN.1 простыми словами [Электронный ресурс]. – Режим доступа: https://rsdn.ru/article/ASN/ASN.xml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ASN.1 Translation [Электронный ресурс]. – Режим доступа: https://tools.ietf.org/html/rfc6025</w:t>
      </w:r>
    </w:p>
    <w:p w:rsidR="00F67996" w:rsidRPr="00F67996" w:rsidRDefault="00F67996" w:rsidP="00F67996">
      <w:pPr>
        <w:pStyle w:val="af2"/>
        <w:numPr>
          <w:ilvl w:val="1"/>
          <w:numId w:val="23"/>
        </w:numPr>
        <w:rPr>
          <w:lang w:val="en-US"/>
        </w:rPr>
      </w:pPr>
      <w:r w:rsidRPr="00F67996">
        <w:rPr>
          <w:lang w:val="en-US"/>
        </w:rPr>
        <w:t>An Interactive Voice Response (IVR) Control Package for the Media Control Channel Framework [</w:t>
      </w:r>
      <w:r>
        <w:t>Электронный</w:t>
      </w:r>
      <w:r w:rsidRPr="00F67996">
        <w:rPr>
          <w:lang w:val="en-US"/>
        </w:rPr>
        <w:t xml:space="preserve"> </w:t>
      </w:r>
      <w:r>
        <w:t>ресурс</w:t>
      </w:r>
      <w:r w:rsidRPr="00F67996">
        <w:rPr>
          <w:lang w:val="en-US"/>
        </w:rPr>
        <w:t xml:space="preserve">]. – </w:t>
      </w:r>
      <w:r>
        <w:t>Режим</w:t>
      </w:r>
      <w:r w:rsidRPr="00F67996">
        <w:rPr>
          <w:lang w:val="en-US"/>
        </w:rPr>
        <w:t xml:space="preserve"> </w:t>
      </w:r>
      <w:r>
        <w:t>доступа</w:t>
      </w:r>
      <w:r w:rsidRPr="00F67996">
        <w:rPr>
          <w:lang w:val="en-US"/>
        </w:rPr>
        <w:t>: http://tools.ietf.org/html/rfc6231</w:t>
      </w:r>
    </w:p>
    <w:p w:rsidR="00F67996" w:rsidRDefault="00F67996" w:rsidP="00F67996">
      <w:pPr>
        <w:pStyle w:val="af2"/>
        <w:numPr>
          <w:ilvl w:val="1"/>
          <w:numId w:val="23"/>
        </w:numPr>
      </w:pPr>
      <w:r>
        <w:t>SIP: Session Initiation Protocol [Электронный ресурс]. – Режим доступа: https://www.ietf.org/rfc/rfc3261.txt</w:t>
      </w:r>
    </w:p>
    <w:p w:rsidR="00F67996" w:rsidRPr="00F67996" w:rsidRDefault="00F67996" w:rsidP="00F67996">
      <w:pPr>
        <w:pStyle w:val="af2"/>
        <w:numPr>
          <w:ilvl w:val="1"/>
          <w:numId w:val="23"/>
        </w:numPr>
        <w:rPr>
          <w:lang w:val="en-US"/>
        </w:rPr>
      </w:pPr>
      <w:r w:rsidRPr="00F67996">
        <w:rPr>
          <w:lang w:val="en-US"/>
        </w:rPr>
        <w:t>Integrated Services Digital Network (ISDN) User Part (ISUP) to Session Initiation Protocol (SIP) Mapping [</w:t>
      </w:r>
      <w:r>
        <w:t>Электронный</w:t>
      </w:r>
      <w:r w:rsidRPr="00F67996">
        <w:rPr>
          <w:lang w:val="en-US"/>
        </w:rPr>
        <w:t xml:space="preserve"> </w:t>
      </w:r>
      <w:r>
        <w:t>ресурс</w:t>
      </w:r>
      <w:r w:rsidRPr="00F67996">
        <w:rPr>
          <w:lang w:val="en-US"/>
        </w:rPr>
        <w:t xml:space="preserve">]. – </w:t>
      </w:r>
      <w:r>
        <w:t>Режим</w:t>
      </w:r>
      <w:r w:rsidRPr="00F67996">
        <w:rPr>
          <w:lang w:val="en-US"/>
        </w:rPr>
        <w:t xml:space="preserve"> </w:t>
      </w:r>
      <w:r>
        <w:t>доступа</w:t>
      </w:r>
      <w:r w:rsidRPr="00F67996">
        <w:rPr>
          <w:lang w:val="en-US"/>
        </w:rPr>
        <w:t>: https://tools.ietf.org/html/rfc3398</w:t>
      </w:r>
    </w:p>
    <w:p w:rsidR="0041659B" w:rsidRPr="00545865" w:rsidRDefault="0041659B" w:rsidP="0041659B">
      <w:pPr>
        <w:numPr>
          <w:ilvl w:val="0"/>
          <w:numId w:val="4"/>
        </w:numPr>
        <w:ind w:left="0" w:firstLine="851"/>
      </w:pPr>
      <w:r>
        <w:t>Содержание расчетно-пояснительной записки (перечень подлежащих разработке вопросов) и сроки выполнения по разделам</w:t>
      </w:r>
      <w:r w:rsidRPr="00545865">
        <w:t>:</w:t>
      </w:r>
    </w:p>
    <w:p w:rsidR="00F67996" w:rsidRPr="00F67996" w:rsidRDefault="00F67996" w:rsidP="00F67996">
      <w:pPr>
        <w:pStyle w:val="af2"/>
        <w:numPr>
          <w:ilvl w:val="0"/>
          <w:numId w:val="23"/>
        </w:numPr>
        <w:rPr>
          <w:vanish/>
        </w:rPr>
      </w:pPr>
    </w:p>
    <w:p w:rsidR="0041659B" w:rsidRPr="00545865" w:rsidRDefault="0041659B" w:rsidP="00F67996">
      <w:pPr>
        <w:pStyle w:val="af2"/>
        <w:numPr>
          <w:ilvl w:val="1"/>
          <w:numId w:val="23"/>
        </w:numPr>
      </w:pPr>
      <w:r w:rsidRPr="00545865">
        <w:t>Введение</w:t>
      </w:r>
      <w:r>
        <w:t xml:space="preserve"> (7.03.2015 - 8.03.2015)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>
        <w:t>Концепция NGN (8.03.2015</w:t>
      </w:r>
      <w:r>
        <w:rPr>
          <w:lang w:val="en-US"/>
        </w:rPr>
        <w:t xml:space="preserve"> - </w:t>
      </w:r>
      <w:r>
        <w:t>14.03.2015)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 w:rsidRPr="00EE5FF1">
        <w:t xml:space="preserve">Транковые шлюзы </w:t>
      </w:r>
      <w:r>
        <w:rPr>
          <w:lang w:val="en-US"/>
        </w:rPr>
        <w:t>SMG</w:t>
      </w:r>
      <w:r w:rsidRPr="00EE5FF1">
        <w:t>1016</w:t>
      </w:r>
      <w:r>
        <w:rPr>
          <w:lang w:val="en-US"/>
        </w:rPr>
        <w:t>M</w:t>
      </w:r>
      <w:r w:rsidRPr="00EE5FF1">
        <w:t>/</w:t>
      </w:r>
      <w:r>
        <w:rPr>
          <w:lang w:val="en-US"/>
        </w:rPr>
        <w:t>SMG</w:t>
      </w:r>
      <w:r w:rsidRPr="00EE5FF1">
        <w:t>2016</w:t>
      </w:r>
      <w:r>
        <w:t xml:space="preserve"> (14.03.2015</w:t>
      </w:r>
      <w:r>
        <w:rPr>
          <w:lang w:val="en-US"/>
        </w:rPr>
        <w:t xml:space="preserve"> - </w:t>
      </w:r>
      <w:r>
        <w:t>1</w:t>
      </w:r>
      <w:r>
        <w:rPr>
          <w:lang w:val="en-US"/>
        </w:rPr>
        <w:t>5</w:t>
      </w:r>
      <w:r>
        <w:t>.03.2015)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>
        <w:t>Голосовое меню IVR (20.03.2015</w:t>
      </w:r>
      <w:r>
        <w:rPr>
          <w:lang w:val="en-US"/>
        </w:rPr>
        <w:t xml:space="preserve"> - </w:t>
      </w:r>
      <w:r>
        <w:t>2</w:t>
      </w:r>
      <w:r>
        <w:rPr>
          <w:lang w:val="en-US"/>
        </w:rPr>
        <w:t>2</w:t>
      </w:r>
      <w:r>
        <w:t>.03.2015)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>
        <w:t>IVR модуль транкового шлюза (</w:t>
      </w:r>
      <w:r>
        <w:rPr>
          <w:lang w:val="en-US"/>
        </w:rPr>
        <w:t xml:space="preserve">25.04.2015 - </w:t>
      </w:r>
      <w:r>
        <w:t>10.05.2015)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>
        <w:t>Расчет экономических показателей (</w:t>
      </w:r>
      <w:r>
        <w:rPr>
          <w:lang w:val="en-US"/>
        </w:rPr>
        <w:t xml:space="preserve">18.03.2015 - </w:t>
      </w:r>
      <w:r>
        <w:t>22.04.2015)</w:t>
      </w:r>
      <w:r>
        <w:rPr>
          <w:lang w:val="en-US"/>
        </w:rPr>
        <w:t>;</w:t>
      </w:r>
    </w:p>
    <w:p w:rsidR="0041659B" w:rsidRPr="00545865" w:rsidRDefault="0041659B" w:rsidP="0041659B">
      <w:pPr>
        <w:pStyle w:val="af2"/>
        <w:numPr>
          <w:ilvl w:val="1"/>
          <w:numId w:val="23"/>
        </w:numPr>
      </w:pPr>
      <w:r>
        <w:t>Безопасность жизнедеятельности (</w:t>
      </w:r>
      <w:r>
        <w:rPr>
          <w:lang w:val="en-US"/>
        </w:rPr>
        <w:t xml:space="preserve">27.03.2015 - </w:t>
      </w:r>
      <w:r>
        <w:t>2</w:t>
      </w:r>
      <w:r>
        <w:rPr>
          <w:lang w:val="en-US"/>
        </w:rPr>
        <w:t>4</w:t>
      </w:r>
      <w:r>
        <w:t>.04.2015)</w:t>
      </w:r>
      <w:r>
        <w:rPr>
          <w:lang w:val="en-US"/>
        </w:rPr>
        <w:t>;</w:t>
      </w:r>
    </w:p>
    <w:p w:rsidR="0041659B" w:rsidRDefault="0041659B" w:rsidP="0041659B">
      <w:pPr>
        <w:pStyle w:val="af2"/>
        <w:numPr>
          <w:ilvl w:val="1"/>
          <w:numId w:val="23"/>
        </w:numPr>
      </w:pPr>
      <w:r>
        <w:t>Заключение (</w:t>
      </w:r>
      <w:r>
        <w:rPr>
          <w:lang w:val="en-US"/>
        </w:rPr>
        <w:t>9</w:t>
      </w:r>
      <w:r>
        <w:t>.05.2015</w:t>
      </w:r>
      <w:r>
        <w:rPr>
          <w:lang w:val="en-US"/>
        </w:rPr>
        <w:t xml:space="preserve"> - </w:t>
      </w:r>
      <w:r>
        <w:t>10.05.2015)</w:t>
      </w:r>
      <w:r>
        <w:rPr>
          <w:lang w:val="en-US"/>
        </w:rPr>
        <w:t>.</w:t>
      </w:r>
    </w:p>
    <w:p w:rsidR="00EF3005" w:rsidRDefault="00EF3005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4E21DE" w:rsidRDefault="004E21DE" w:rsidP="00FF5FBB">
      <w:pPr>
        <w:ind w:left="851" w:firstLine="0"/>
      </w:pPr>
    </w:p>
    <w:p w:rsidR="00BA6029" w:rsidRDefault="00EF3005" w:rsidP="00C450EF">
      <w:pPr>
        <w:numPr>
          <w:ilvl w:val="0"/>
          <w:numId w:val="4"/>
        </w:numPr>
        <w:tabs>
          <w:tab w:val="clear" w:pos="720"/>
          <w:tab w:val="num" w:pos="1276"/>
        </w:tabs>
        <w:ind w:left="0" w:firstLine="851"/>
      </w:pPr>
      <w:r>
        <w:lastRenderedPageBreak/>
        <w:t>Консультанты по проекту (с указанием относящихся к ним разделов проекта)</w:t>
      </w:r>
      <w:r w:rsidR="002C499F">
        <w:t>.</w:t>
      </w:r>
    </w:p>
    <w:tbl>
      <w:tblPr>
        <w:tblStyle w:val="-6"/>
        <w:tblW w:w="0" w:type="auto"/>
        <w:tblLook w:val="04A0"/>
      </w:tblPr>
      <w:tblGrid>
        <w:gridCol w:w="9571"/>
      </w:tblGrid>
      <w:tr w:rsidR="00580E52" w:rsidTr="00580E52">
        <w:tc>
          <w:tcPr>
            <w:tcW w:w="9571" w:type="dxa"/>
          </w:tcPr>
          <w:p w:rsidR="00580E52" w:rsidRDefault="00580E52" w:rsidP="00FF5FBB">
            <w:pPr>
              <w:jc w:val="left"/>
            </w:pPr>
            <w:r>
              <w:t>Раздел </w:t>
            </w:r>
            <w:fldSimple w:instr=" DOCPROPERTY  НомерРаздела.БЖ  \* MERGEFORMAT ">
              <w:r w:rsidR="00774467">
                <w:t>5</w:t>
              </w:r>
            </w:fldSimple>
            <w:r>
              <w:t>. Безопасность жизнедеятельности</w:t>
            </w:r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D1115F" w:rsidP="007158D2">
            <w:pPr>
              <w:ind w:left="360" w:firstLine="0"/>
              <w:jc w:val="right"/>
            </w:pPr>
            <w:fldSimple w:instr=" DOCPROPERTY  Шаблон.Подпись  \* MERGEFORMAT ">
              <w:r w:rsidR="00774467">
                <w:t>___________</w:t>
              </w:r>
            </w:fldSimple>
            <w:fldSimple w:instr=" DOCPROPERTY  Конс.БЖ.ФИО  \* MERGEFORMAT ">
              <w:r w:rsidR="00774467">
                <w:t>Власова Л.П.</w:t>
              </w:r>
            </w:fldSimple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580E52" w:rsidP="00FF5FBB">
            <w:r>
              <w:t>Раздел</w:t>
            </w:r>
            <w:r w:rsidR="00FF5FBB">
              <w:t> </w:t>
            </w:r>
            <w:fldSimple w:instr=" DOCPROPERTY  НомерРаздела.ЭЧ  \* MERGEFORMAT ">
              <w:r w:rsidR="00774467">
                <w:t>4</w:t>
              </w:r>
            </w:fldSimple>
            <w:r w:rsidRPr="007158D2">
              <w:t xml:space="preserve">. </w:t>
            </w:r>
            <w:r>
              <w:t>Расчет экономических показателей</w:t>
            </w:r>
          </w:p>
        </w:tc>
      </w:tr>
      <w:tr w:rsidR="00580E52" w:rsidTr="00F2078E">
        <w:tc>
          <w:tcPr>
            <w:tcW w:w="9571" w:type="dxa"/>
            <w:vAlign w:val="top"/>
          </w:tcPr>
          <w:p w:rsidR="00580E52" w:rsidRDefault="00D1115F" w:rsidP="007158D2">
            <w:pPr>
              <w:ind w:firstLine="0"/>
              <w:jc w:val="right"/>
            </w:pPr>
            <w:fldSimple w:instr=" DOCPROPERTY  Шаблон.Подпись  \* MERGEFORMAT ">
              <w:r w:rsidR="00774467">
                <w:t>___________</w:t>
              </w:r>
            </w:fldSimple>
            <w:fldSimple w:instr=" DOCPROPERTY  Конс.ЭЧ.ФИО  \* MERGEFORMAT ">
              <w:r w:rsidR="00774467">
                <w:t>Мухина И.С.</w:t>
              </w:r>
            </w:fldSimple>
          </w:p>
        </w:tc>
      </w:tr>
    </w:tbl>
    <w:p w:rsidR="00AD6698" w:rsidRDefault="00AD6698" w:rsidP="00AD6698">
      <w:pPr>
        <w:ind w:left="360" w:firstLine="0"/>
        <w:jc w:val="left"/>
      </w:pPr>
    </w:p>
    <w:p w:rsidR="00BA6029" w:rsidRDefault="00EF3005" w:rsidP="00435CA0">
      <w:pPr>
        <w:spacing w:after="120"/>
        <w:ind w:left="4820" w:firstLine="0"/>
        <w:jc w:val="left"/>
      </w:pPr>
      <w:r>
        <w:t>Дата выдачи задания:</w:t>
      </w:r>
    </w:p>
    <w:p w:rsidR="00EF3005" w:rsidRDefault="00D1115F" w:rsidP="00435CA0">
      <w:pPr>
        <w:spacing w:after="120"/>
        <w:ind w:left="4820" w:firstLine="0"/>
        <w:jc w:val="left"/>
      </w:pPr>
      <w:fldSimple w:instr=" DOCPROPERTY  Шаблон.Дата  \* MERGEFORMAT ">
        <w:r w:rsidR="00774467" w:rsidRPr="00774467">
          <w:rPr>
            <w:b/>
            <w:bCs/>
          </w:rPr>
          <w:t>«_____» ___</w:t>
        </w:r>
        <w:r w:rsidR="00774467">
          <w:t>______________</w:t>
        </w:r>
      </w:fldSimple>
    </w:p>
    <w:p w:rsidR="00BA6029" w:rsidRPr="00F06621" w:rsidRDefault="00D1115F" w:rsidP="00435CA0">
      <w:pPr>
        <w:spacing w:after="120"/>
        <w:ind w:left="4820" w:firstLine="0"/>
        <w:jc w:val="left"/>
      </w:pPr>
      <w:fldSimple w:instr=" DOCPROPERTY  Шаблон.Подпись  \* MERGEFORMAT ">
        <w:r w:rsidR="00774467" w:rsidRPr="00774467">
          <w:rPr>
            <w:b/>
            <w:bCs/>
          </w:rPr>
          <w:t>___________</w:t>
        </w:r>
      </w:fldSimple>
      <w:fldSimple w:instr=" DOCPROPERTY  Рук.ФИО  \* MERGEFORMAT ">
        <w:r w:rsidR="00774467" w:rsidRPr="00774467">
          <w:rPr>
            <w:bCs/>
          </w:rPr>
          <w:t>Крамаренко К.Е.</w:t>
        </w:r>
      </w:fldSimple>
    </w:p>
    <w:p w:rsidR="00BA6029" w:rsidRPr="00F06621" w:rsidRDefault="00BA6029" w:rsidP="00435CA0">
      <w:pPr>
        <w:spacing w:after="120"/>
        <w:ind w:left="4820" w:firstLine="0"/>
        <w:jc w:val="left"/>
      </w:pPr>
      <w:r w:rsidRPr="00F06621">
        <w:t>Задание принял к исполнению</w:t>
      </w:r>
    </w:p>
    <w:p w:rsidR="00BA6029" w:rsidRPr="00F06621" w:rsidRDefault="00D1115F" w:rsidP="00435CA0">
      <w:pPr>
        <w:spacing w:after="120"/>
        <w:ind w:left="4820" w:firstLine="0"/>
        <w:jc w:val="left"/>
      </w:pPr>
      <w:fldSimple w:instr=" DOCPROPERTY  Шаблон.Дата  \* MERGEFORMAT ">
        <w:r w:rsidR="00774467" w:rsidRPr="00774467">
          <w:rPr>
            <w:bCs/>
          </w:rPr>
          <w:t>«_____» ___</w:t>
        </w:r>
        <w:r w:rsidR="00774467">
          <w:t>______________</w:t>
        </w:r>
      </w:fldSimple>
    </w:p>
    <w:p w:rsidR="00BA6029" w:rsidRDefault="00D1115F" w:rsidP="00435CA0">
      <w:pPr>
        <w:spacing w:after="120"/>
        <w:ind w:left="4820" w:firstLine="0"/>
        <w:jc w:val="left"/>
      </w:pPr>
      <w:fldSimple w:instr=" DOCPROPERTY  Шаблон.Подпись  \* MERGEFORMAT ">
        <w:r w:rsidR="00774467" w:rsidRPr="00774467">
          <w:rPr>
            <w:bCs/>
          </w:rPr>
          <w:t>___________</w:t>
        </w:r>
      </w:fldSimple>
      <w:fldSimple w:instr=" DOCPROPERTY  Студ.ФИО  \* MERGEFORMAT ">
        <w:r w:rsidR="00774467" w:rsidRPr="00774467">
          <w:rPr>
            <w:bCs/>
          </w:rPr>
          <w:t>Лещёв А.В.</w:t>
        </w:r>
      </w:fldSimple>
    </w:p>
    <w:p w:rsidR="00B34F4D" w:rsidRDefault="001C440C" w:rsidP="00B34F4D">
      <w:pPr>
        <w:ind w:firstLine="0"/>
        <w:jc w:val="left"/>
      </w:pPr>
      <w:r>
        <w:br w:type="page"/>
      </w:r>
    </w:p>
    <w:p w:rsidR="009E0A20" w:rsidRPr="00DC7ED8" w:rsidRDefault="009E0A20" w:rsidP="00DC7ED8">
      <w:pPr>
        <w:pBdr>
          <w:bottom w:val="single" w:sz="4" w:space="1" w:color="auto"/>
        </w:pBdr>
        <w:spacing w:after="120"/>
        <w:ind w:firstLine="0"/>
        <w:jc w:val="center"/>
        <w:rPr>
          <w:szCs w:val="28"/>
        </w:rPr>
      </w:pPr>
      <w:r w:rsidRPr="00DC7ED8">
        <w:rPr>
          <w:szCs w:val="28"/>
        </w:rPr>
        <w:lastRenderedPageBreak/>
        <w:t>Федеральное агентство связи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</w:t>
      </w:r>
      <w:r>
        <w:rPr>
          <w:szCs w:val="28"/>
        </w:rPr>
        <w:t>овательное бюджетное учреждение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высшего</w:t>
      </w:r>
      <w:r>
        <w:rPr>
          <w:szCs w:val="28"/>
        </w:rPr>
        <w:t xml:space="preserve"> профессионального образования</w:t>
      </w:r>
    </w:p>
    <w:p w:rsidR="009E0A20" w:rsidRDefault="009E0A20" w:rsidP="009E0A2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FE4062" w:rsidRPr="00F06621" w:rsidRDefault="00FE4062" w:rsidP="004D6F88">
      <w:pPr>
        <w:pBdr>
          <w:bottom w:val="single" w:sz="4" w:space="1" w:color="auto"/>
        </w:pBd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9E0A20" w:rsidRPr="00F06621" w:rsidRDefault="009E0A20" w:rsidP="009E0A20">
      <w:pPr>
        <w:ind w:firstLine="0"/>
        <w:jc w:val="center"/>
      </w:pPr>
    </w:p>
    <w:p w:rsidR="00857B0E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 w:rsidR="002B02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ФГОБУ ВПО «СибГУТИ»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</w:t>
      </w:r>
      <w:r w:rsidR="002B02E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от 04.03.2014</w:t>
      </w:r>
      <w:r w:rsidRPr="00F06621">
        <w:rPr>
          <w:rFonts w:ascii="Times New Roman" w:hAnsi="Times New Roman"/>
          <w:sz w:val="24"/>
        </w:rPr>
        <w:t xml:space="preserve"> г.</w:t>
      </w:r>
    </w:p>
    <w:p w:rsidR="001C440C" w:rsidRPr="007B3B0E" w:rsidRDefault="001C440C" w:rsidP="001C440C">
      <w:pPr>
        <w:ind w:firstLine="0"/>
        <w:jc w:val="center"/>
        <w:rPr>
          <w:b/>
        </w:rPr>
      </w:pPr>
    </w:p>
    <w:p w:rsidR="00B34F4D" w:rsidRDefault="00B34F4D" w:rsidP="00B34F4D">
      <w:pPr>
        <w:ind w:firstLine="0"/>
        <w:jc w:val="left"/>
      </w:pPr>
    </w:p>
    <w:p w:rsidR="001C440C" w:rsidRPr="009E0A20" w:rsidRDefault="009E0A20" w:rsidP="001C440C">
      <w:pPr>
        <w:ind w:firstLine="0"/>
        <w:jc w:val="center"/>
        <w:rPr>
          <w:b/>
          <w:sz w:val="44"/>
          <w:szCs w:val="44"/>
        </w:rPr>
      </w:pPr>
      <w:r w:rsidRPr="009E0A20">
        <w:rPr>
          <w:b/>
          <w:sz w:val="44"/>
          <w:szCs w:val="44"/>
        </w:rPr>
        <w:t>ОТЗЫВ</w:t>
      </w:r>
    </w:p>
    <w:p w:rsidR="009E0A20" w:rsidRDefault="009E0A20" w:rsidP="001C440C">
      <w:pPr>
        <w:ind w:firstLine="0"/>
        <w:jc w:val="center"/>
      </w:pPr>
    </w:p>
    <w:p w:rsidR="00F1059E" w:rsidRDefault="00FE0811" w:rsidP="001C440C">
      <w:pPr>
        <w:ind w:firstLine="0"/>
        <w:jc w:val="center"/>
      </w:pPr>
      <w:r>
        <w:t>н</w:t>
      </w:r>
      <w:r w:rsidR="001C440C">
        <w:t>а дипломн</w:t>
      </w:r>
      <w:r w:rsidR="009E0A20">
        <w:t>ый</w:t>
      </w:r>
      <w:r w:rsidR="001C440C">
        <w:t xml:space="preserve"> проект </w:t>
      </w:r>
      <w:r w:rsidR="009C0AE1">
        <w:t>студент</w:t>
      </w:r>
      <w:fldSimple w:instr=" DOCPROPERTY  Студента/ки  \* MERGEFORMAT ">
        <w:r w:rsidR="00774467">
          <w:t>а</w:t>
        </w:r>
      </w:fldSimple>
    </w:p>
    <w:p w:rsidR="001C440C" w:rsidRDefault="001C440C" w:rsidP="001C440C">
      <w:pPr>
        <w:ind w:firstLine="0"/>
        <w:jc w:val="center"/>
      </w:pPr>
      <w:r>
        <w:t>групп</w:t>
      </w:r>
      <w:r w:rsidRPr="00F1059E">
        <w:t>ы</w:t>
      </w:r>
      <w:r w:rsidR="002B02E1">
        <w:t xml:space="preserve"> </w:t>
      </w:r>
      <w:fldSimple w:instr=" DOCPROPERTY  Студ.Группа  \* MERGEFORMAT ">
        <w:r w:rsidR="00774467" w:rsidRPr="00774467">
          <w:rPr>
            <w:bCs/>
          </w:rPr>
          <w:t>ВМ-05</w:t>
        </w:r>
      </w:fldSimple>
      <w:r w:rsidR="002B02E1">
        <w:t xml:space="preserve"> </w:t>
      </w:r>
      <w:fldSimple w:instr=" DOCPROPERTY  Студ.ФИО.родит  \* MERGEFORMAT ">
        <w:r w:rsidR="00774467">
          <w:t>Лещёва А.В.</w:t>
        </w:r>
      </w:fldSimple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  <w:r>
        <w:t>Текст отзыва</w:t>
      </w:r>
    </w:p>
    <w:p w:rsidR="001C440C" w:rsidRDefault="001C440C" w:rsidP="00F56772">
      <w:pPr>
        <w:ind w:firstLine="0"/>
      </w:pPr>
    </w:p>
    <w:p w:rsidR="001C440C" w:rsidRDefault="001C440C" w:rsidP="00F56772">
      <w:pPr>
        <w:ind w:firstLine="0"/>
      </w:pPr>
    </w:p>
    <w:tbl>
      <w:tblPr>
        <w:tblStyle w:val="ac"/>
        <w:tblW w:w="9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48"/>
        <w:gridCol w:w="641"/>
        <w:gridCol w:w="4143"/>
        <w:gridCol w:w="643"/>
      </w:tblGrid>
      <w:tr w:rsidR="00F1059E" w:rsidRPr="004A2A9C" w:rsidTr="00B9062F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Работа имеет п</w:t>
            </w:r>
            <w:r w:rsidRPr="004A2A9C">
              <w:rPr>
                <w:sz w:val="24"/>
              </w:rPr>
              <w:t>рактическ</w:t>
            </w:r>
            <w:r>
              <w:rPr>
                <w:sz w:val="24"/>
              </w:rPr>
              <w:t>ую</w:t>
            </w:r>
            <w:r w:rsidRPr="004A2A9C">
              <w:rPr>
                <w:sz w:val="24"/>
              </w:rPr>
              <w:t xml:space="preserve"> ценность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 xml:space="preserve">Тема предложена студентом 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B9062F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внедрению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Тема является фундаментальной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B9062F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опубликованию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Рекомендую студента в магистратуру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  <w:tr w:rsidR="00F1059E" w:rsidRPr="004A2A9C" w:rsidTr="00B9062F">
        <w:tc>
          <w:tcPr>
            <w:tcW w:w="4248" w:type="dxa"/>
            <w:tcBorders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Тема предложена предприятием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Рекомендую студента в аспирантуру</w:t>
            </w:r>
          </w:p>
        </w:tc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59E" w:rsidRPr="004A2A9C" w:rsidRDefault="00F1059E" w:rsidP="00F1059E">
            <w:pPr>
              <w:ind w:firstLine="0"/>
              <w:jc w:val="left"/>
              <w:rPr>
                <w:sz w:val="24"/>
              </w:rPr>
            </w:pPr>
          </w:p>
        </w:tc>
      </w:tr>
    </w:tbl>
    <w:p w:rsidR="001C440C" w:rsidRDefault="001C440C" w:rsidP="00B34F4D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1059E" w:rsidTr="00F1059E">
        <w:tc>
          <w:tcPr>
            <w:tcW w:w="4785" w:type="dxa"/>
          </w:tcPr>
          <w:p w:rsidR="00F1059E" w:rsidRPr="00F1059E" w:rsidRDefault="00D1115F" w:rsidP="00B34F4D">
            <w:pPr>
              <w:ind w:firstLine="0"/>
              <w:jc w:val="left"/>
            </w:pPr>
            <w:fldSimple w:instr=" DOCPROPERTY  Рук.Должность  \* MERGEFORMAT ">
              <w:r w:rsidR="00774467" w:rsidRPr="00774467">
                <w:rPr>
                  <w:bCs/>
                </w:rPr>
                <w:t>Старший преподаватель Кафедры вычислительных систем ФГОБУ</w:t>
              </w:r>
              <w:r w:rsidR="00774467">
                <w:t xml:space="preserve"> ВПО «СибГУТИ»</w:t>
              </w:r>
            </w:fldSimple>
          </w:p>
          <w:p w:rsidR="00F1059E" w:rsidRPr="00F1059E" w:rsidRDefault="00D1115F" w:rsidP="00F1059E">
            <w:pPr>
              <w:ind w:firstLine="0"/>
              <w:jc w:val="left"/>
            </w:pPr>
            <w:fldSimple w:instr=" DOCPROPERTY  Рук.СтепеньЗвание  \* MERGEFORMAT ">
              <w:r w:rsidR="00774467" w:rsidRPr="00774467">
                <w:rPr>
                  <w:bCs/>
                </w:rPr>
                <w:t>Младший</w:t>
              </w:r>
              <w:r w:rsidR="00774467">
                <w:t xml:space="preserve"> научный сотрудник</w:t>
              </w:r>
            </w:fldSimple>
          </w:p>
        </w:tc>
        <w:tc>
          <w:tcPr>
            <w:tcW w:w="4786" w:type="dxa"/>
            <w:vAlign w:val="bottom"/>
          </w:tcPr>
          <w:p w:rsidR="00F1059E" w:rsidRPr="00F1059E" w:rsidRDefault="00D1115F" w:rsidP="00F1059E">
            <w:pPr>
              <w:ind w:firstLine="0"/>
              <w:jc w:val="right"/>
            </w:pPr>
            <w:fldSimple w:instr=" DOCPROPERTY  Шаблон.Подпись  \* MERGEFORMAT ">
              <w:r w:rsidR="00774467" w:rsidRPr="00774467">
                <w:rPr>
                  <w:bCs/>
                </w:rPr>
                <w:t>___________</w:t>
              </w:r>
            </w:fldSimple>
            <w:fldSimple w:instr=" DOCPROPERTY  Рук.ФИО \* MERGEFORMAT ">
              <w:r w:rsidR="00774467" w:rsidRPr="00774467">
                <w:rPr>
                  <w:bCs/>
                </w:rPr>
                <w:t>Крамаренко К.Е.</w:t>
              </w:r>
            </w:fldSimple>
          </w:p>
        </w:tc>
      </w:tr>
      <w:tr w:rsidR="00F1059E" w:rsidTr="00F1059E">
        <w:tc>
          <w:tcPr>
            <w:tcW w:w="9571" w:type="dxa"/>
            <w:gridSpan w:val="2"/>
          </w:tcPr>
          <w:p w:rsidR="00F1059E" w:rsidRPr="00F1059E" w:rsidRDefault="00F1059E" w:rsidP="00F1059E">
            <w:pPr>
              <w:ind w:firstLine="0"/>
              <w:jc w:val="right"/>
            </w:pPr>
            <w:r w:rsidRPr="00F1059E">
              <w:t>(</w:t>
            </w:r>
            <w:fldSimple w:instr=" DOCPROPERTY  Рук.ФИО.Полн \* MERGEFORMAT ">
              <w:r w:rsidR="00774467" w:rsidRPr="00774467">
                <w:rPr>
                  <w:bCs/>
                </w:rPr>
                <w:t>Крамаренко Константин Евгеньевич</w:t>
              </w:r>
            </w:fldSimple>
            <w:r w:rsidRPr="00F1059E">
              <w:t>)</w:t>
            </w:r>
          </w:p>
        </w:tc>
      </w:tr>
      <w:tr w:rsidR="00A55D73" w:rsidTr="00A55D73">
        <w:tc>
          <w:tcPr>
            <w:tcW w:w="9571" w:type="dxa"/>
            <w:gridSpan w:val="2"/>
            <w:vAlign w:val="bottom"/>
          </w:tcPr>
          <w:p w:rsidR="00A55D73" w:rsidRDefault="00D1115F" w:rsidP="00A55D73">
            <w:pPr>
              <w:ind w:firstLine="0"/>
              <w:jc w:val="right"/>
            </w:pPr>
            <w:fldSimple w:instr=" DOCPROPERTY  Шаблон.Дата  \* MERGEFORMAT ">
              <w:r w:rsidR="00774467">
                <w:t>«_____» _________________</w:t>
              </w:r>
            </w:fldSimple>
          </w:p>
        </w:tc>
      </w:tr>
    </w:tbl>
    <w:p w:rsidR="001C440C" w:rsidRDefault="00FE0811" w:rsidP="00FE0811">
      <w:pPr>
        <w:ind w:firstLine="0"/>
        <w:jc w:val="left"/>
      </w:pPr>
      <w:r>
        <w:br w:type="page"/>
      </w:r>
    </w:p>
    <w:p w:rsidR="00156990" w:rsidRPr="00DC7ED8" w:rsidRDefault="00156990" w:rsidP="00DC7ED8">
      <w:pPr>
        <w:pBdr>
          <w:bottom w:val="single" w:sz="4" w:space="1" w:color="auto"/>
        </w:pBdr>
        <w:spacing w:after="120"/>
        <w:ind w:firstLine="0"/>
        <w:jc w:val="center"/>
        <w:rPr>
          <w:szCs w:val="28"/>
        </w:rPr>
      </w:pPr>
      <w:r w:rsidRPr="00DC7ED8">
        <w:rPr>
          <w:szCs w:val="28"/>
        </w:rPr>
        <w:lastRenderedPageBreak/>
        <w:t>Федеральное агентство связи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Федеральное государственное образ</w:t>
      </w:r>
      <w:r>
        <w:rPr>
          <w:szCs w:val="28"/>
        </w:rPr>
        <w:t>овательное бюджетное учреждение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высшего</w:t>
      </w:r>
      <w:r>
        <w:rPr>
          <w:szCs w:val="28"/>
        </w:rPr>
        <w:t xml:space="preserve"> профессионального образования</w:t>
      </w:r>
    </w:p>
    <w:p w:rsidR="00156990" w:rsidRDefault="00156990" w:rsidP="00156990">
      <w:pPr>
        <w:pBdr>
          <w:bottom w:val="single" w:sz="4" w:space="1" w:color="auto"/>
        </w:pBdr>
        <w:ind w:firstLine="0"/>
        <w:jc w:val="center"/>
        <w:rPr>
          <w:szCs w:val="28"/>
        </w:rPr>
      </w:pPr>
      <w:r w:rsidRPr="00F06621">
        <w:rPr>
          <w:szCs w:val="28"/>
        </w:rPr>
        <w:t>«Сибирский государственный университет телекоммуникаций и информатики»</w:t>
      </w:r>
    </w:p>
    <w:p w:rsidR="00156990" w:rsidRPr="00F06621" w:rsidRDefault="00156990" w:rsidP="00156990">
      <w:pPr>
        <w:pBdr>
          <w:bottom w:val="single" w:sz="4" w:space="1" w:color="auto"/>
        </w:pBd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(ФГОБУ ВПО «СибГУТИ»)</w:t>
      </w:r>
    </w:p>
    <w:p w:rsidR="00156990" w:rsidRPr="00F06621" w:rsidRDefault="00156990" w:rsidP="00156990">
      <w:pPr>
        <w:ind w:firstLine="0"/>
        <w:jc w:val="center"/>
      </w:pPr>
    </w:p>
    <w:p w:rsidR="00857B0E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 xml:space="preserve">Форма утверждена 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научно-методическим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 w:rsidRPr="00F06621">
        <w:rPr>
          <w:rFonts w:ascii="Times New Roman" w:hAnsi="Times New Roman"/>
          <w:sz w:val="24"/>
        </w:rPr>
        <w:t>советом</w:t>
      </w:r>
      <w:r w:rsidR="00D3067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ФГОБУ ВПО «СибГУТИ»</w:t>
      </w:r>
    </w:p>
    <w:p w:rsidR="00857B0E" w:rsidRPr="00F06621" w:rsidRDefault="00857B0E" w:rsidP="00857B0E">
      <w:pPr>
        <w:pStyle w:val="a5"/>
        <w:ind w:left="467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Протокол №2</w:t>
      </w:r>
      <w:r w:rsidR="00C84CE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от 04.03.2014</w:t>
      </w:r>
      <w:r w:rsidRPr="00F06621">
        <w:rPr>
          <w:rFonts w:ascii="Times New Roman" w:hAnsi="Times New Roman"/>
          <w:sz w:val="24"/>
        </w:rPr>
        <w:t xml:space="preserve"> г.</w:t>
      </w:r>
    </w:p>
    <w:p w:rsidR="00156990" w:rsidRPr="007B3B0E" w:rsidRDefault="00156990" w:rsidP="00156990">
      <w:pPr>
        <w:ind w:firstLine="0"/>
        <w:jc w:val="center"/>
        <w:rPr>
          <w:b/>
        </w:rPr>
      </w:pPr>
    </w:p>
    <w:p w:rsidR="00FE0811" w:rsidRDefault="00FE0811" w:rsidP="00FE0811">
      <w:pPr>
        <w:ind w:firstLine="0"/>
        <w:jc w:val="left"/>
      </w:pPr>
    </w:p>
    <w:p w:rsidR="00FE0811" w:rsidRPr="00156990" w:rsidRDefault="00FE0811" w:rsidP="00156990">
      <w:pPr>
        <w:spacing w:after="240"/>
        <w:ind w:firstLine="0"/>
        <w:jc w:val="center"/>
        <w:rPr>
          <w:b/>
          <w:sz w:val="44"/>
          <w:szCs w:val="44"/>
        </w:rPr>
      </w:pPr>
      <w:r w:rsidRPr="00156990">
        <w:rPr>
          <w:b/>
          <w:sz w:val="44"/>
          <w:szCs w:val="44"/>
        </w:rPr>
        <w:t>РЕЦЕНЗИЯ</w:t>
      </w:r>
    </w:p>
    <w:p w:rsidR="00156990" w:rsidRDefault="00FE0811" w:rsidP="00156990">
      <w:pPr>
        <w:spacing w:after="120"/>
        <w:ind w:firstLine="0"/>
        <w:jc w:val="center"/>
      </w:pPr>
      <w:r>
        <w:t>на дипломн</w:t>
      </w:r>
      <w:r w:rsidR="00156990">
        <w:t>ый проект</w:t>
      </w:r>
    </w:p>
    <w:p w:rsidR="006A60C5" w:rsidRDefault="009C0AE1" w:rsidP="00F56772">
      <w:pPr>
        <w:spacing w:after="120"/>
        <w:ind w:firstLine="0"/>
      </w:pPr>
      <w:r w:rsidRPr="009C0AE1">
        <w:t>Студент</w:t>
      </w:r>
      <w:fldSimple w:instr=" DOCPROPERTY  Студента/ки  \* MERGEFORMAT ">
        <w:r w:rsidR="00774467" w:rsidRPr="00774467">
          <w:rPr>
            <w:bCs/>
          </w:rPr>
          <w:t>а</w:t>
        </w:r>
      </w:fldSimple>
      <w:r w:rsidR="00C81994">
        <w:t xml:space="preserve"> </w:t>
      </w:r>
      <w:fldSimple w:instr=" DOCPROPERTY  Студ.ФИО.родит  \* MERGEFORMAT ">
        <w:r w:rsidR="00774467">
          <w:t>Лещёва А.В.</w:t>
        </w:r>
      </w:fldSimple>
      <w:r w:rsidR="006A60C5">
        <w:t xml:space="preserve">, </w:t>
      </w:r>
      <w:r w:rsidR="00D1115F">
        <w:fldChar w:fldCharType="begin"/>
      </w:r>
      <w:r w:rsidR="006A60C5">
        <w:instrText xml:space="preserve"> Студ.ФИО </w:instrText>
      </w:r>
      <w:r w:rsidR="00D1115F">
        <w:fldChar w:fldCharType="end"/>
      </w:r>
    </w:p>
    <w:p w:rsidR="00FE0811" w:rsidRDefault="009C0AE1" w:rsidP="00F56772">
      <w:pPr>
        <w:spacing w:after="120"/>
        <w:ind w:firstLine="0"/>
      </w:pPr>
      <w:r>
        <w:t xml:space="preserve">По специальности </w:t>
      </w:r>
      <w:fldSimple w:instr=" DOCPROPERTY  Студ.Группа  \* MERGEFORMAT ">
        <w:r w:rsidR="00774467">
          <w:t>ВМ-05</w:t>
        </w:r>
      </w:fldSimple>
      <w:r>
        <w:t xml:space="preserve">, </w:t>
      </w:r>
      <w:r w:rsidRPr="009C0AE1">
        <w:t>230101</w:t>
      </w:r>
      <w:r>
        <w:t>.</w:t>
      </w:r>
      <w:r w:rsidRPr="009C0AE1">
        <w:t>65</w:t>
      </w:r>
    </w:p>
    <w:p w:rsidR="00156990" w:rsidRDefault="00156990" w:rsidP="00F56772">
      <w:pPr>
        <w:spacing w:after="120"/>
        <w:ind w:firstLine="0"/>
      </w:pPr>
      <w:r>
        <w:t>Тема дипломного проекта: «</w:t>
      </w:r>
      <w:fldSimple w:instr=" DOCPROPERTY  Название  \* MERGEFORMAT ">
        <w:r w:rsidR="00774467">
          <w:t>Разработка модуля IVR (Interactive Voice Responder) для транкового шлюза</w:t>
        </w:r>
      </w:fldSimple>
      <w:r>
        <w:t>».</w:t>
      </w:r>
    </w:p>
    <w:p w:rsidR="00FE0811" w:rsidRDefault="00156990" w:rsidP="00F56772">
      <w:pPr>
        <w:spacing w:after="120"/>
        <w:ind w:firstLine="0"/>
      </w:pPr>
      <w:r>
        <w:t xml:space="preserve">Объем дипломного проекта: </w:t>
      </w:r>
      <w:fldSimple w:instr=" NUMPAGES   \* MERGEFORMAT ">
        <w:r w:rsidR="001C08E2">
          <w:rPr>
            <w:noProof/>
          </w:rPr>
          <w:t>21</w:t>
        </w:r>
      </w:fldSimple>
    </w:p>
    <w:p w:rsidR="009C0AE1" w:rsidRDefault="009C0AE1" w:rsidP="00F56772">
      <w:pPr>
        <w:spacing w:after="120"/>
        <w:ind w:firstLine="0"/>
      </w:pPr>
      <w:r>
        <w:t xml:space="preserve">Заключение о степени соответствия выполненного проекта техническому заданию: </w:t>
      </w:r>
      <w:r w:rsidR="00F56772">
        <w:t>….</w:t>
      </w:r>
    </w:p>
    <w:p w:rsidR="00A55D73" w:rsidRDefault="00A55D73" w:rsidP="00F56772">
      <w:pPr>
        <w:spacing w:after="120"/>
        <w:ind w:firstLine="0"/>
      </w:pPr>
    </w:p>
    <w:p w:rsidR="009C0AE1" w:rsidRDefault="009C0AE1" w:rsidP="00F56772">
      <w:pPr>
        <w:spacing w:after="120"/>
        <w:ind w:firstLine="0"/>
      </w:pPr>
      <w:r>
        <w:t>Характеристика выполнения основных разделов проекта, качество расчетов, конструктивных решений, практического подтверждения:</w:t>
      </w:r>
      <w:r w:rsidR="00F56772">
        <w:t xml:space="preserve"> ….</w:t>
      </w:r>
    </w:p>
    <w:p w:rsidR="00A55D73" w:rsidRDefault="00A55D73" w:rsidP="00F56772">
      <w:pPr>
        <w:spacing w:after="120"/>
        <w:ind w:firstLine="0"/>
      </w:pPr>
    </w:p>
    <w:p w:rsidR="009C0AE1" w:rsidRDefault="009C0AE1" w:rsidP="00F56772">
      <w:pPr>
        <w:spacing w:after="120"/>
        <w:ind w:firstLine="0"/>
      </w:pPr>
      <w:r>
        <w:t>Практическая ценность проекта:</w:t>
      </w:r>
      <w:r w:rsidR="00F56772">
        <w:t xml:space="preserve"> …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>Научно-исследовательский характер проекта: ….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 xml:space="preserve">Степень использования компьютерной техники: </w:t>
      </w:r>
      <w:r w:rsidRPr="00F56772">
        <w:rPr>
          <w:b/>
        </w:rPr>
        <w:t>высокая</w:t>
      </w:r>
      <w:r>
        <w:t>.</w:t>
      </w:r>
    </w:p>
    <w:p w:rsidR="00A55D73" w:rsidRDefault="00A55D73" w:rsidP="00F56772">
      <w:pPr>
        <w:spacing w:after="120"/>
        <w:ind w:firstLine="0"/>
      </w:pPr>
    </w:p>
    <w:p w:rsidR="00F56772" w:rsidRDefault="00F56772" w:rsidP="00F56772">
      <w:pPr>
        <w:spacing w:after="120"/>
        <w:ind w:firstLine="0"/>
      </w:pPr>
      <w:r>
        <w:t>Общая грамотность, качество оформления текста и графической части пояснительной записки и демонстрационных чертежей: ….</w:t>
      </w:r>
    </w:p>
    <w:p w:rsidR="00A55D73" w:rsidRDefault="00A55D73" w:rsidP="009C0AE1">
      <w:pPr>
        <w:spacing w:after="120"/>
        <w:ind w:firstLine="0"/>
        <w:jc w:val="left"/>
      </w:pPr>
    </w:p>
    <w:p w:rsidR="00F56772" w:rsidRDefault="00F56772" w:rsidP="009C0AE1">
      <w:pPr>
        <w:spacing w:after="120"/>
        <w:ind w:firstLine="0"/>
        <w:jc w:val="left"/>
      </w:pPr>
      <w:r>
        <w:t>Перечень положительных качеств дипломного проекта: ….</w:t>
      </w:r>
    </w:p>
    <w:p w:rsidR="00A55D73" w:rsidRDefault="00A55D73" w:rsidP="009C0AE1">
      <w:pPr>
        <w:spacing w:after="120"/>
        <w:ind w:firstLine="0"/>
        <w:jc w:val="left"/>
      </w:pPr>
    </w:p>
    <w:p w:rsidR="00F56772" w:rsidRDefault="00F56772" w:rsidP="009C0AE1">
      <w:pPr>
        <w:spacing w:after="120"/>
        <w:ind w:firstLine="0"/>
        <w:jc w:val="left"/>
      </w:pPr>
      <w:r>
        <w:lastRenderedPageBreak/>
        <w:t>Основные замечания и недостатки дипломного проекта: ….</w:t>
      </w:r>
    </w:p>
    <w:p w:rsidR="00FE0811" w:rsidRDefault="00F56772" w:rsidP="00FE0811">
      <w:pPr>
        <w:ind w:firstLine="0"/>
        <w:jc w:val="left"/>
      </w:pPr>
      <w:r>
        <w:t>Предполагаемая оценка проекта: …</w:t>
      </w:r>
    </w:p>
    <w:p w:rsidR="00F56772" w:rsidRDefault="00F56772" w:rsidP="00FE0811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248"/>
        <w:gridCol w:w="537"/>
        <w:gridCol w:w="4143"/>
        <w:gridCol w:w="643"/>
      </w:tblGrid>
      <w:tr w:rsidR="00D37BBF" w:rsidRPr="004A2A9C" w:rsidTr="00EF35BF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Работа имеет п</w:t>
            </w:r>
            <w:r w:rsidRPr="004A2A9C">
              <w:rPr>
                <w:sz w:val="24"/>
              </w:rPr>
              <w:t>рактическ</w:t>
            </w:r>
            <w:r>
              <w:rPr>
                <w:sz w:val="24"/>
              </w:rPr>
              <w:t>ую</w:t>
            </w:r>
            <w:r w:rsidRPr="004A2A9C">
              <w:rPr>
                <w:sz w:val="24"/>
              </w:rPr>
              <w:t xml:space="preserve"> ценность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EF35BF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внедрению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01755B">
        <w:tc>
          <w:tcPr>
            <w:tcW w:w="4248" w:type="dxa"/>
            <w:tcBorders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  <w:r w:rsidRPr="004A2A9C">
              <w:rPr>
                <w:sz w:val="24"/>
              </w:rPr>
              <w:t>Рекомендация к опубликованию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  <w:tcBorders>
              <w:left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  <w:tr w:rsidR="00D37BBF" w:rsidRPr="004A2A9C" w:rsidTr="0001755B">
        <w:tc>
          <w:tcPr>
            <w:tcW w:w="4248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537" w:type="dxa"/>
            <w:tcBorders>
              <w:top w:val="single" w:sz="4" w:space="0" w:color="auto"/>
            </w:tcBorders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41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643" w:type="dxa"/>
          </w:tcPr>
          <w:p w:rsidR="00D37BBF" w:rsidRPr="004A2A9C" w:rsidRDefault="00D37BBF" w:rsidP="00D85305">
            <w:pPr>
              <w:ind w:firstLine="0"/>
              <w:jc w:val="left"/>
              <w:rPr>
                <w:sz w:val="24"/>
              </w:rPr>
            </w:pPr>
          </w:p>
        </w:tc>
      </w:tr>
    </w:tbl>
    <w:p w:rsidR="00D37BBF" w:rsidRDefault="00D37BBF" w:rsidP="00FE0811">
      <w:pPr>
        <w:ind w:firstLine="0"/>
        <w:jc w:val="left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F56772" w:rsidTr="00F56772">
        <w:tc>
          <w:tcPr>
            <w:tcW w:w="4785" w:type="dxa"/>
          </w:tcPr>
          <w:p w:rsidR="00F56772" w:rsidRDefault="00D1115F" w:rsidP="00F56772">
            <w:pPr>
              <w:ind w:firstLine="0"/>
              <w:jc w:val="left"/>
            </w:pPr>
            <w:fldSimple w:instr=" DOCPROPERTY  Рец.Должность  \* MERGEFORMAT ">
              <w:r w:rsidR="00774467">
                <w:t>Начальник лаборатории SSW ООО "Предприятие Элтекс"</w:t>
              </w:r>
            </w:fldSimple>
          </w:p>
          <w:p w:rsidR="00F56772" w:rsidRDefault="00D1115F" w:rsidP="00F56772">
            <w:pPr>
              <w:ind w:firstLine="0"/>
              <w:jc w:val="left"/>
            </w:pPr>
            <w:fldSimple w:instr=" DOCPROPERTY  Рец.СтепеньЗвание  \* MERGEFORMAT ">
              <w:r w:rsidR="00774467">
                <w:t xml:space="preserve"> </w:t>
              </w:r>
            </w:fldSimple>
          </w:p>
        </w:tc>
        <w:tc>
          <w:tcPr>
            <w:tcW w:w="4786" w:type="dxa"/>
            <w:vAlign w:val="bottom"/>
          </w:tcPr>
          <w:p w:rsidR="00F56772" w:rsidRDefault="00D1115F" w:rsidP="00F56772">
            <w:pPr>
              <w:ind w:firstLine="0"/>
              <w:jc w:val="right"/>
            </w:pPr>
            <w:fldSimple w:instr=" DOCPROPERTY  Шаблон.Подпись  \* MERGEFORMAT ">
              <w:r w:rsidR="00774467">
                <w:t>___________</w:t>
              </w:r>
            </w:fldSimple>
            <w:fldSimple w:instr=" DOCPROPERTY  Рец.ФИО  \* MERGEFORMAT ">
              <w:r w:rsidR="00774467">
                <w:t>Бачар Е.А.</w:t>
              </w:r>
            </w:fldSimple>
          </w:p>
        </w:tc>
      </w:tr>
      <w:tr w:rsidR="00F56772" w:rsidTr="00F56772">
        <w:tc>
          <w:tcPr>
            <w:tcW w:w="9571" w:type="dxa"/>
            <w:gridSpan w:val="2"/>
            <w:vAlign w:val="bottom"/>
          </w:tcPr>
          <w:p w:rsidR="00F56772" w:rsidRDefault="00F56772" w:rsidP="00F56772">
            <w:pPr>
              <w:ind w:firstLine="0"/>
              <w:jc w:val="right"/>
            </w:pPr>
            <w:r>
              <w:t>(</w:t>
            </w:r>
            <w:fldSimple w:instr=" DOCPROPERTY  Рец.ФИО.полн  \* MERGEFORMAT ">
              <w:r w:rsidR="00774467">
                <w:t>Бачар Евгений Аркадьевич</w:t>
              </w:r>
            </w:fldSimple>
            <w:r>
              <w:t>)</w:t>
            </w:r>
          </w:p>
        </w:tc>
      </w:tr>
      <w:tr w:rsidR="00A55D73" w:rsidTr="00F56772">
        <w:tc>
          <w:tcPr>
            <w:tcW w:w="9571" w:type="dxa"/>
            <w:gridSpan w:val="2"/>
            <w:vAlign w:val="bottom"/>
          </w:tcPr>
          <w:p w:rsidR="00A55D73" w:rsidRDefault="00D1115F" w:rsidP="00F56772">
            <w:pPr>
              <w:ind w:firstLine="0"/>
              <w:jc w:val="right"/>
            </w:pPr>
            <w:fldSimple w:instr=" DOCPROPERTY  Шаблон.Дата  \* MERGEFORMAT ">
              <w:r w:rsidR="00774467">
                <w:t>«_____» _________________</w:t>
              </w:r>
            </w:fldSimple>
          </w:p>
        </w:tc>
      </w:tr>
    </w:tbl>
    <w:p w:rsidR="00A55D73" w:rsidRDefault="00A55D73" w:rsidP="00A55D73">
      <w:pPr>
        <w:ind w:firstLine="0"/>
        <w:rPr>
          <w:i/>
          <w:szCs w:val="28"/>
        </w:rPr>
      </w:pPr>
    </w:p>
    <w:p w:rsidR="00183A5D" w:rsidRDefault="00A55D73" w:rsidP="00A55D73">
      <w:pPr>
        <w:ind w:firstLine="0"/>
        <w:rPr>
          <w:i/>
          <w:szCs w:val="28"/>
        </w:rPr>
      </w:pPr>
      <w:r w:rsidRPr="00A55D73">
        <w:rPr>
          <w:i/>
          <w:szCs w:val="28"/>
        </w:rPr>
        <w:t xml:space="preserve">Замечания (УДАЛИТЬ!!): </w:t>
      </w:r>
    </w:p>
    <w:p w:rsidR="00A55D73" w:rsidRDefault="00183A5D" w:rsidP="00A55D73">
      <w:pPr>
        <w:ind w:firstLine="0"/>
        <w:rPr>
          <w:b/>
          <w:i/>
          <w:szCs w:val="28"/>
        </w:rPr>
      </w:pPr>
      <w:r w:rsidRPr="00183A5D">
        <w:rPr>
          <w:b/>
          <w:i/>
          <w:szCs w:val="28"/>
        </w:rPr>
        <w:t xml:space="preserve">1. </w:t>
      </w:r>
      <w:r w:rsidR="00A55D73" w:rsidRPr="00A55D73">
        <w:rPr>
          <w:b/>
          <w:i/>
          <w:szCs w:val="28"/>
        </w:rPr>
        <w:t xml:space="preserve">Для </w:t>
      </w:r>
      <w:r>
        <w:rPr>
          <w:b/>
          <w:i/>
          <w:szCs w:val="28"/>
        </w:rPr>
        <w:t>рецензентов</w:t>
      </w:r>
      <w:r w:rsidR="00A55D73" w:rsidRPr="00A55D73">
        <w:rPr>
          <w:b/>
          <w:i/>
          <w:szCs w:val="28"/>
        </w:rPr>
        <w:t>, не работающих в СибГУТИ</w:t>
      </w:r>
      <w:r w:rsidR="000E695A">
        <w:rPr>
          <w:b/>
          <w:i/>
          <w:szCs w:val="28"/>
        </w:rPr>
        <w:t>,</w:t>
      </w:r>
      <w:r w:rsidR="006C448B">
        <w:rPr>
          <w:b/>
          <w:i/>
          <w:szCs w:val="28"/>
        </w:rPr>
        <w:t xml:space="preserve"> на отзыве должна стоять печать организации, в которой он работает</w:t>
      </w:r>
      <w:r>
        <w:rPr>
          <w:b/>
          <w:i/>
          <w:szCs w:val="28"/>
        </w:rPr>
        <w:t>.</w:t>
      </w:r>
    </w:p>
    <w:p w:rsidR="00183A5D" w:rsidRDefault="00183A5D" w:rsidP="00A55D73">
      <w:pPr>
        <w:ind w:firstLine="0"/>
        <w:rPr>
          <w:b/>
          <w:i/>
          <w:szCs w:val="28"/>
        </w:rPr>
      </w:pPr>
      <w:r>
        <w:rPr>
          <w:b/>
          <w:i/>
          <w:szCs w:val="28"/>
        </w:rPr>
        <w:t xml:space="preserve">2. </w:t>
      </w:r>
      <w:r w:rsidR="00832A6E">
        <w:rPr>
          <w:b/>
          <w:i/>
          <w:szCs w:val="28"/>
        </w:rPr>
        <w:t xml:space="preserve">ОГРАНИЧЕНИЯ!!! </w:t>
      </w:r>
      <w:r>
        <w:rPr>
          <w:b/>
          <w:i/>
          <w:szCs w:val="28"/>
        </w:rPr>
        <w:t>Рецензент и руководитель не могут работать в одном подразделении (например на одной кафедре). Руководитель дипломника не должен быть руководителем рецензента (по месту работы).</w:t>
      </w:r>
    </w:p>
    <w:p w:rsidR="00183A5D" w:rsidRPr="00A55D73" w:rsidRDefault="00183A5D" w:rsidP="00A55D73">
      <w:pPr>
        <w:ind w:firstLine="0"/>
        <w:rPr>
          <w:i/>
          <w:szCs w:val="28"/>
        </w:rPr>
      </w:pPr>
    </w:p>
    <w:p w:rsidR="00E1781C" w:rsidRDefault="00E1781C">
      <w:pPr>
        <w:ind w:firstLine="0"/>
        <w:jc w:val="left"/>
      </w:pPr>
      <w:r>
        <w:br w:type="page"/>
      </w:r>
    </w:p>
    <w:p w:rsidR="00535104" w:rsidRDefault="00535104" w:rsidP="00535104">
      <w:pPr>
        <w:ind w:firstLine="0"/>
        <w:jc w:val="center"/>
        <w:rPr>
          <w:szCs w:val="28"/>
        </w:rPr>
      </w:pPr>
    </w:p>
    <w:p w:rsidR="00FE0811" w:rsidRDefault="00535104" w:rsidP="00535104">
      <w:pPr>
        <w:ind w:firstLine="0"/>
        <w:jc w:val="center"/>
        <w:rPr>
          <w:b/>
          <w:sz w:val="44"/>
          <w:szCs w:val="44"/>
        </w:rPr>
      </w:pPr>
      <w:r w:rsidRPr="00973826">
        <w:rPr>
          <w:b/>
          <w:sz w:val="44"/>
          <w:szCs w:val="44"/>
        </w:rPr>
        <w:t>АННОТАЦИЯ</w:t>
      </w:r>
    </w:p>
    <w:p w:rsidR="00917A03" w:rsidRDefault="009E5537" w:rsidP="00917A03">
      <w:pPr>
        <w:ind w:firstLine="0"/>
        <w:jc w:val="center"/>
        <w:rPr>
          <w:szCs w:val="28"/>
        </w:rPr>
      </w:pPr>
      <w:r>
        <w:rPr>
          <w:szCs w:val="28"/>
        </w:rPr>
        <w:t>дипломного</w:t>
      </w:r>
      <w:r w:rsidR="00917A03">
        <w:rPr>
          <w:szCs w:val="28"/>
        </w:rPr>
        <w:t xml:space="preserve"> проект</w:t>
      </w:r>
      <w:r>
        <w:rPr>
          <w:szCs w:val="28"/>
        </w:rPr>
        <w:t>а</w:t>
      </w:r>
      <w:r w:rsidR="00917A03">
        <w:rPr>
          <w:szCs w:val="28"/>
        </w:rPr>
        <w:t xml:space="preserve"> студента </w:t>
      </w:r>
      <w:fldSimple w:instr=" DOCPROPERTY  Студ.ФИО.родит  \* MERGEFORMAT ">
        <w:r w:rsidR="00774467">
          <w:t>Лещёва А.В.</w:t>
        </w:r>
      </w:fldSimple>
    </w:p>
    <w:p w:rsidR="00E1781C" w:rsidRPr="00917A03" w:rsidRDefault="00917A03" w:rsidP="00917A03">
      <w:pPr>
        <w:ind w:firstLine="0"/>
        <w:jc w:val="center"/>
        <w:rPr>
          <w:szCs w:val="28"/>
        </w:rPr>
      </w:pPr>
      <w:r>
        <w:t xml:space="preserve">по теме </w:t>
      </w:r>
      <w:r w:rsidR="00E1781C">
        <w:t>«</w:t>
      </w:r>
      <w:fldSimple w:instr=" DOCPROPERTY  Название  \* MERGEFORMAT ">
        <w:r w:rsidR="00774467">
          <w:t>Разработка модуля IVR (Interactive Voice Responder) для транкового шлюза</w:t>
        </w:r>
      </w:fldSimple>
      <w:r>
        <w:t>»</w:t>
      </w:r>
    </w:p>
    <w:p w:rsidR="00AD28F8" w:rsidRDefault="00AD28F8" w:rsidP="00A61B98">
      <w:pPr>
        <w:ind w:firstLine="0"/>
      </w:pPr>
    </w:p>
    <w:p w:rsidR="00E1781C" w:rsidRDefault="00615249" w:rsidP="00A61B98">
      <w:pPr>
        <w:ind w:firstLine="0"/>
        <w:rPr>
          <w:noProof/>
        </w:rPr>
      </w:pPr>
      <w:r>
        <w:t>Объём дипломного</w:t>
      </w:r>
      <w:r w:rsidR="00C81994">
        <w:t xml:space="preserve"> </w:t>
      </w:r>
      <w:r>
        <w:t>проекта</w:t>
      </w:r>
      <w:r w:rsidR="00C81994">
        <w:t xml:space="preserve"> </w:t>
      </w:r>
      <w:fldSimple w:instr=" NUMPAGES   \* MERGEFORMAT ">
        <w:r w:rsidR="001C08E2">
          <w:rPr>
            <w:noProof/>
          </w:rPr>
          <w:t>21</w:t>
        </w:r>
      </w:fldSimple>
      <w:r w:rsidR="00E1781C">
        <w:rPr>
          <w:noProof/>
        </w:rPr>
        <w:t xml:space="preserve"> страниц</w:t>
      </w:r>
      <w:r w:rsidR="00D47498" w:rsidRPr="00D47498">
        <w:rPr>
          <w:noProof/>
        </w:rPr>
        <w:t>а</w:t>
      </w:r>
      <w:r w:rsidR="00E1781C">
        <w:rPr>
          <w:noProof/>
        </w:rPr>
        <w:t>, на которых размещены 18 рисунков и 12 таблиц. При написании дипло</w:t>
      </w:r>
      <w:r w:rsidR="0030763A">
        <w:rPr>
          <w:noProof/>
        </w:rPr>
        <w:t>ма использовалось 34 источника.</w:t>
      </w:r>
    </w:p>
    <w:p w:rsidR="00193FC9" w:rsidRDefault="00193FC9" w:rsidP="00A61B98">
      <w:pPr>
        <w:ind w:firstLine="0"/>
        <w:rPr>
          <w:noProof/>
        </w:rPr>
      </w:pPr>
    </w:p>
    <w:p w:rsidR="0030763A" w:rsidRDefault="0030763A" w:rsidP="00A61B98">
      <w:pPr>
        <w:ind w:firstLine="0"/>
        <w:rPr>
          <w:noProof/>
        </w:rPr>
      </w:pPr>
      <w:r>
        <w:rPr>
          <w:noProof/>
        </w:rPr>
        <w:t xml:space="preserve">Ключевые слова: вычислительная </w:t>
      </w:r>
      <w:r w:rsidR="005A6663">
        <w:rPr>
          <w:noProof/>
        </w:rPr>
        <w:t>система, трансляционные обмены</w:t>
      </w:r>
      <w:r>
        <w:rPr>
          <w:noProof/>
        </w:rPr>
        <w:t>.</w:t>
      </w:r>
    </w:p>
    <w:p w:rsidR="00193FC9" w:rsidRDefault="00193FC9" w:rsidP="00A61B98">
      <w:pPr>
        <w:ind w:firstLine="0"/>
      </w:pPr>
    </w:p>
    <w:p w:rsidR="00113260" w:rsidRDefault="00615249" w:rsidP="00A61B98">
      <w:pPr>
        <w:ind w:firstLine="0"/>
        <w:rPr>
          <w:szCs w:val="28"/>
        </w:rPr>
      </w:pPr>
      <w:r w:rsidRPr="00A721AB">
        <w:rPr>
          <w:szCs w:val="28"/>
        </w:rPr>
        <w:t xml:space="preserve">Работа выполнена на Кафедре ВС СибГУТИ. </w:t>
      </w:r>
    </w:p>
    <w:p w:rsidR="00113260" w:rsidRDefault="009E114E" w:rsidP="00A61B98">
      <w:pPr>
        <w:ind w:firstLine="0"/>
        <w:rPr>
          <w:bCs/>
          <w:szCs w:val="28"/>
        </w:rPr>
      </w:pPr>
      <w:r w:rsidRPr="00A721AB">
        <w:rPr>
          <w:szCs w:val="28"/>
        </w:rPr>
        <w:t xml:space="preserve">Руководитель </w:t>
      </w:r>
      <w:r w:rsidR="00113260">
        <w:rPr>
          <w:bCs/>
          <w:szCs w:val="28"/>
        </w:rPr>
        <w:t>–</w:t>
      </w:r>
      <w:r w:rsidR="00774467">
        <w:rPr>
          <w:bCs/>
          <w:szCs w:val="28"/>
        </w:rPr>
        <w:t xml:space="preserve"> </w:t>
      </w:r>
      <w:fldSimple w:instr=" DOCPROPERTY  Рук.СтепеньЗвание  \* MERGEFORMAT ">
        <w:r w:rsidR="00774467" w:rsidRPr="00774467">
          <w:rPr>
            <w:bCs/>
            <w:szCs w:val="28"/>
          </w:rPr>
          <w:t>Младший</w:t>
        </w:r>
        <w:r w:rsidR="00774467">
          <w:t xml:space="preserve"> научный сотрудник</w:t>
        </w:r>
      </w:fldSimple>
      <w:r w:rsidR="00D941AF">
        <w:t xml:space="preserve"> </w:t>
      </w:r>
      <w:fldSimple w:instr=" DOCPROPERTY  Рук.ФИО  \* MERGEFORMAT ">
        <w:r w:rsidR="00774467" w:rsidRPr="00774467">
          <w:rPr>
            <w:bCs/>
            <w:szCs w:val="28"/>
          </w:rPr>
          <w:t>Крамаренко К.Е.</w:t>
        </w:r>
      </w:fldSimple>
      <w:r w:rsidR="00A721AB" w:rsidRPr="00A721AB">
        <w:rPr>
          <w:bCs/>
          <w:szCs w:val="28"/>
        </w:rPr>
        <w:t xml:space="preserve">, </w:t>
      </w:r>
    </w:p>
    <w:p w:rsidR="009E114E" w:rsidRDefault="00113260" w:rsidP="00A61B98">
      <w:pPr>
        <w:ind w:firstLine="0"/>
        <w:rPr>
          <w:bCs/>
          <w:szCs w:val="28"/>
        </w:rPr>
      </w:pPr>
      <w:r>
        <w:rPr>
          <w:bCs/>
          <w:szCs w:val="28"/>
        </w:rPr>
        <w:t>Р</w:t>
      </w:r>
      <w:r w:rsidR="00A721AB" w:rsidRPr="00A721AB">
        <w:rPr>
          <w:bCs/>
          <w:szCs w:val="28"/>
        </w:rPr>
        <w:t xml:space="preserve">ецензент </w:t>
      </w:r>
      <w:r>
        <w:rPr>
          <w:bCs/>
          <w:szCs w:val="28"/>
        </w:rPr>
        <w:t xml:space="preserve">– </w:t>
      </w:r>
      <w:fldSimple w:instr=" DOCPROPERTY  Рец.СтепеньЗвание  \* MERGEFORMAT ">
        <w:r w:rsidR="00774467" w:rsidRPr="00774467">
          <w:rPr>
            <w:bCs/>
            <w:szCs w:val="28"/>
          </w:rPr>
          <w:t xml:space="preserve"> </w:t>
        </w:r>
      </w:fldSimple>
      <w:r w:rsidR="00D941AF">
        <w:t xml:space="preserve"> </w:t>
      </w:r>
      <w:fldSimple w:instr=" DOCPROPERTY  Рец.ФИО  \* MERGEFORMAT ">
        <w:r w:rsidR="00774467" w:rsidRPr="00774467">
          <w:rPr>
            <w:bCs/>
            <w:szCs w:val="28"/>
          </w:rPr>
          <w:t>Бачар Е.А.</w:t>
        </w:r>
      </w:fldSimple>
    </w:p>
    <w:p w:rsidR="00C9716E" w:rsidRPr="00A721AB" w:rsidRDefault="00C9716E" w:rsidP="00A61B98">
      <w:pPr>
        <w:ind w:firstLine="0"/>
        <w:rPr>
          <w:szCs w:val="28"/>
        </w:rPr>
      </w:pPr>
    </w:p>
    <w:p w:rsidR="00834C95" w:rsidRDefault="00834C95" w:rsidP="00133CD7">
      <w:r>
        <w:t xml:space="preserve">Целью дипломного проекта было исследование </w:t>
      </w:r>
      <w:r w:rsidR="005A6663">
        <w:t>времени выполнения алгоритмов трансляционных обменов (ТО).</w:t>
      </w:r>
    </w:p>
    <w:p w:rsidR="00BC62B7" w:rsidRDefault="00BC62B7" w:rsidP="00133CD7">
      <w:r>
        <w:t>Коллективные операции обменов информацией широко используются при разработке параллельных алгоритмов и программ. Для широкого класса параллельных алгоритмов время коллективных операций критически важным и определяет их масштабируемость.</w:t>
      </w:r>
    </w:p>
    <w:p w:rsidR="005A6663" w:rsidRDefault="00D07A19" w:rsidP="00133CD7">
      <w:r>
        <w:t>В рамках дипломного</w:t>
      </w:r>
      <w:r w:rsidR="00660D66">
        <w:t xml:space="preserve"> проекта был</w:t>
      </w:r>
      <w:r w:rsidR="005A6663">
        <w:t>а</w:t>
      </w:r>
      <w:r w:rsidR="00660D66">
        <w:t xml:space="preserve"> разработан</w:t>
      </w:r>
      <w:r w:rsidR="005A6663">
        <w:t>а библиотека ТО</w:t>
      </w:r>
      <w:r w:rsidR="00660D66">
        <w:t xml:space="preserve">. </w:t>
      </w:r>
      <w:r w:rsidR="0041012E">
        <w:t xml:space="preserve">Проведено </w:t>
      </w:r>
      <w:r w:rsidR="005A6663">
        <w:t>экспериментальное исследование алгоритмов, составляющих библиотеку.</w:t>
      </w:r>
    </w:p>
    <w:p w:rsidR="001E672A" w:rsidRDefault="005A6663" w:rsidP="00133CD7">
      <w:r>
        <w:t>По результатам проведённых экспериментов выработаны рекомендации по выбору оптимального алгоритма ТО в зависимости от размера передаваемого сообщения и количества ветвей в программе.</w:t>
      </w:r>
    </w:p>
    <w:p w:rsidR="009E114E" w:rsidRPr="00E1781C" w:rsidRDefault="009E114E" w:rsidP="00133CD7">
      <w:r>
        <w:t xml:space="preserve">Результаты дипломного проекта внедрены на Кафедре ВС </w:t>
      </w:r>
      <w:r w:rsidR="00C9716E">
        <w:t>СибГУТИ.</w:t>
      </w:r>
    </w:p>
    <w:p w:rsidR="00A55D73" w:rsidRDefault="00A55D73" w:rsidP="00B34F4D">
      <w:pPr>
        <w:ind w:firstLine="0"/>
        <w:jc w:val="left"/>
      </w:pPr>
    </w:p>
    <w:p w:rsidR="00A55D73" w:rsidRPr="007B3B0E" w:rsidRDefault="00A55D73" w:rsidP="00B34F4D">
      <w:pPr>
        <w:ind w:firstLine="0"/>
        <w:jc w:val="left"/>
        <w:sectPr w:rsidR="00A55D73" w:rsidRPr="007B3B0E" w:rsidSect="00F54B38">
          <w:headerReference w:type="default" r:id="rId9"/>
          <w:footerReference w:type="default" r:id="rId10"/>
          <w:pgSz w:w="11906" w:h="16838"/>
          <w:pgMar w:top="660" w:right="850" w:bottom="1134" w:left="1701" w:header="180" w:footer="211" w:gutter="0"/>
          <w:cols w:space="708"/>
          <w:docGrid w:linePitch="360"/>
        </w:sectPr>
      </w:pPr>
    </w:p>
    <w:p w:rsidR="000D2079" w:rsidRDefault="000D2079" w:rsidP="00A3092E">
      <w:pPr>
        <w:ind w:left="851" w:firstLine="0"/>
        <w:jc w:val="center"/>
      </w:pPr>
      <w:bookmarkStart w:id="0" w:name="_Toc225400668"/>
      <w:r>
        <w:lastRenderedPageBreak/>
        <w:t>Содержание</w:t>
      </w:r>
      <w:bookmarkEnd w:id="0"/>
    </w:p>
    <w:p w:rsidR="00B936A9" w:rsidRDefault="00D1115F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D1115F">
        <w:rPr>
          <w:bCs w:val="0"/>
          <w:caps w:val="0"/>
          <w:sz w:val="20"/>
        </w:rPr>
        <w:fldChar w:fldCharType="begin"/>
      </w:r>
      <w:r w:rsidR="008C612E">
        <w:rPr>
          <w:bCs w:val="0"/>
          <w:caps w:val="0"/>
          <w:sz w:val="20"/>
        </w:rPr>
        <w:instrText xml:space="preserve"> TOC \o "1-2" \h \z \u </w:instrText>
      </w:r>
      <w:r w:rsidRPr="00D1115F">
        <w:rPr>
          <w:bCs w:val="0"/>
          <w:caps w:val="0"/>
          <w:sz w:val="20"/>
        </w:rPr>
        <w:fldChar w:fldCharType="separate"/>
      </w:r>
      <w:hyperlink w:anchor="_Toc419494949" w:history="1">
        <w:r w:rsidR="00B936A9" w:rsidRPr="008A60E5">
          <w:rPr>
            <w:rStyle w:val="af4"/>
            <w:noProof/>
          </w:rPr>
          <w:t>1</w:t>
        </w:r>
        <w:r w:rsidR="00B936A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B936A9" w:rsidRPr="008A60E5">
          <w:rPr>
            <w:rStyle w:val="af4"/>
            <w:noProof/>
          </w:rPr>
          <w:t>Введение</w:t>
        </w:r>
        <w:r w:rsidR="00B93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6A9">
          <w:rPr>
            <w:noProof/>
            <w:webHidden/>
          </w:rPr>
          <w:instrText xml:space="preserve"> PAGEREF _Toc419494949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36A9" w:rsidRDefault="00D1115F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0" w:history="1">
        <w:r w:rsidR="00B936A9" w:rsidRPr="008A60E5">
          <w:rPr>
            <w:rStyle w:val="af4"/>
            <w:noProof/>
          </w:rPr>
          <w:t>2</w:t>
        </w:r>
        <w:r w:rsidR="00B936A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B936A9" w:rsidRPr="008A60E5">
          <w:rPr>
            <w:rStyle w:val="af4"/>
            <w:noProof/>
          </w:rPr>
          <w:t>КОНЦЕПЦИЯ NGN</w:t>
        </w:r>
        <w:r w:rsidR="00B93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6A9">
          <w:rPr>
            <w:noProof/>
            <w:webHidden/>
          </w:rPr>
          <w:instrText xml:space="preserve"> PAGEREF _Toc419494950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936A9" w:rsidRDefault="00D1115F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1" w:history="1">
        <w:r w:rsidR="00B936A9" w:rsidRPr="008A60E5">
          <w:rPr>
            <w:rStyle w:val="af4"/>
            <w:noProof/>
          </w:rPr>
          <w:t>3</w:t>
        </w:r>
        <w:r w:rsidR="00B936A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B936A9" w:rsidRPr="008A60E5">
          <w:rPr>
            <w:rStyle w:val="af4"/>
            <w:noProof/>
          </w:rPr>
          <w:t>ТРАНКОВЫЕ ШЛЮЗЫ SMG1016M/SMG2016</w:t>
        </w:r>
        <w:r w:rsidR="00B93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6A9">
          <w:rPr>
            <w:noProof/>
            <w:webHidden/>
          </w:rPr>
          <w:instrText xml:space="preserve"> PAGEREF _Toc419494951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936A9" w:rsidRDefault="00D1115F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2" w:history="1">
        <w:r w:rsidR="00B936A9" w:rsidRPr="008A60E5">
          <w:rPr>
            <w:rStyle w:val="af4"/>
            <w:noProof/>
          </w:rPr>
          <w:t>4</w:t>
        </w:r>
        <w:r w:rsidR="00B936A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B936A9" w:rsidRPr="008A60E5">
          <w:rPr>
            <w:rStyle w:val="af4"/>
            <w:noProof/>
          </w:rPr>
          <w:t>ГОЛОСОВОЕ МЕНЮ IVR</w:t>
        </w:r>
        <w:r w:rsidR="00B93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6A9">
          <w:rPr>
            <w:noProof/>
            <w:webHidden/>
          </w:rPr>
          <w:instrText xml:space="preserve"> PAGEREF _Toc419494952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36A9" w:rsidRDefault="00D1115F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3" w:history="1">
        <w:r w:rsidR="00B936A9" w:rsidRPr="008A60E5">
          <w:rPr>
            <w:rStyle w:val="af4"/>
            <w:noProof/>
          </w:rPr>
          <w:t>5</w:t>
        </w:r>
        <w:r w:rsidR="00B936A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B936A9" w:rsidRPr="008A60E5">
          <w:rPr>
            <w:rStyle w:val="af4"/>
            <w:noProof/>
          </w:rPr>
          <w:t>IVR МОДУЛЬ ТРАНКОВОГО ШЛЮЗА</w:t>
        </w:r>
        <w:r w:rsidR="00B93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6A9">
          <w:rPr>
            <w:noProof/>
            <w:webHidden/>
          </w:rPr>
          <w:instrText xml:space="preserve"> PAGEREF _Toc419494953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36A9" w:rsidRDefault="00D1115F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4" w:history="1">
        <w:r w:rsidR="00B936A9" w:rsidRPr="008A60E5">
          <w:rPr>
            <w:rStyle w:val="af4"/>
            <w:noProof/>
          </w:rPr>
          <w:t>6</w:t>
        </w:r>
        <w:r w:rsidR="00B936A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B936A9" w:rsidRPr="008A60E5">
          <w:rPr>
            <w:rStyle w:val="af4"/>
            <w:noProof/>
          </w:rPr>
          <w:t>РАСЧЕТ ЭКОНОМИЧЕСКИХ ПОКАЗАТЕЛЕЙ</w:t>
        </w:r>
        <w:r w:rsidR="00B93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6A9">
          <w:rPr>
            <w:noProof/>
            <w:webHidden/>
          </w:rPr>
          <w:instrText xml:space="preserve"> PAGEREF _Toc419494954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36A9" w:rsidRDefault="00D1115F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5" w:history="1">
        <w:r w:rsidR="00B936A9" w:rsidRPr="008A60E5">
          <w:rPr>
            <w:rStyle w:val="af4"/>
            <w:noProof/>
          </w:rPr>
          <w:t>7</w:t>
        </w:r>
        <w:r w:rsidR="00B936A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B936A9" w:rsidRPr="008A60E5">
          <w:rPr>
            <w:rStyle w:val="af4"/>
            <w:noProof/>
          </w:rPr>
          <w:t>БЕЗОПАСНОСТЬ ЖИЗНЕДЕЯТЕЛЬНОСТИ</w:t>
        </w:r>
        <w:r w:rsidR="00B93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6A9">
          <w:rPr>
            <w:noProof/>
            <w:webHidden/>
          </w:rPr>
          <w:instrText xml:space="preserve"> PAGEREF _Toc419494955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36A9" w:rsidRDefault="00D1115F">
      <w:pPr>
        <w:pStyle w:val="12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419494956" w:history="1">
        <w:r w:rsidR="00B936A9" w:rsidRPr="008A60E5">
          <w:rPr>
            <w:rStyle w:val="af4"/>
            <w:noProof/>
          </w:rPr>
          <w:t>8</w:t>
        </w:r>
        <w:r w:rsidR="00B936A9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</w:rPr>
          <w:tab/>
        </w:r>
        <w:r w:rsidR="00B936A9" w:rsidRPr="008A60E5">
          <w:rPr>
            <w:rStyle w:val="af4"/>
            <w:noProof/>
          </w:rPr>
          <w:t>ЗАКЛЮЧЕНИЕ</w:t>
        </w:r>
        <w:r w:rsidR="00B936A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36A9">
          <w:rPr>
            <w:noProof/>
            <w:webHidden/>
          </w:rPr>
          <w:instrText xml:space="preserve"> PAGEREF _Toc419494956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08E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E78FF" w:rsidRDefault="00D1115F" w:rsidP="000E78FF">
      <w:pPr>
        <w:ind w:left="851" w:firstLine="0"/>
      </w:pPr>
      <w:r>
        <w:rPr>
          <w:bCs/>
          <w:caps/>
          <w:sz w:val="20"/>
          <w:szCs w:val="20"/>
        </w:rPr>
        <w:fldChar w:fldCharType="end"/>
      </w:r>
    </w:p>
    <w:p w:rsidR="00D53383" w:rsidRDefault="00D53383" w:rsidP="00D53383"/>
    <w:p w:rsidR="000170D3" w:rsidRPr="00D53383" w:rsidRDefault="000170D3" w:rsidP="00D53383">
      <w:pPr>
        <w:sectPr w:rsidR="000170D3" w:rsidRPr="00D53383" w:rsidSect="00F54B38">
          <w:headerReference w:type="default" r:id="rId11"/>
          <w:pgSz w:w="11906" w:h="16838"/>
          <w:pgMar w:top="660" w:right="850" w:bottom="1134" w:left="1701" w:header="180" w:footer="211" w:gutter="0"/>
          <w:cols w:space="708"/>
          <w:docGrid w:linePitch="360"/>
        </w:sectPr>
      </w:pPr>
    </w:p>
    <w:p w:rsidR="000D2079" w:rsidRDefault="000D2079" w:rsidP="008A7E67">
      <w:pPr>
        <w:pStyle w:val="10"/>
      </w:pPr>
      <w:bookmarkStart w:id="1" w:name="_Toc225400669"/>
      <w:bookmarkStart w:id="2" w:name="_Toc419494949"/>
      <w:r w:rsidRPr="008A7E67">
        <w:lastRenderedPageBreak/>
        <w:t>Введение</w:t>
      </w:r>
      <w:bookmarkEnd w:id="1"/>
      <w:bookmarkEnd w:id="2"/>
    </w:p>
    <w:p w:rsidR="00386E9D" w:rsidRDefault="00386E9D" w:rsidP="00386E9D">
      <w:pPr>
        <w:pStyle w:val="10"/>
      </w:pPr>
      <w:bookmarkStart w:id="3" w:name="_Toc419494950"/>
      <w:r>
        <w:lastRenderedPageBreak/>
        <w:t>КОНЦЕПЦИЯ NGN</w:t>
      </w:r>
      <w:bookmarkEnd w:id="3"/>
    </w:p>
    <w:p w:rsidR="001B5314" w:rsidRPr="000E0256" w:rsidRDefault="001B5314" w:rsidP="00910C51">
      <w:r>
        <w:t>К</w:t>
      </w:r>
      <w:r w:rsidRPr="000E0256">
        <w:t>онцепция построения сетей связи следующего/нового</w:t>
      </w:r>
      <w:r w:rsidR="001C5838">
        <w:t xml:space="preserve"> поколения (Next/New Generation </w:t>
      </w:r>
      <w:r w:rsidRPr="000E0256">
        <w:t>Network), обеспечивающих предоставление неограниченного набора услуг с гибкими настройками по их:</w:t>
      </w:r>
    </w:p>
    <w:p w:rsidR="001B5314" w:rsidRPr="000E0256" w:rsidRDefault="001B5314" w:rsidP="00910C51">
      <w:pPr>
        <w:numPr>
          <w:ilvl w:val="0"/>
          <w:numId w:val="26"/>
        </w:numPr>
        <w:ind w:left="0" w:firstLine="851"/>
      </w:pPr>
      <w:r>
        <w:t>Управлению</w:t>
      </w:r>
      <w:r>
        <w:rPr>
          <w:lang w:val="en-US"/>
        </w:rPr>
        <w:t>;</w:t>
      </w:r>
    </w:p>
    <w:p w:rsidR="001B5314" w:rsidRPr="000E0256" w:rsidRDefault="001B5314" w:rsidP="00910C51">
      <w:pPr>
        <w:numPr>
          <w:ilvl w:val="0"/>
          <w:numId w:val="26"/>
        </w:numPr>
        <w:ind w:left="0" w:firstLine="851"/>
      </w:pPr>
      <w:r>
        <w:t>Персонализации</w:t>
      </w:r>
      <w:r>
        <w:rPr>
          <w:lang w:val="en-US"/>
        </w:rPr>
        <w:t>;</w:t>
      </w:r>
    </w:p>
    <w:p w:rsidR="001B5314" w:rsidRPr="000E0256" w:rsidRDefault="001B5314" w:rsidP="00910C51">
      <w:pPr>
        <w:numPr>
          <w:ilvl w:val="0"/>
          <w:numId w:val="26"/>
        </w:numPr>
        <w:ind w:left="0" w:firstLine="851"/>
      </w:pPr>
      <w:r>
        <w:t>С</w:t>
      </w:r>
      <w:r w:rsidRPr="000E0256">
        <w:t>озданию новых услуг</w:t>
      </w:r>
      <w:r>
        <w:rPr>
          <w:lang w:val="en-US"/>
        </w:rPr>
        <w:t>;</w:t>
      </w:r>
    </w:p>
    <w:p w:rsidR="001B5314" w:rsidRPr="000E0256" w:rsidRDefault="001B5314" w:rsidP="00910C51">
      <w:r>
        <w:t>З</w:t>
      </w:r>
      <w:r w:rsidRPr="000E0256">
        <w:t xml:space="preserve">а счет унификации сетевых решений, </w:t>
      </w:r>
      <w:r>
        <w:t>предполагаются</w:t>
      </w:r>
      <w:r w:rsidRPr="000E0256">
        <w:t xml:space="preserve"> следующие возможности:</w:t>
      </w:r>
    </w:p>
    <w:p w:rsidR="001B5314" w:rsidRPr="000E0256" w:rsidRDefault="006210AC" w:rsidP="00910C51">
      <w:pPr>
        <w:numPr>
          <w:ilvl w:val="0"/>
          <w:numId w:val="27"/>
        </w:numPr>
        <w:ind w:left="0" w:firstLine="851"/>
      </w:pPr>
      <w:r>
        <w:t>Р</w:t>
      </w:r>
      <w:r w:rsidR="001B5314" w:rsidRPr="000E0256">
        <w:t>еализация универсальной транспортной сети с распределенной ко</w:t>
      </w:r>
      <w:r w:rsidR="001B5314">
        <w:t>ммутацией</w:t>
      </w:r>
      <w:r w:rsidR="001B5314" w:rsidRPr="001B5314">
        <w:t>;</w:t>
      </w:r>
    </w:p>
    <w:p w:rsidR="001B5314" w:rsidRPr="000E0256" w:rsidRDefault="006210AC" w:rsidP="00910C51">
      <w:pPr>
        <w:numPr>
          <w:ilvl w:val="0"/>
          <w:numId w:val="27"/>
        </w:numPr>
        <w:ind w:left="0" w:firstLine="851"/>
      </w:pPr>
      <w:r>
        <w:t>В</w:t>
      </w:r>
      <w:r w:rsidR="001B5314" w:rsidRPr="000E0256">
        <w:t>ынесение функций предоставления</w:t>
      </w:r>
      <w:r w:rsidR="001B5314">
        <w:t xml:space="preserve"> услуг в оконечные сетевые узлы</w:t>
      </w:r>
    </w:p>
    <w:p w:rsidR="001B5314" w:rsidRPr="001B5314" w:rsidRDefault="006210AC" w:rsidP="00910C51">
      <w:pPr>
        <w:numPr>
          <w:ilvl w:val="0"/>
          <w:numId w:val="27"/>
        </w:numPr>
        <w:ind w:left="0" w:firstLine="851"/>
      </w:pPr>
      <w:r>
        <w:t>И</w:t>
      </w:r>
      <w:r w:rsidR="001B5314" w:rsidRPr="000E0256">
        <w:t>нтеграц</w:t>
      </w:r>
      <w:r w:rsidR="001B5314">
        <w:t>ия с традиционными сетями связи</w:t>
      </w:r>
      <w:r w:rsidR="001B5314" w:rsidRPr="001B5314">
        <w:t>;</w:t>
      </w:r>
    </w:p>
    <w:p w:rsidR="001B5314" w:rsidRPr="000E0256" w:rsidRDefault="001B5314" w:rsidP="00910C51">
      <w:r w:rsidRPr="000E0256">
        <w:t>Сегодняшним клиентам рынка инфокоммуникационных услуг требуется широкий класс разных служб и приложений, предполагающий большое разнообразие протоколов, технологий и скоростей передачи. При этом пользователи преимущественно выбирают поставщика служб в зависимости от цены и надежности продукта.</w:t>
      </w:r>
    </w:p>
    <w:p w:rsidR="001B5314" w:rsidRPr="000E0256" w:rsidRDefault="001B5314" w:rsidP="00910C51">
      <w:r w:rsidRPr="000E0256">
        <w:t>В существующей ситуации на рынке инфокоммуникационных услуг сети перегружены: они переполнены многочисленными интерфейсами клиентов, сетевыми слоями и контролируются слишком большим числом систем управления. Более того, каждая служба стремится создать свою собственную сеть, вызывая эксплуатационные расходы по каждой службе, что не способствует общему успеху и приводит к созданию сложной сети с тонкими слоями и низкой экономичностью. При эволюции к прозрачной сети главной задачей является упрощение сети – это требование рынка и технологии. Большие эксплуатационные затраты подталкивают операторов к поиску решений, упрощающих функционирование, при сохранении возможности создания новых служб и обеспечении стабильности существующих источников доходов, подобных речевым службам.</w:t>
      </w:r>
    </w:p>
    <w:p w:rsidR="001B5314" w:rsidRPr="000E0256" w:rsidRDefault="001B5314" w:rsidP="00910C51">
      <w:r w:rsidRPr="000E0256">
        <w:t>Указанные нюансы и проблемы, а также возрастающая конкуренция требует от компаний повышения эффективности бизнеса и гибкости управления, что предполагает следующие действия: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С</w:t>
      </w:r>
      <w:r w:rsidRPr="000E0256">
        <w:t>оздание единой и</w:t>
      </w:r>
      <w:r>
        <w:t>нформационной среды предприятия</w:t>
      </w:r>
      <w:r w:rsidRPr="001B5314"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Ф</w:t>
      </w:r>
      <w:r w:rsidRPr="000E0256">
        <w:t>ормирование распределенных</w:t>
      </w:r>
      <w:r>
        <w:t xml:space="preserve">, прозрачных и гибких мульти </w:t>
      </w:r>
      <w:r w:rsidRPr="00FC1C88">
        <w:t>—</w:t>
      </w:r>
      <w:r>
        <w:t xml:space="preserve"> </w:t>
      </w:r>
      <w:r w:rsidRPr="000E0256">
        <w:t>сервисных ко</w:t>
      </w:r>
      <w:r>
        <w:t>рпоративных сетей</w:t>
      </w:r>
      <w:r w:rsidRPr="001B5314"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О</w:t>
      </w:r>
      <w:r w:rsidRPr="000E0256">
        <w:t>птимизаци</w:t>
      </w:r>
      <w:r>
        <w:t>я управления IT-инфраструктурой</w:t>
      </w:r>
      <w:r>
        <w:rPr>
          <w:lang w:val="en-US"/>
        </w:rPr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И</w:t>
      </w:r>
      <w:r w:rsidRPr="000E0256">
        <w:t>спользование современн</w:t>
      </w:r>
      <w:r>
        <w:t>ых сервисов управления вызовами</w:t>
      </w:r>
      <w:r w:rsidRPr="001B5314"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П</w:t>
      </w:r>
      <w:r w:rsidRPr="000E0256">
        <w:t>редоставление мульти сервисных</w:t>
      </w:r>
      <w:r>
        <w:t xml:space="preserve"> услуг</w:t>
      </w:r>
      <w:r>
        <w:rPr>
          <w:lang w:val="en-US"/>
        </w:rPr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У</w:t>
      </w:r>
      <w:r w:rsidRPr="000E0256">
        <w:t>правле</w:t>
      </w:r>
      <w:r>
        <w:t>ние услугами в реальном времени</w:t>
      </w:r>
      <w:r w:rsidRPr="001B5314"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П</w:t>
      </w:r>
      <w:r w:rsidRPr="000E0256">
        <w:t>о</w:t>
      </w:r>
      <w:r>
        <w:t>ддержка мобильных пользователей</w:t>
      </w:r>
      <w:r>
        <w:rPr>
          <w:lang w:val="en-US"/>
        </w:rPr>
        <w:t>;</w:t>
      </w:r>
    </w:p>
    <w:p w:rsidR="001B5314" w:rsidRPr="000E0256" w:rsidRDefault="001B5314" w:rsidP="00910C51">
      <w:pPr>
        <w:numPr>
          <w:ilvl w:val="0"/>
          <w:numId w:val="28"/>
        </w:numPr>
        <w:ind w:left="0" w:firstLine="851"/>
      </w:pPr>
      <w:r>
        <w:t>М</w:t>
      </w:r>
      <w:r w:rsidRPr="000E0256">
        <w:t>ониторинг качества предоставляемых услуг</w:t>
      </w:r>
      <w:r>
        <w:t xml:space="preserve"> и работы сетевого оборудования</w:t>
      </w:r>
      <w:r w:rsidRPr="001B5314">
        <w:t>;</w:t>
      </w:r>
    </w:p>
    <w:p w:rsidR="001B5314" w:rsidRPr="000E0256" w:rsidRDefault="001B5314" w:rsidP="00910C51">
      <w:r w:rsidRPr="000E0256">
        <w:lastRenderedPageBreak/>
        <w:t>Потребность операторов сетей связи получать все новые прибыли заставляет их задуматься над созданием сети, которая позволяла бы реализовывать потенциальные возможности:</w:t>
      </w:r>
    </w:p>
    <w:p w:rsidR="001B5314" w:rsidRPr="000E0256" w:rsidRDefault="009868E4" w:rsidP="00910C51">
      <w:pPr>
        <w:numPr>
          <w:ilvl w:val="0"/>
          <w:numId w:val="29"/>
        </w:numPr>
        <w:ind w:left="0" w:firstLine="851"/>
      </w:pPr>
      <w:r>
        <w:t>К</w:t>
      </w:r>
      <w:r w:rsidR="001B5314" w:rsidRPr="000E0256">
        <w:t>ак можно быстрее и дешевле создавать новые услуги с тем, чтобы посто</w:t>
      </w:r>
      <w:r w:rsidR="001B5314">
        <w:t>янно привлекать новых абонентов</w:t>
      </w:r>
      <w:r w:rsidR="001B5314" w:rsidRPr="001B5314">
        <w:t>;</w:t>
      </w:r>
    </w:p>
    <w:p w:rsidR="001B5314" w:rsidRPr="000E0256" w:rsidRDefault="009868E4" w:rsidP="00910C51">
      <w:pPr>
        <w:numPr>
          <w:ilvl w:val="0"/>
          <w:numId w:val="29"/>
        </w:numPr>
        <w:ind w:left="0" w:firstLine="851"/>
      </w:pPr>
      <w:r>
        <w:t>У</w:t>
      </w:r>
      <w:r w:rsidR="001B5314" w:rsidRPr="000E0256">
        <w:t>меньшать затраты на обслуживание</w:t>
      </w:r>
      <w:r w:rsidR="001B5314">
        <w:t xml:space="preserve"> сети и поддержку пользователей</w:t>
      </w:r>
    </w:p>
    <w:p w:rsidR="001B5314" w:rsidRPr="000E0256" w:rsidRDefault="009868E4" w:rsidP="00910C51">
      <w:pPr>
        <w:numPr>
          <w:ilvl w:val="0"/>
          <w:numId w:val="29"/>
        </w:numPr>
        <w:ind w:left="0" w:firstLine="851"/>
      </w:pPr>
      <w:r>
        <w:t>Н</w:t>
      </w:r>
      <w:r w:rsidR="001B5314" w:rsidRPr="000E0256">
        <w:t>езависимость от поставщиков тел</w:t>
      </w:r>
      <w:r w:rsidR="001B5314">
        <w:t>екоммуникационного оборудования</w:t>
      </w:r>
    </w:p>
    <w:p w:rsidR="001B5314" w:rsidRPr="000E0256" w:rsidRDefault="009868E4" w:rsidP="00910C51">
      <w:pPr>
        <w:numPr>
          <w:ilvl w:val="0"/>
          <w:numId w:val="29"/>
        </w:numPr>
        <w:ind w:left="0" w:firstLine="851"/>
      </w:pPr>
      <w:r>
        <w:t>Б</w:t>
      </w:r>
      <w:r w:rsidR="001B5314" w:rsidRPr="000E0256">
        <w:t>ыть конкурентоспособными: либерализация в инфокоммуникационной отрасли и достижения в новейших технологиях привели к появлению новых операторов связи и сервис-провайдеров, предлагающих более</w:t>
      </w:r>
      <w:r w:rsidR="001B5314">
        <w:t xml:space="preserve"> дешевый и широкий спектр услуг</w:t>
      </w:r>
    </w:p>
    <w:p w:rsidR="001B5314" w:rsidRPr="000E0256" w:rsidRDefault="001B5314" w:rsidP="00910C51">
      <w:r w:rsidRPr="000E0256">
        <w:t>Здесь и появляется первый раз понятие «сеть следующего/нового поколения» (NGN), т.е. сеть, которая оптимально удовлетворяла бы требованиям операторов в повышении прибыли.</w:t>
      </w:r>
    </w:p>
    <w:p w:rsidR="001B5314" w:rsidRPr="000E0256" w:rsidRDefault="001B5314" w:rsidP="00910C51">
      <w:r w:rsidRPr="000E0256">
        <w:t xml:space="preserve">Концепция NGN предусматривает создание новой мульти сервисной сети, при этом с ней осуществляется интеграция существующих служб путем использования распределенной </w:t>
      </w:r>
      <w:r w:rsidR="00B631F7">
        <w:t>программной коммутации (softswitch</w:t>
      </w:r>
      <w:r w:rsidRPr="000E0256">
        <w:t>).</w:t>
      </w:r>
    </w:p>
    <w:p w:rsidR="001B5314" w:rsidRPr="000E0256" w:rsidRDefault="001B5314" w:rsidP="00910C51">
      <w:r w:rsidRPr="000E0256">
        <w:t>Концепция NGN была представлена с учетом следующих обстоятельств:</w:t>
      </w:r>
    </w:p>
    <w:p w:rsidR="001B5314" w:rsidRPr="000E0256" w:rsidRDefault="00763BD5" w:rsidP="00910C51">
      <w:pPr>
        <w:numPr>
          <w:ilvl w:val="0"/>
          <w:numId w:val="30"/>
        </w:numPr>
        <w:ind w:left="0" w:firstLine="851"/>
      </w:pPr>
      <w:r>
        <w:t>О</w:t>
      </w:r>
      <w:r w:rsidR="001B5314" w:rsidRPr="000E0256">
        <w:t>ткрытая конкуренция между операторами, возникшая и развивающаяся ввиду полного дерегулирования р</w:t>
      </w:r>
      <w:r w:rsidR="001B5314">
        <w:t>ынка инфокоммуникационных услуг</w:t>
      </w:r>
      <w:r w:rsidR="0075471E" w:rsidRPr="0075471E">
        <w:t>;</w:t>
      </w:r>
    </w:p>
    <w:p w:rsidR="001B5314" w:rsidRPr="000E0256" w:rsidRDefault="00763BD5" w:rsidP="00910C51">
      <w:pPr>
        <w:numPr>
          <w:ilvl w:val="0"/>
          <w:numId w:val="30"/>
        </w:numPr>
        <w:ind w:left="0" w:firstLine="851"/>
      </w:pPr>
      <w:r>
        <w:t>В</w:t>
      </w:r>
      <w:r w:rsidR="001B5314" w:rsidRPr="000E0256">
        <w:t xml:space="preserve">зрывной рост трафика данных </w:t>
      </w:r>
      <w:r w:rsidR="001B5314" w:rsidRPr="00FC1C88">
        <w:t>—</w:t>
      </w:r>
      <w:r w:rsidR="001B5314" w:rsidRPr="000E0256">
        <w:t xml:space="preserve"> рост использования </w:t>
      </w:r>
      <w:r w:rsidR="00C80044">
        <w:t>сети и</w:t>
      </w:r>
      <w:r w:rsidR="001B5314" w:rsidRPr="000E0256">
        <w:t>нтернет и растущая потребность пользователей</w:t>
      </w:r>
      <w:r w:rsidR="001B5314">
        <w:t xml:space="preserve"> в новых мультимедийных услугах</w:t>
      </w:r>
      <w:r w:rsidR="0075471E" w:rsidRPr="0075471E">
        <w:t>;</w:t>
      </w:r>
    </w:p>
    <w:p w:rsidR="001B5314" w:rsidRPr="000E0256" w:rsidRDefault="00763BD5" w:rsidP="00910C51">
      <w:pPr>
        <w:numPr>
          <w:ilvl w:val="0"/>
          <w:numId w:val="30"/>
        </w:numPr>
        <w:ind w:left="0" w:firstLine="851"/>
      </w:pPr>
      <w:r>
        <w:t>В</w:t>
      </w:r>
      <w:r w:rsidR="001B5314" w:rsidRPr="000E0256">
        <w:t>озникшая потребность рынка в обеспечении обобщ</w:t>
      </w:r>
      <w:r w:rsidR="001B5314">
        <w:t>енной мобильности пользователей</w:t>
      </w:r>
      <w:r w:rsidR="0075471E" w:rsidRPr="003167F0">
        <w:t>;</w:t>
      </w:r>
    </w:p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4E712E" w:rsidP="001B5314"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154305</wp:posOffset>
            </wp:positionV>
            <wp:extent cx="4229735" cy="5486400"/>
            <wp:effectExtent l="19050" t="0" r="0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1B5314" w:rsidRDefault="001B5314" w:rsidP="001B5314"/>
    <w:p w:rsidR="003167F0" w:rsidRDefault="003167F0" w:rsidP="003167F0">
      <w:pPr>
        <w:spacing w:line="360" w:lineRule="auto"/>
        <w:ind w:firstLine="0"/>
        <w:jc w:val="center"/>
      </w:pPr>
    </w:p>
    <w:p w:rsidR="003167F0" w:rsidRDefault="003167F0" w:rsidP="003167F0">
      <w:pPr>
        <w:spacing w:line="360" w:lineRule="auto"/>
        <w:ind w:firstLine="0"/>
        <w:jc w:val="center"/>
      </w:pPr>
    </w:p>
    <w:p w:rsidR="003167F0" w:rsidRDefault="003167F0" w:rsidP="003167F0">
      <w:pPr>
        <w:spacing w:line="360" w:lineRule="auto"/>
        <w:ind w:firstLine="0"/>
        <w:jc w:val="center"/>
      </w:pPr>
    </w:p>
    <w:p w:rsidR="003167F0" w:rsidRDefault="003167F0" w:rsidP="003167F0">
      <w:pPr>
        <w:spacing w:line="360" w:lineRule="auto"/>
        <w:ind w:firstLine="0"/>
        <w:jc w:val="center"/>
      </w:pPr>
    </w:p>
    <w:p w:rsidR="003167F0" w:rsidRDefault="003167F0" w:rsidP="003167F0">
      <w:pPr>
        <w:spacing w:line="360" w:lineRule="auto"/>
        <w:ind w:firstLine="0"/>
        <w:jc w:val="center"/>
      </w:pPr>
    </w:p>
    <w:p w:rsidR="004E712E" w:rsidRDefault="004E712E" w:rsidP="003167F0">
      <w:pPr>
        <w:spacing w:line="360" w:lineRule="auto"/>
        <w:ind w:firstLine="0"/>
        <w:jc w:val="center"/>
      </w:pPr>
    </w:p>
    <w:p w:rsidR="004E712E" w:rsidRDefault="004E712E" w:rsidP="003167F0">
      <w:pPr>
        <w:spacing w:line="360" w:lineRule="auto"/>
        <w:ind w:firstLine="0"/>
        <w:jc w:val="center"/>
      </w:pPr>
    </w:p>
    <w:p w:rsidR="004E712E" w:rsidRDefault="004E712E" w:rsidP="003167F0">
      <w:pPr>
        <w:spacing w:line="360" w:lineRule="auto"/>
        <w:ind w:firstLine="0"/>
        <w:jc w:val="center"/>
      </w:pPr>
    </w:p>
    <w:p w:rsidR="004E712E" w:rsidRDefault="004E712E" w:rsidP="003167F0">
      <w:pPr>
        <w:spacing w:line="360" w:lineRule="auto"/>
        <w:ind w:firstLine="0"/>
        <w:jc w:val="center"/>
      </w:pPr>
    </w:p>
    <w:p w:rsidR="001B5314" w:rsidRDefault="001B5314" w:rsidP="003167F0">
      <w:pPr>
        <w:spacing w:line="360" w:lineRule="auto"/>
        <w:ind w:firstLine="0"/>
        <w:jc w:val="center"/>
      </w:pPr>
      <w:r>
        <w:t>Рис</w:t>
      </w:r>
      <w:r w:rsidRPr="008838D5">
        <w:t>.</w:t>
      </w:r>
      <w:r>
        <w:t xml:space="preserve"> 1</w:t>
      </w:r>
      <w:r w:rsidRPr="000F46FD">
        <w:t>.</w:t>
      </w:r>
      <w:r>
        <w:t xml:space="preserve"> Пр</w:t>
      </w:r>
      <w:r w:rsidRPr="000E0256">
        <w:t xml:space="preserve">инципиальная </w:t>
      </w:r>
      <w:r>
        <w:t>схема архитектуры</w:t>
      </w:r>
      <w:r w:rsidRPr="000E0256">
        <w:t xml:space="preserve"> сети NGN</w:t>
      </w:r>
    </w:p>
    <w:p w:rsidR="001B5314" w:rsidRDefault="001B5314" w:rsidP="001B5314">
      <w:pPr>
        <w:spacing w:line="360" w:lineRule="auto"/>
        <w:ind w:firstLine="454"/>
      </w:pPr>
    </w:p>
    <w:p w:rsidR="001B5314" w:rsidRPr="006A004A" w:rsidRDefault="001B5314" w:rsidP="004E712E">
      <w:pPr>
        <w:widowControl w:val="0"/>
      </w:pPr>
      <w:r>
        <w:t>Ядро системы, о</w:t>
      </w:r>
      <w:r w:rsidRPr="006A004A">
        <w:t>борудование</w:t>
      </w:r>
      <w:r w:rsidRPr="006A004A">
        <w:rPr>
          <w:rStyle w:val="apple-converted-space"/>
        </w:rPr>
        <w:t xml:space="preserve"> </w:t>
      </w:r>
      <w:r w:rsidRPr="006A004A">
        <w:rPr>
          <w:lang w:val="en-US"/>
        </w:rPr>
        <w:t>Softswitch</w:t>
      </w:r>
      <w:r>
        <w:t>,</w:t>
      </w:r>
      <w:r w:rsidRPr="006A004A">
        <w:rPr>
          <w:rStyle w:val="apple-converted-space"/>
        </w:rPr>
        <w:t xml:space="preserve"> </w:t>
      </w:r>
      <w:r w:rsidRPr="006A004A">
        <w:t>взаимодействует со многими компонентами в телекоммуникационной системе</w:t>
      </w:r>
      <w:r>
        <w:t xml:space="preserve"> (см. Рис. 2)</w:t>
      </w:r>
      <w:r w:rsidRPr="006A004A">
        <w:t>. В верхней части рисунка показаны такие функциональные блоки: система тарификации, платформа услуг и приложений, а также сеть общеканальной сигнализации (ОКС). Следует только отметить возможность выхода через сеть ОКС на узел управления услугами (</w:t>
      </w:r>
      <w:r w:rsidRPr="006A004A">
        <w:rPr>
          <w:lang w:val="en-US"/>
        </w:rPr>
        <w:t>Services</w:t>
      </w:r>
      <w:r w:rsidRPr="006A004A">
        <w:t xml:space="preserve"> </w:t>
      </w:r>
      <w:r w:rsidRPr="006A004A">
        <w:rPr>
          <w:lang w:val="en-US"/>
        </w:rPr>
        <w:t>Control</w:t>
      </w:r>
      <w:r w:rsidRPr="006A004A">
        <w:t xml:space="preserve"> </w:t>
      </w:r>
      <w:r w:rsidRPr="006A004A">
        <w:rPr>
          <w:lang w:val="en-US"/>
        </w:rPr>
        <w:t>Point</w:t>
      </w:r>
      <w:r w:rsidRPr="006A004A">
        <w:t xml:space="preserve"> – SCP), входящий в состав </w:t>
      </w:r>
      <w:r w:rsidR="004E712E">
        <w:t>интеллектуальной сети, что позв</w:t>
      </w:r>
      <w:r w:rsidR="004270E5">
        <w:t>о</w:t>
      </w:r>
      <w:r w:rsidRPr="006A004A">
        <w:t>ляет дополнить услуги и приложения, доступные абонентам непосредственно через Softswitch, интеллектуальными услугами.</w:t>
      </w:r>
    </w:p>
    <w:p w:rsidR="001B5314" w:rsidRPr="006A004A" w:rsidRDefault="001B5314" w:rsidP="004E712E">
      <w:r w:rsidRPr="006A004A">
        <w:t>Логика обработки вызовов реализуется в контроллере шлюзов (</w:t>
      </w:r>
      <w:r w:rsidRPr="006A004A">
        <w:rPr>
          <w:lang w:val="en-US"/>
        </w:rPr>
        <w:t>Media</w:t>
      </w:r>
      <w:r w:rsidRPr="006A004A">
        <w:t xml:space="preserve"> </w:t>
      </w:r>
      <w:r w:rsidRPr="006A004A">
        <w:rPr>
          <w:lang w:val="en-US"/>
        </w:rPr>
        <w:t>Gateway</w:t>
      </w:r>
      <w:r w:rsidRPr="006A004A">
        <w:t xml:space="preserve"> </w:t>
      </w:r>
      <w:r w:rsidRPr="006A004A">
        <w:rPr>
          <w:lang w:val="en-US"/>
        </w:rPr>
        <w:t>Controller</w:t>
      </w:r>
      <w:r w:rsidRPr="006A004A">
        <w:t xml:space="preserve"> — MGC). Взаимодействие Softswitch с коммутационными станциями других сетей осуществляется через оборудование</w:t>
      </w:r>
      <w:r w:rsidRPr="006A004A">
        <w:rPr>
          <w:rStyle w:val="apple-converted-space"/>
        </w:rPr>
        <w:t xml:space="preserve"> </w:t>
      </w:r>
      <w:r w:rsidRPr="006A004A">
        <w:rPr>
          <w:lang w:val="en-US"/>
        </w:rPr>
        <w:t>Media</w:t>
      </w:r>
      <w:r w:rsidRPr="006A004A">
        <w:t xml:space="preserve"> </w:t>
      </w:r>
      <w:r w:rsidRPr="006A004A">
        <w:rPr>
          <w:lang w:val="en-US"/>
        </w:rPr>
        <w:t>Gateway</w:t>
      </w:r>
      <w:r w:rsidRPr="006A004A">
        <w:rPr>
          <w:rStyle w:val="apple-converted-space"/>
        </w:rPr>
        <w:t xml:space="preserve"> </w:t>
      </w:r>
      <w:r w:rsidRPr="006A004A">
        <w:t>(MG).</w:t>
      </w:r>
    </w:p>
    <w:p w:rsidR="001B5314" w:rsidRDefault="001B5314" w:rsidP="001B5314">
      <w:pPr>
        <w:spacing w:line="360" w:lineRule="auto"/>
        <w:ind w:firstLine="454"/>
      </w:pPr>
    </w:p>
    <w:p w:rsidR="001B5314" w:rsidRDefault="004E712E" w:rsidP="001B5314">
      <w:pPr>
        <w:spacing w:line="360" w:lineRule="auto"/>
        <w:ind w:firstLine="454"/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1905</wp:posOffset>
            </wp:positionV>
            <wp:extent cx="4526280" cy="3397250"/>
            <wp:effectExtent l="19050" t="0" r="762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1B5314" w:rsidRDefault="001B5314" w:rsidP="001B5314">
      <w:pPr>
        <w:spacing w:line="360" w:lineRule="auto"/>
        <w:ind w:firstLine="454"/>
      </w:pPr>
    </w:p>
    <w:p w:rsidR="004E712E" w:rsidRDefault="001B5314" w:rsidP="004E712E">
      <w:pPr>
        <w:spacing w:line="360" w:lineRule="auto"/>
        <w:ind w:firstLine="0"/>
        <w:jc w:val="center"/>
      </w:pPr>
      <w:r>
        <w:t>Рис</w:t>
      </w:r>
      <w:r w:rsidRPr="008838D5">
        <w:t>.</w:t>
      </w:r>
      <w:r>
        <w:t xml:space="preserve"> 2</w:t>
      </w:r>
      <w:r w:rsidRPr="00E30336">
        <w:t>.</w:t>
      </w:r>
      <w:r>
        <w:t xml:space="preserve"> Принципиальная схема ядра сети </w:t>
      </w:r>
      <w:r>
        <w:rPr>
          <w:lang w:val="en-US"/>
        </w:rPr>
        <w:t>NGN</w:t>
      </w:r>
    </w:p>
    <w:p w:rsidR="004E712E" w:rsidRDefault="004E712E" w:rsidP="004E712E">
      <w:pPr>
        <w:spacing w:line="360" w:lineRule="auto"/>
        <w:ind w:firstLine="0"/>
        <w:jc w:val="center"/>
      </w:pPr>
    </w:p>
    <w:p w:rsidR="001B5314" w:rsidRDefault="001B5314" w:rsidP="004E712E">
      <w:r>
        <w:t xml:space="preserve">Роль </w:t>
      </w:r>
      <w:r>
        <w:rPr>
          <w:lang w:val="en-US"/>
        </w:rPr>
        <w:t>SG</w:t>
      </w:r>
      <w:r w:rsidRPr="00244DA4">
        <w:t>/</w:t>
      </w:r>
      <w:r>
        <w:rPr>
          <w:lang w:val="en-US"/>
        </w:rPr>
        <w:t>MG</w:t>
      </w:r>
      <w:r w:rsidRPr="00244DA4">
        <w:t xml:space="preserve"> </w:t>
      </w:r>
      <w:r>
        <w:t xml:space="preserve">берут на себя транковые шлюзы </w:t>
      </w:r>
      <w:r>
        <w:rPr>
          <w:lang w:val="en-US"/>
        </w:rPr>
        <w:t>SMG</w:t>
      </w:r>
      <w:r w:rsidRPr="00244DA4">
        <w:t>1016</w:t>
      </w:r>
      <w:r>
        <w:rPr>
          <w:lang w:val="en-US"/>
        </w:rPr>
        <w:t>M</w:t>
      </w:r>
      <w:r w:rsidRPr="00244DA4">
        <w:t>/</w:t>
      </w:r>
      <w:r>
        <w:rPr>
          <w:lang w:val="en-US"/>
        </w:rPr>
        <w:t>SMG</w:t>
      </w:r>
      <w:r w:rsidRPr="00244DA4">
        <w:t xml:space="preserve">2016. </w:t>
      </w:r>
      <w:r>
        <w:t>Это транковые шлюзы</w:t>
      </w:r>
      <w:r w:rsidRPr="00FC1C88">
        <w:t xml:space="preserve"> для сопряжения сигнальных и медиапотоков TDM и VoIP-сетей, IP-АТС с поддержкой функций ДВО и СОРМ.</w:t>
      </w:r>
      <w:r>
        <w:t xml:space="preserve"> </w:t>
      </w:r>
      <w:r w:rsidRPr="00FC1C88">
        <w:t>Под термином «транкинг» понимается метод доступа абонентов к общему выделенному пучку каналов, при котором свободный канал выделяется абоненту на время сеанса связи.</w:t>
      </w:r>
    </w:p>
    <w:p w:rsidR="001B5314" w:rsidRDefault="004E712E" w:rsidP="004E712E"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6447790</wp:posOffset>
            </wp:positionV>
            <wp:extent cx="3987800" cy="2348230"/>
            <wp:effectExtent l="19050" t="0" r="0" b="0"/>
            <wp:wrapTopAndBottom/>
            <wp:docPr id="24" name="Рисунок 8" descr="C:\Users\Notebook\Desktop\sh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tebook\Desktop\shema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314">
        <w:t xml:space="preserve">В связи с тем, что данные узлы являются оконечными узлами в архитектуре </w:t>
      </w:r>
      <w:r w:rsidR="001B5314">
        <w:rPr>
          <w:lang w:val="en-US"/>
        </w:rPr>
        <w:t>NGN</w:t>
      </w:r>
      <w:r w:rsidR="001B5314">
        <w:t xml:space="preserve">, внедрения в них системы </w:t>
      </w:r>
      <w:r w:rsidR="001B5314">
        <w:rPr>
          <w:lang w:val="en-US"/>
        </w:rPr>
        <w:t>IVR</w:t>
      </w:r>
      <w:r w:rsidR="001B5314" w:rsidRPr="004040B9">
        <w:t xml:space="preserve"> </w:t>
      </w:r>
      <w:r w:rsidR="001B5314">
        <w:t>является целесообразной задачей, т.к. данный узел является последней стадией обработки</w:t>
      </w:r>
      <w:r w:rsidR="001B5314" w:rsidRPr="004040B9">
        <w:t>/</w:t>
      </w:r>
      <w:r w:rsidR="001B5314">
        <w:t>маршрутизации вызова (см. Рис. 3).</w:t>
      </w:r>
    </w:p>
    <w:p w:rsidR="001B5314" w:rsidRPr="008838D5" w:rsidRDefault="001B5314" w:rsidP="004E712E">
      <w:pPr>
        <w:ind w:firstLine="0"/>
        <w:jc w:val="center"/>
      </w:pPr>
      <w:r>
        <w:t>Рис</w:t>
      </w:r>
      <w:r w:rsidRPr="008838D5">
        <w:t>.</w:t>
      </w:r>
      <w:r>
        <w:t xml:space="preserve"> 3</w:t>
      </w:r>
      <w:r w:rsidRPr="00E30336">
        <w:t>.</w:t>
      </w:r>
      <w:r>
        <w:t xml:space="preserve"> Использования транкового шлюза </w:t>
      </w:r>
      <w:r>
        <w:rPr>
          <w:lang w:val="en-US"/>
        </w:rPr>
        <w:t>SMG</w:t>
      </w:r>
      <w:r w:rsidRPr="00590E93">
        <w:t>1016</w:t>
      </w:r>
      <w:r>
        <w:rPr>
          <w:lang w:val="en-US"/>
        </w:rPr>
        <w:t>M</w:t>
      </w:r>
    </w:p>
    <w:p w:rsidR="001B5314" w:rsidRDefault="001B5314" w:rsidP="004E712E">
      <w:pPr>
        <w:ind w:firstLine="0"/>
        <w:jc w:val="center"/>
      </w:pPr>
      <w:r>
        <w:t>на примере сети не большой компании</w:t>
      </w:r>
    </w:p>
    <w:p w:rsidR="001B5314" w:rsidRPr="001B5314" w:rsidRDefault="001B5314" w:rsidP="001B5314"/>
    <w:p w:rsidR="00386E9D" w:rsidRDefault="00386E9D" w:rsidP="00386E9D">
      <w:pPr>
        <w:pStyle w:val="10"/>
      </w:pPr>
      <w:bookmarkStart w:id="4" w:name="_Toc419494951"/>
      <w:r>
        <w:lastRenderedPageBreak/>
        <w:t>ТРАНКОВЫЕ ШЛЮЗЫ SMG1016M/SMG2016</w:t>
      </w:r>
      <w:bookmarkEnd w:id="4"/>
    </w:p>
    <w:p w:rsidR="00386E9D" w:rsidRDefault="00386E9D" w:rsidP="00386E9D">
      <w:pPr>
        <w:pStyle w:val="10"/>
      </w:pPr>
      <w:bookmarkStart w:id="5" w:name="_Toc419494952"/>
      <w:r>
        <w:lastRenderedPageBreak/>
        <w:t>ГОЛОСОВОЕ МЕНЮ IVR</w:t>
      </w:r>
      <w:bookmarkEnd w:id="5"/>
    </w:p>
    <w:p w:rsidR="00910C51" w:rsidRPr="002E5496" w:rsidRDefault="00910C51" w:rsidP="002E5496">
      <w:r w:rsidRPr="002E5496">
        <w:rPr>
          <w:bCs/>
        </w:rPr>
        <w:t>IVR</w:t>
      </w:r>
      <w:r w:rsidRPr="002E5496">
        <w:t> (англ. </w:t>
      </w:r>
      <w:r w:rsidRPr="002E5496">
        <w:rPr>
          <w:iCs/>
        </w:rPr>
        <w:t>Interactive Voice Response</w:t>
      </w:r>
      <w:r w:rsidRPr="002E5496">
        <w:t>) — система предварительно записанных голосовых сообщений, выполняющая функцию маршрутизации звонков внутри call-центра, пользуясь информацией, вводимой клиентом на клавиатуре телефона с помощью тонального набора. Озвучивание IVR — важная составляющая успеха call-центра. Правильно подобранное сочетание музыкального сопровождения, голоса диктора и используемой лексики создаёт благоприятное впечатление от звонка в организацию. Маршрутизация, выполняемая с помощью IVR-системы, обеспечивает правильную загрузку операторов продуктов и услуг компании.</w:t>
      </w:r>
    </w:p>
    <w:p w:rsidR="00910C51" w:rsidRPr="002E5496" w:rsidRDefault="00910C51" w:rsidP="002E5496">
      <w:bookmarkStart w:id="6" w:name="_Toc414320793"/>
      <w:r w:rsidRPr="002E5496">
        <w:t>Зачем компании IVR?</w:t>
      </w:r>
      <w:bookmarkEnd w:id="6"/>
    </w:p>
    <w:p w:rsidR="00910C51" w:rsidRPr="008D0964" w:rsidRDefault="00910C51" w:rsidP="00235390">
      <w:pPr>
        <w:rPr>
          <w:lang w:val="en-US"/>
        </w:rPr>
      </w:pPr>
      <w:r w:rsidRPr="002E5496">
        <w:t>Во-первых, </w:t>
      </w:r>
      <w:r w:rsidRPr="002E5496">
        <w:rPr>
          <w:bCs/>
        </w:rPr>
        <w:t>IVR является способом снижения нагрузки</w:t>
      </w:r>
      <w:r w:rsidRPr="002E5496">
        <w:t> на секретаря. Клиенты, звонящие в компанию, самостоятельно могут выбрать маршрут прохождения звонка. Простейшее IVR меню выглядит так: </w:t>
      </w:r>
      <w:r w:rsidR="00235390" w:rsidRPr="002E5496">
        <w:rPr>
          <w:iCs/>
        </w:rPr>
        <w:t xml:space="preserve"> </w:t>
      </w:r>
      <w:r w:rsidR="0056062D" w:rsidRPr="002E5496">
        <w:rPr>
          <w:iCs/>
        </w:rPr>
        <w:t>«</w:t>
      </w:r>
      <w:r w:rsidRPr="002E5496">
        <w:rPr>
          <w:iCs/>
        </w:rPr>
        <w:t>Здравствуйте! Вас приветствует компания «Имя Компании»! Для получения информации коммерческого характера, нажмите цифру 1. Для связи с технической поддержкой, нажмите 2. Для соединения с сотрудником наберите его добавочный номер или дождитесь ответа оператора. Благодарим за звонок.</w:t>
      </w:r>
      <w:r w:rsidR="0056062D" w:rsidRPr="0056062D">
        <w:rPr>
          <w:iCs/>
        </w:rPr>
        <w:t xml:space="preserve"> </w:t>
      </w:r>
      <w:r w:rsidR="0056062D" w:rsidRPr="002E5496">
        <w:rPr>
          <w:iCs/>
        </w:rPr>
        <w:t>»</w:t>
      </w:r>
    </w:p>
    <w:p w:rsidR="00910C51" w:rsidRPr="0056062D" w:rsidRDefault="00910C51" w:rsidP="002E5496"/>
    <w:p w:rsidR="00910C51" w:rsidRPr="002E5496" w:rsidRDefault="00910C51" w:rsidP="002E5496">
      <w:r w:rsidRPr="002E5496">
        <w:t>Такое меню делит клиентов на две группы:</w:t>
      </w:r>
    </w:p>
    <w:p w:rsidR="00910C51" w:rsidRPr="002E5496" w:rsidRDefault="00910C51" w:rsidP="002E5496">
      <w:pPr>
        <w:numPr>
          <w:ilvl w:val="0"/>
          <w:numId w:val="32"/>
        </w:numPr>
        <w:ind w:left="0" w:firstLine="851"/>
      </w:pPr>
      <w:r w:rsidRPr="002E5496">
        <w:t>тех, кто звонит первый раз</w:t>
      </w:r>
    </w:p>
    <w:p w:rsidR="00910C51" w:rsidRPr="002E5496" w:rsidRDefault="00910C51" w:rsidP="002E5496">
      <w:pPr>
        <w:numPr>
          <w:ilvl w:val="1"/>
          <w:numId w:val="32"/>
        </w:numPr>
        <w:ind w:left="0" w:firstLine="851"/>
      </w:pPr>
      <w:r w:rsidRPr="002E5496">
        <w:t xml:space="preserve"> тех, кому требуется поддержка — звонки таких клиентов направляются на одного или более сотрудников отдела заботы о клиентах;</w:t>
      </w:r>
    </w:p>
    <w:p w:rsidR="00910C51" w:rsidRPr="002E5496" w:rsidRDefault="00910C51" w:rsidP="002E5496">
      <w:pPr>
        <w:numPr>
          <w:ilvl w:val="1"/>
          <w:numId w:val="32"/>
        </w:numPr>
        <w:ind w:left="0" w:firstLine="851"/>
      </w:pPr>
      <w:r w:rsidRPr="002E5496">
        <w:t>тех, кого интересует приобретение продукции компании — звонки таких клиентов можно направить в телефонную очередь «продажи», в которой находятся все телефоны менеджеров по продажам, звонящие одновременно.</w:t>
      </w:r>
    </w:p>
    <w:p w:rsidR="00910C51" w:rsidRPr="002E5496" w:rsidRDefault="00910C51" w:rsidP="002E5496">
      <w:pPr>
        <w:numPr>
          <w:ilvl w:val="0"/>
          <w:numId w:val="32"/>
        </w:numPr>
        <w:ind w:left="0" w:firstLine="851"/>
      </w:pPr>
      <w:r w:rsidRPr="002E5496">
        <w:t>постоянные клиенты, которые знают внутренний номер сотрудника.</w:t>
      </w:r>
    </w:p>
    <w:p w:rsidR="00910C51" w:rsidRPr="002E5496" w:rsidRDefault="00910C51" w:rsidP="002E5496"/>
    <w:p w:rsidR="00910C51" w:rsidRPr="002E5496" w:rsidRDefault="00910C51" w:rsidP="002E5496">
      <w:r w:rsidRPr="002E5496">
        <w:t>По эмпирическим данным, такое простейшее меню способно обработать более половины всех поступающих звонков в компанию. Остальные звонки попадают на секретаря, который переключает их по назначению.</w:t>
      </w:r>
    </w:p>
    <w:p w:rsidR="00910C51" w:rsidRPr="002E5496" w:rsidRDefault="00910C51" w:rsidP="002E5496"/>
    <w:p w:rsidR="00910C51" w:rsidRPr="002E5496" w:rsidRDefault="00910C51" w:rsidP="002E5496">
      <w:r w:rsidRPr="002E5496">
        <w:t>Во-вторых, </w:t>
      </w:r>
      <w:r w:rsidRPr="002E5496">
        <w:rPr>
          <w:bCs/>
        </w:rPr>
        <w:t>IVR является лицом компании</w:t>
      </w:r>
      <w:r w:rsidRPr="002E5496">
        <w:t>. Наличие интерактивного меню считается хорошим корпоративным стилем и оказывает влияние на престиж компании в глазах ее клиентов.</w:t>
      </w:r>
    </w:p>
    <w:p w:rsidR="00910C51" w:rsidRPr="002E5496" w:rsidRDefault="00910C51" w:rsidP="002E5496">
      <w:r w:rsidRPr="002E5496">
        <w:t>В-третьих, наличие IVR позволяет компании </w:t>
      </w:r>
      <w:r w:rsidRPr="002E5496">
        <w:rPr>
          <w:bCs/>
        </w:rPr>
        <w:t>обработать входящий звонок в нерабочее время</w:t>
      </w:r>
      <w:r w:rsidRPr="002E5496">
        <w:t>, когда все сотрудники отсутствуют на работе (например, в вечернее время или по праздникам). Система IVR может информировать клиента о графике работы офиса компании, его расположении, схеме проезда, а также записать голосовое сообщение, которое будет переправлено на электронный адрес менеджера.</w:t>
      </w:r>
    </w:p>
    <w:p w:rsidR="00910C51" w:rsidRPr="002E5496" w:rsidRDefault="00910C51" w:rsidP="002E5496">
      <w:r w:rsidRPr="002E5496">
        <w:lastRenderedPageBreak/>
        <w:t>В-четвертых, IVR позволяет организовать рекламно-информационное обслуживание клиентов, которое можно осуществлять как в момент ожидания ответа оператора (в очереди), так и по явному выбору клиента. Поводом для создания рекламно-информационного блока может являться:</w:t>
      </w:r>
    </w:p>
    <w:p w:rsidR="00910C51" w:rsidRPr="002E5496" w:rsidRDefault="00910C51" w:rsidP="002E5496">
      <w:pPr>
        <w:numPr>
          <w:ilvl w:val="0"/>
          <w:numId w:val="31"/>
        </w:numPr>
        <w:ind w:left="0" w:firstLine="851"/>
      </w:pPr>
      <w:r w:rsidRPr="002E5496">
        <w:t>появление новой услуги или нового продукта;</w:t>
      </w:r>
    </w:p>
    <w:p w:rsidR="00910C51" w:rsidRPr="002E5496" w:rsidRDefault="00910C51" w:rsidP="002E5496">
      <w:pPr>
        <w:numPr>
          <w:ilvl w:val="0"/>
          <w:numId w:val="31"/>
        </w:numPr>
        <w:ind w:left="0" w:firstLine="851"/>
      </w:pPr>
      <w:r w:rsidRPr="002E5496">
        <w:t>поздравление клиентов с праздником;</w:t>
      </w:r>
    </w:p>
    <w:p w:rsidR="00910C51" w:rsidRPr="002E5496" w:rsidRDefault="00910C51" w:rsidP="002E5496">
      <w:pPr>
        <w:numPr>
          <w:ilvl w:val="0"/>
          <w:numId w:val="31"/>
        </w:numPr>
        <w:ind w:left="0" w:firstLine="851"/>
      </w:pPr>
      <w:r w:rsidRPr="002E5496">
        <w:t>уведомление о смене адреса, номера телефона, графика работы;</w:t>
      </w:r>
    </w:p>
    <w:p w:rsidR="00910C51" w:rsidRPr="002E5496" w:rsidRDefault="00910C51" w:rsidP="002E5496"/>
    <w:p w:rsidR="00910C51" w:rsidRPr="002E5496" w:rsidRDefault="00910C51" w:rsidP="002E5496">
      <w:r w:rsidRPr="002E5496">
        <w:t>Например, такое меню может выглядеть следующим образом:</w:t>
      </w:r>
    </w:p>
    <w:p w:rsidR="00910C51" w:rsidRPr="002E5496" w:rsidRDefault="00910C51" w:rsidP="002E5496">
      <w:pPr>
        <w:numPr>
          <w:ilvl w:val="0"/>
          <w:numId w:val="34"/>
        </w:numPr>
        <w:ind w:left="0" w:firstLine="851"/>
      </w:pPr>
      <w:r w:rsidRPr="002E5496">
        <w:t>Главное меню компании</w:t>
      </w:r>
    </w:p>
    <w:p w:rsidR="00910C51" w:rsidRPr="002E5496" w:rsidRDefault="00910C51" w:rsidP="002E5496">
      <w:pPr>
        <w:numPr>
          <w:ilvl w:val="0"/>
          <w:numId w:val="33"/>
        </w:numPr>
        <w:ind w:left="0" w:firstLine="851"/>
      </w:pPr>
      <w:r w:rsidRPr="002E5496">
        <w:t>Новости компании</w:t>
      </w:r>
    </w:p>
    <w:p w:rsidR="00910C51" w:rsidRPr="002E5496" w:rsidRDefault="00910C51" w:rsidP="002E5496">
      <w:pPr>
        <w:numPr>
          <w:ilvl w:val="0"/>
          <w:numId w:val="33"/>
        </w:numPr>
        <w:ind w:left="0" w:firstLine="851"/>
      </w:pPr>
      <w:r w:rsidRPr="002E5496">
        <w:t>Услуги компании</w:t>
      </w:r>
    </w:p>
    <w:p w:rsidR="00910C51" w:rsidRPr="002E5496" w:rsidRDefault="00910C51" w:rsidP="002E5496">
      <w:pPr>
        <w:numPr>
          <w:ilvl w:val="0"/>
          <w:numId w:val="33"/>
        </w:numPr>
        <w:ind w:left="0" w:firstLine="851"/>
      </w:pPr>
      <w:r w:rsidRPr="002E5496">
        <w:t>Продукция компании</w:t>
      </w:r>
    </w:p>
    <w:p w:rsidR="00910C51" w:rsidRPr="002E5496" w:rsidRDefault="00910C51" w:rsidP="002E5496">
      <w:pPr>
        <w:numPr>
          <w:ilvl w:val="0"/>
          <w:numId w:val="33"/>
        </w:numPr>
        <w:ind w:left="0" w:firstLine="851"/>
      </w:pPr>
      <w:r w:rsidRPr="002E5496">
        <w:t>Графики работы офисов</w:t>
      </w:r>
    </w:p>
    <w:p w:rsidR="00910C51" w:rsidRPr="002E5496" w:rsidRDefault="00910C51" w:rsidP="002E5496">
      <w:pPr>
        <w:numPr>
          <w:ilvl w:val="0"/>
          <w:numId w:val="33"/>
        </w:numPr>
        <w:ind w:left="0" w:firstLine="851"/>
      </w:pPr>
      <w:r w:rsidRPr="002E5496">
        <w:t>Сотрудники компании</w:t>
      </w:r>
    </w:p>
    <w:p w:rsidR="00910C51" w:rsidRPr="002E5496" w:rsidRDefault="00910C51" w:rsidP="002E5496"/>
    <w:p w:rsidR="00910C51" w:rsidRPr="002E5496" w:rsidRDefault="00910C51" w:rsidP="002E5496">
      <w:r w:rsidRPr="002E5496">
        <w:t xml:space="preserve">Были перечислены основные причины и преимущества использования IVR. </w:t>
      </w:r>
    </w:p>
    <w:p w:rsidR="00910C51" w:rsidRPr="002E5496" w:rsidRDefault="00910C51" w:rsidP="002E5496">
      <w:r w:rsidRPr="002E5496">
        <w:t>Другими являются:</w:t>
      </w:r>
    </w:p>
    <w:p w:rsidR="00910C51" w:rsidRPr="002E5496" w:rsidRDefault="00910C51" w:rsidP="002E5496">
      <w:pPr>
        <w:numPr>
          <w:ilvl w:val="0"/>
          <w:numId w:val="35"/>
        </w:numPr>
        <w:ind w:left="0" w:firstLine="851"/>
      </w:pPr>
      <w:r w:rsidRPr="002E5496">
        <w:t>Интеграция с Информационной Системой компании (</w:t>
      </w:r>
      <w:r w:rsidRPr="002E5496">
        <w:rPr>
          <w:lang w:val="en-US"/>
        </w:rPr>
        <w:t>CRM</w:t>
      </w:r>
      <w:r w:rsidRPr="002E5496">
        <w:t>, биллинг) и организация самообслуживания (баланс счета, активация / инактивация, пополнение по пин-коду, и другие).</w:t>
      </w:r>
    </w:p>
    <w:p w:rsidR="00910C51" w:rsidRPr="002E5496" w:rsidRDefault="00910C51" w:rsidP="002E5496">
      <w:r w:rsidRPr="002E5496">
        <w:t xml:space="preserve">Использование дополнительного телефонного функционала. </w:t>
      </w:r>
      <w:r w:rsidRPr="002E5496">
        <w:rPr>
          <w:lang w:val="en-US"/>
        </w:rPr>
        <w:t>Asterisk</w:t>
      </w:r>
      <w:r w:rsidRPr="002E5496">
        <w:t xml:space="preserve"> обладает рядом дополнительных компонентов, например, системой предоплаченных карт (</w:t>
      </w:r>
      <w:r w:rsidRPr="002E5496">
        <w:rPr>
          <w:lang w:val="en-US"/>
        </w:rPr>
        <w:t>prepaid</w:t>
      </w:r>
      <w:r w:rsidRPr="002E5496">
        <w:t xml:space="preserve"> </w:t>
      </w:r>
      <w:r w:rsidRPr="002E5496">
        <w:rPr>
          <w:lang w:val="en-US"/>
        </w:rPr>
        <w:t>calling</w:t>
      </w:r>
      <w:r w:rsidRPr="002E5496">
        <w:t xml:space="preserve"> </w:t>
      </w:r>
      <w:r w:rsidRPr="002E5496">
        <w:rPr>
          <w:lang w:val="en-US"/>
        </w:rPr>
        <w:t>cards</w:t>
      </w:r>
      <w:r w:rsidRPr="002E5496">
        <w:t>), что позволяет выдать сотрудникам ПИН-коды для использования АТС компании для междугородных и международных звонков.</w:t>
      </w:r>
    </w:p>
    <w:p w:rsidR="00386E9D" w:rsidRDefault="00386E9D" w:rsidP="00386E9D">
      <w:pPr>
        <w:pStyle w:val="10"/>
      </w:pPr>
      <w:bookmarkStart w:id="7" w:name="_Toc419494953"/>
      <w:r>
        <w:lastRenderedPageBreak/>
        <w:t>IVR МОДУЛЬ ТРАНКОВОГО ШЛЮЗА</w:t>
      </w:r>
      <w:bookmarkEnd w:id="7"/>
    </w:p>
    <w:p w:rsidR="00386E9D" w:rsidRDefault="00386E9D" w:rsidP="00386E9D">
      <w:pPr>
        <w:pStyle w:val="10"/>
      </w:pPr>
      <w:bookmarkStart w:id="8" w:name="_Toc419494954"/>
      <w:r>
        <w:lastRenderedPageBreak/>
        <w:t>РАСЧЕТ ЭКОНОМИЧЕСКИХ ПОКАЗАТЕЛЕЙ</w:t>
      </w:r>
      <w:bookmarkEnd w:id="8"/>
    </w:p>
    <w:p w:rsidR="00386E9D" w:rsidRDefault="00386E9D" w:rsidP="00386E9D">
      <w:pPr>
        <w:pStyle w:val="10"/>
      </w:pPr>
      <w:bookmarkStart w:id="9" w:name="_Toc419494955"/>
      <w:r>
        <w:lastRenderedPageBreak/>
        <w:t>БЕЗОПАСНОСТЬ ЖИЗНЕДЕЯТЕЛЬНОСТИ</w:t>
      </w:r>
      <w:bookmarkEnd w:id="9"/>
    </w:p>
    <w:p w:rsidR="00386E9D" w:rsidRPr="00386E9D" w:rsidRDefault="00386E9D" w:rsidP="00386E9D">
      <w:pPr>
        <w:pStyle w:val="10"/>
      </w:pPr>
      <w:bookmarkStart w:id="10" w:name="_Toc419494956"/>
      <w:r>
        <w:lastRenderedPageBreak/>
        <w:t>ЗАКЛЮЧЕНИЕ</w:t>
      </w:r>
      <w:bookmarkEnd w:id="10"/>
    </w:p>
    <w:sectPr w:rsidR="00386E9D" w:rsidRPr="00386E9D" w:rsidSect="001D722E">
      <w:headerReference w:type="even" r:id="rId15"/>
      <w:headerReference w:type="default" r:id="rId16"/>
      <w:pgSz w:w="11906" w:h="16838"/>
      <w:pgMar w:top="660" w:right="850" w:bottom="1276" w:left="1701" w:header="180" w:footer="2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A55" w:rsidRDefault="004A2A55">
      <w:r>
        <w:separator/>
      </w:r>
    </w:p>
  </w:endnote>
  <w:endnote w:type="continuationSeparator" w:id="1">
    <w:p w:rsidR="004A2A55" w:rsidRDefault="004A2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Microsoft YaHe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Pr="00315F65" w:rsidRDefault="002E5496" w:rsidP="00315F65">
    <w:pPr>
      <w:ind w:left="28"/>
      <w:rPr>
        <w:rFonts w:ascii="GOST type A" w:hAnsi="GOST type A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A55" w:rsidRDefault="004A2A55">
      <w:r>
        <w:separator/>
      </w:r>
    </w:p>
  </w:footnote>
  <w:footnote w:type="continuationSeparator" w:id="1">
    <w:p w:rsidR="004A2A55" w:rsidRDefault="004A2A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Default="00D1115F">
    <w:r>
      <w:rPr>
        <w:noProof/>
      </w:rPr>
      <w:pict>
        <v:group id="Group 1" o:spid="_x0000_s4238" style="position:absolute;left:0;text-align:left;margin-left:31.2pt;margin-top:14.2pt;width:546.25pt;height:801.8pt;z-index:-251659776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" o:allowincell="f">
          <v:group id="Group 2" o:spid="_x0000_s4240" style="position:absolute;left:571;top:8102;width:561;height:8453" coordorigin="567,7998" coordsize="561,84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4251" type="#_x0000_t202" style="position:absolute;left:567;top:14982;width:283;height:1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xhG78A&#10;AADcAAAADwAAAGRycy9kb3ducmV2LnhtbERPTYvCMBC9C/sfwix4s6kLukvXKCoIetT14HFoxraY&#10;TEqStdVfbwTB2zze58wWvTXiSj40jhWMsxwEcel0w5WC499m9AMiRGSNxjEpuFGAxfxjMMNCu473&#10;dD3ESqQQDgUqqGNsCylDWZPFkLmWOHFn5y3GBH0ltccuhVsjv/J8Ki02nBpqbGldU3k5/FsF3cW3&#10;zOj8PdzX5rQyk+nqvFNq+Nkvf0FE6uNb/HJvdZo/+YbnM+kC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rGEbvwAAANwAAAAPAAAAAAAAAAAAAAAAAJgCAABkcnMvZG93bnJl&#10;di54bWxQSwUGAAAAAAQABAD1AAAAhAMAAAAA&#10;" strokeweight="2.25pt">
              <v:textbox style="layout-flow:vertical;mso-layout-flow-alt:bottom-to-top;mso-next-textbox:#Text Box 3" inset="0,0,0,0">
                <w:txbxContent>
                  <w:p w:rsidR="002E5496" w:rsidRPr="0047560E" w:rsidRDefault="002E5496" w:rsidP="006064F9">
                    <w:pPr>
                      <w:pStyle w:val="a5"/>
                    </w:pPr>
                    <w:r w:rsidRPr="006064F9">
                      <w:rPr>
                        <w:rStyle w:val="a6"/>
                      </w:rPr>
                      <w:t>Инв. №</w:t>
                    </w:r>
                    <w:r w:rsidRPr="0047560E">
                      <w:t xml:space="preserve"> подл.</w:t>
                    </w:r>
                  </w:p>
                  <w:p w:rsidR="002E5496" w:rsidRDefault="00D1115F">
                    <w:fldSimple w:instr=" NUMPAGES  \* MERGEFORMAT ">
                      <w:r w:rsidR="0056062D" w:rsidRPr="0056062D">
                        <w:rPr>
                          <w:i/>
                          <w:noProof/>
                        </w:rPr>
                        <w:t>21</w:t>
                      </w:r>
                    </w:fldSimple>
                  </w:p>
                </w:txbxContent>
              </v:textbox>
            </v:shape>
            <v:shape id="_x0000_s4250" type="#_x0000_t202" style="position:absolute;left:567;top:12951;width:283;height:20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P1acMA&#10;AADcAAAADwAAAGRycy9kb3ducmV2LnhtbESPQWvDMAyF74P+B6NCb6vTQcvI6pS2UNiO63bYUcRq&#10;EmLLwXabrL++Ogx2k3hP733a7ibv1I1i6gIbWC0LUMR1sB03Br6/Ts+voFJGtugCk4FfSrCrZk9b&#10;LG0Y+ZNu59woCeFUooE256HUOtUteUzLMBCLdgnRY5Y1NtpGHCXcO/1SFBvtsWNpaHGgY0t1f756&#10;A2MfB2YM8Z7uR/dzcOvN4fJhzGI+7d9AZZryv/nv+t0K/lpo5RmZQ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P1acMAAADcAAAADwAAAAAAAAAAAAAAAACYAgAAZHJzL2Rv&#10;d25yZXYueG1sUEsFBgAAAAAEAAQA9QAAAIgDAAAAAA==&#10;" strokeweight="2.25pt">
              <v:textbox style="layout-flow:vertical;mso-layout-flow-alt:bottom-to-top;mso-next-textbox:#_x0000_s4250" inset="0,0,0,0">
                <w:txbxContent>
                  <w:p w:rsidR="002E5496" w:rsidRPr="0047560E" w:rsidRDefault="002E5496" w:rsidP="006064F9">
                    <w:pPr>
                      <w:pStyle w:val="a5"/>
                    </w:pPr>
                    <w:r w:rsidRPr="0047560E">
                      <w:t>Подп. и дата</w:t>
                    </w:r>
                  </w:p>
                </w:txbxContent>
              </v:textbox>
            </v:shape>
            <v:shape id="Text Box 5" o:spid="_x0000_s4249" type="#_x0000_t202" style="position:absolute;left:567;top:10042;width:283;height:14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9Q8r8A&#10;AADcAAAADwAAAGRycy9kb3ducmV2LnhtbERPTYvCMBC9C/sfwix4s6kLym7XKCoIetT14HFoxraY&#10;TEqStdVfbwTB2zze58wWvTXiSj40jhWMsxwEcel0w5WC499m9A0iRGSNxjEpuFGAxfxjMMNCu473&#10;dD3ESqQQDgUqqGNsCylDWZPFkLmWOHFn5y3GBH0ltccuhVsjv/J8Ki02nBpqbGldU3k5/FsF3cW3&#10;zOj8PdzX5rQyk+nqvFNq+Nkvf0FE6uNb/HJvdZo/+YHnM+kCO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1DyvwAAANwAAAAPAAAAAAAAAAAAAAAAAJgCAABkcnMvZG93bnJl&#10;di54bWxQSwUGAAAAAAQABAD1AAAAhAMAAAAA&#10;" strokeweight="2.25pt">
              <v:textbox style="layout-flow:vertical;mso-layout-flow-alt:bottom-to-top;mso-next-textbox:#Text Box 5" inset="0,0,0,0">
                <w:txbxContent>
                  <w:p w:rsidR="002E5496" w:rsidRPr="0032083A" w:rsidRDefault="002E5496" w:rsidP="006064F9">
                    <w:pPr>
                      <w:pStyle w:val="a5"/>
                    </w:pPr>
                    <w:r w:rsidRPr="006064F9">
                      <w:rPr>
                        <w:rStyle w:val="a6"/>
                      </w:rPr>
                      <w:t>Инв.</w:t>
                    </w:r>
                    <w:r w:rsidRPr="0032083A">
                      <w:t xml:space="preserve"> № дубл.</w:t>
                    </w:r>
                  </w:p>
                  <w:p w:rsidR="002E5496" w:rsidRPr="0032083A" w:rsidRDefault="002E5496" w:rsidP="006064F9">
                    <w:pPr>
                      <w:pStyle w:val="a5"/>
                    </w:pPr>
                  </w:p>
                </w:txbxContent>
              </v:textbox>
            </v:shape>
            <v:shape id="Text Box 6" o:spid="_x0000_s4248" type="#_x0000_t202" style="position:absolute;left:567;top:11498;width:283;height:14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kz0sIA&#10;AADcAAAADwAAAGRycy9kb3ducmV2LnhtbESPQWsCMRCF70L/QxihN80qdJGtUaogtMeqB4/DZtxd&#10;TCZLkrpbf33nUPA2w3vz3jfr7eidulNMXWADi3kBirgOtuPGwPl0mK1ApYxs0QUmA7+UYLt5mayx&#10;smHgb7ofc6MkhFOFBtqc+0rrVLfkMc1DTyzaNUSPWdbYaBtxkHDv9LIoSu2xY2losad9S/Xt+OMN&#10;DLfYM2OIj/TYu8vOvZW765cxr9Px4x1UpjE/zf/Xn1bwS8GXZ2QCv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TPSwgAAANwAAAAPAAAAAAAAAAAAAAAAAJgCAABkcnMvZG93&#10;bnJldi54bWxQSwUGAAAAAAQABAD1AAAAhwMAAAAA&#10;" strokeweight="2.25pt">
              <v:textbox style="layout-flow:vertical;mso-layout-flow-alt:bottom-to-top;mso-next-textbox:#Text Box 6" inset="0,0,0,0">
                <w:txbxContent>
                  <w:p w:rsidR="002E5496" w:rsidRPr="0047560E" w:rsidRDefault="002E5496" w:rsidP="006064F9">
                    <w:pPr>
                      <w:pStyle w:val="a5"/>
                    </w:pPr>
                    <w:r w:rsidRPr="0047560E">
                      <w:t>Взам. инв. №</w:t>
                    </w:r>
                  </w:p>
                  <w:p w:rsidR="002E5496" w:rsidRPr="0032083A" w:rsidRDefault="002E5496" w:rsidP="006064F9">
                    <w:pPr>
                      <w:pStyle w:val="a5"/>
                    </w:pPr>
                  </w:p>
                </w:txbxContent>
              </v:textbox>
            </v:shape>
            <v:shape id="_x0000_s4247" type="#_x0000_t202" style="position:absolute;left:567;top:7998;width:283;height:20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WWSb8A&#10;AADcAAAADwAAAGRycy9kb3ducmV2LnhtbERPTYvCMBC9C/6HMII3m7pgka5RVkHYPeruwePQjG0x&#10;mZQk2q6/3giCt3m8z1ltBmvEjXxoHSuYZzkI4srplmsFf7/72RJEiMgajWNS8E8BNuvxaIWldj0f&#10;6HaMtUghHEpU0MTYlVKGqiGLIXMdceLOzluMCfpaao99CrdGfuR5IS22nBoa7GjXUHU5Xq2C/uI7&#10;ZnT+Hu47c9qaRbE9/yg1nQxfnyAiDfEtfrm/dZpfzOH5TLp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ZZZJvwAAANwAAAAPAAAAAAAAAAAAAAAAAJgCAABkcnMvZG93bnJl&#10;di54bWxQSwUGAAAAAAQABAD1AAAAhAMAAAAA&#10;" strokeweight="2.25pt">
              <v:textbox style="layout-flow:vertical;mso-layout-flow-alt:bottom-to-top;mso-next-textbox:#_x0000_s4247" inset="0,0,0,0">
                <w:txbxContent>
                  <w:p w:rsidR="002E5496" w:rsidRPr="0047560E" w:rsidRDefault="002E5496" w:rsidP="006064F9">
                    <w:pPr>
                      <w:pStyle w:val="a5"/>
                    </w:pPr>
                    <w:r w:rsidRPr="0047560E">
                      <w:t>Подп. и дата</w:t>
                    </w:r>
                  </w:p>
                </w:txbxContent>
              </v:textbox>
            </v:shape>
            <v:group id="Group 8" o:spid="_x0000_s4241" style="position:absolute;left:845;top:7998;width:283;height:8453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<v:shape id="Text Box 9" o:spid="_x0000_s4246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utpb8A&#10;AADcAAAADwAAAGRycy9kb3ducmV2LnhtbERPS4vCMBC+C/sfwgh701QXy1KNooKwHn0c9jg0Y1tM&#10;JiXJ2q6/3giCt/n4nrNY9daIG/nQOFYwGWcgiEunG64UnE+70TeIEJE1Gsek4J8CrJYfgwUW2nV8&#10;oNsxViKFcChQQR1jW0gZyposhrFriRN3cd5iTNBXUnvsUrg1cpplubTYcGqosaVtTeX1+GcVdFff&#10;MqPz93Dfmt+NmeWby16pz2G/noOI1Me3+OX+0Wl+/gX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+62lvwAAANwAAAAPAAAAAAAAAAAAAAAAAJgCAABkcnMvZG93bnJl&#10;di54bWxQSwUGAAAAAAQABAD1AAAAhAMAAAAA&#10;" strokeweight="2.25pt">
                <v:textbox style="layout-flow:vertical;mso-layout-flow-alt:bottom-to-top;mso-next-textbox:#Text Box 9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Text Box 10" o:spid="_x0000_s4245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I10b8A&#10;AADcAAAADwAAAGRycy9kb3ducmV2LnhtbERPS4vCMBC+C/sfwgh701RZy1KNooKwHn0c9jg0Y1tM&#10;JiXJ2q6/3giCt/n4nrNY9daIG/nQOFYwGWcgiEunG64UnE+70TeIEJE1Gsek4J8CrJYfgwUW2nV8&#10;oNsxViKFcChQQR1jW0gZyposhrFriRN3cd5iTNBXUnvsUrg1cpplubTYcGqosaVtTeX1+GcVdFff&#10;MqPz93Dfmt+NmeWby16pz2G/noOI1Me3+OX+0Wl+/gX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jXRvwAAANwAAAAPAAAAAAAAAAAAAAAAAJgCAABkcnMvZG93bnJl&#10;di54bWxQSwUGAAAAAAQABAD1AAAAhAMAAAAA&#10;" strokeweight="2.25pt">
                <v:textbox style="layout-flow:vertical;mso-layout-flow-alt:bottom-to-top;mso-next-textbox:#Text Box 10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Text Box 11" o:spid="_x0000_s4244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6QSsAA&#10;AADcAAAADwAAAGRycy9kb3ducmV2LnhtbERPPWvDMBDdC/kP4grdGrmFmOJEMbGhkI5JO2Q8rItt&#10;Ip2MpNhOfn1UKHS7x/u8TTlbI0byoXes4G2ZgSBunO65VfDz/fn6ASJEZI3GMSm4UYByu3jaYKHd&#10;xAcaj7EVKYRDgQq6GIdCytB0ZDEs3UCcuLPzFmOCvpXa45TCrZHvWZZLiz2nhg4HqjtqLserVTBd&#10;/MCMzt/DvTanyqzy6vyl1MvzvFuDiDTHf/Gfe6/T/HwFv8+kC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6QSsAAAADcAAAADwAAAAAAAAAAAAAAAACYAgAAZHJzL2Rvd25y&#10;ZXYueG1sUEsFBgAAAAAEAAQA9QAAAIUDAAAAAA==&#10;" strokeweight="2.25pt">
                <v:textbox style="layout-flow:vertical;mso-layout-flow-alt:bottom-to-top;mso-next-textbox:#Text Box 11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_x0000_s4243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OPb8A&#10;AADcAAAADwAAAGRycy9kb3ducmV2LnhtbERPS4vCMBC+C/sfwix4s6mCRbpGUWHBPfo47HFoxraY&#10;TEqStV1/vREEb/PxPWe5HqwRN/KhdaxgmuUgiCunW64VnE/fkwWIEJE1Gsek4J8CrFcfoyWW2vV8&#10;oNsx1iKFcChRQRNjV0oZqoYshsx1xIm7OG8xJuhrqT32KdwaOcvzQlpsOTU02NGuoep6/LMK+qvv&#10;mNH5e7jvzO/WzIvt5Uep8eew+QIRaYhv8cu912l+UcDzmXS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jA49vwAAANwAAAAPAAAAAAAAAAAAAAAAAJgCAABkcnMvZG93bnJl&#10;di54bWxQSwUGAAAAAAQABAD1AAAAhAMAAAAA&#10;" strokeweight="2.25pt">
                <v:textbox style="layout-flow:vertical;mso-layout-flow-alt:bottom-to-top;mso-next-textbox:#_x0000_s4243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  <v:shape id="_x0000_s4242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Crpr8A&#10;AADcAAAADwAAAGRycy9kb3ducmV2LnhtbERPS4vCMBC+C/sfwgh701Rh61KNooKwHn0c9jg0Y1tM&#10;JiXJ2q6/3giCt/n4nrNY9daIG/nQOFYwGWcgiEunG64UnE+70TeIEJE1Gsek4J8CrJYfgwUW2nV8&#10;oNsxViKFcChQQR1jW0gZyposhrFriRN3cd5iTNBXUnvsUrg1cpplubTYcGqosaVtTeX1+GcVdFff&#10;MqPz93Dfmt+N+co3l71Sn8N+PQcRqY9v8cv9o9P8fAbPZ9IF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wKumvwAAANwAAAAPAAAAAAAAAAAAAAAAAJgCAABkcnMvZG93bnJl&#10;di54bWxQSwUGAAAAAAQABAD1AAAAhAMAAAAA&#10;" strokeweight="2.25pt">
                <v:textbox style="layout-flow:vertical;mso-layout-flow-alt:bottom-to-top;mso-next-textbox:#_x0000_s4242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4"/>
                        </w:rPr>
                      </w:pPr>
                    </w:p>
                  </w:txbxContent>
                </v:textbox>
              </v:shape>
            </v:group>
          </v:group>
          <v:rect id="Rectangle 14" o:spid="_x0000_s4239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rmsYA&#10;AADcAAAADwAAAGRycy9kb3ducmV2LnhtbESPQUvDQBCF70L/wzIFL2I3ipY27bZIULCe2rQXb0N2&#10;TILZ2ZhZ2/jvnYPgbYb35r1v1tsxdOZMg7SRHdzNMjDEVfQt1w5Ox5fbBRhJyB67yOTghwS2m8nV&#10;GnMfL3ygc5lqoyEsOTpoUupza6VqKKDMYk+s2kccAiZdh9r6AS8aHjp7n2VzG7BlbWiwp6Kh6rP8&#10;Dg4w7OqH3dfyrZSTPD8eb4q9vBfOXU/HpxWYRGP6N/9dv3rFnyutPqMT2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ErmsYAAADcAAAADwAAAAAAAAAAAAAAAACYAgAAZHJz&#10;L2Rvd25yZXYueG1sUEsFBgAAAAAEAAQA9QAAAIsDAAAAAA==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Default="002E549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Default="00D1115F">
    <w:r>
      <w:rPr>
        <w:noProof/>
      </w:rPr>
      <w:pict>
        <v:group id="Group 262" o:spid="_x0000_s4146" style="position:absolute;left:0;text-align:left;margin-left:31.2pt;margin-top:7.5pt;width:546.25pt;height:810pt;z-index:-25165772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">
          <v:group id="Group 263" o:spid="_x0000_s4225" style="position:absolute;left:573;top:8557;width:561;height:7998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<v:group id="Group 264" o:spid="_x0000_s4232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5" o:spid="_x0000_s4237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zcMEA&#10;AADbAAAADwAAAGRycy9kb3ducmV2LnhtbESPzWrDMBCE74W8g9hAb42cQk1xrITEEGiOTXvIcbHW&#10;P0RaGUmxnTx9VSj0OMzMN0y5m60RI/nQO1awXmUgiGune24VfH8dX95BhIis0TgmBXcKsNsunkos&#10;tJv4k8ZzbEWCcChQQRfjUEgZ6o4shpUbiJPXOG8xJulbqT1OCW6NfM2yXFrsOS10OFDVUX0936yC&#10;6eoHZnT+ER6VuRzMW35oTko9L+f9BkSkOf6H/9ofWkGew++X9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bs3DBAAAA2wAAAA8AAAAAAAAAAAAAAAAAmAIAAGRycy9kb3du&#10;cmV2LnhtbFBLBQYAAAAABAAEAPUAAACGAwAAAAA=&#10;" strokeweight="2.25pt">
                <v:textbox style="layout-flow:vertical;mso-layout-flow-alt:bottom-to-top;mso-next-textbox:#Text Box 265" inset="0,0,0,0">
                  <w:txbxContent>
                    <w:p w:rsidR="002E5496" w:rsidRPr="00315F65" w:rsidRDefault="002E5496" w:rsidP="003D4EB9">
                      <w:pPr>
                        <w:pStyle w:val="a5"/>
                      </w:pPr>
                      <w:r w:rsidRPr="00315F65">
                        <w:t>Инв. № подп</w:t>
                      </w: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66" o:spid="_x0000_s4236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cW68IA&#10;AADbAAAADwAAAGRycy9kb3ducmV2LnhtbESPwWrDMBBE74X8g9hCbo3cQtzgWjZNoJAem+aQ42Jt&#10;bGNpZSQldvL1VaHQ4zAzb5iynq0RV/Khd6zgeZWBIG6c7rlVcPz+eNqACBFZo3FMCm4UoK4WDyUW&#10;2k38RddDbEWCcChQQRfjWEgZmo4shpUbiZN3dt5iTNK3UnucEtwa+ZJlubTYc1rocKRdR81wuFgF&#10;0+BHZnT+Hu47c9qadb49fyq1fJzf30BEmuN/+K+91wryV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xbrwgAAANsAAAAPAAAAAAAAAAAAAAAAAJgCAABkcnMvZG93&#10;bnJldi54bWxQSwUGAAAAAAQABAD1AAAAhwMAAAAA&#10;" strokeweight="2.25pt">
                <v:textbox style="layout-flow:vertical;mso-layout-flow-alt:bottom-to-top;mso-next-textbox:#Text Box 266" inset="0,0,0,0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67" o:spid="_x0000_s4235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Cmb4A&#10;AADbAAAADwAAAGRycy9kb3ducmV2LnhtbERPy4rCMBTdC/MP4QruNFWYIp1GGQVhZulj4fLSXNvS&#10;5KYkGdvx681CcHk473I7WiPu5EPrWMFykYEgrpxuuVZwOR/maxAhIms0jknBPwXYbj4mJRbaDXyk&#10;+ynWIoVwKFBBE2NfSBmqhiyGheuJE3dz3mJM0NdSexxSuDVylWW5tNhyamiwp31DVXf6swqGzvfM&#10;6PwjPPbmujOf+e72q9RsOn5/gYg0xrf45f7RCvI0Nn1JP0Bun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Igpm+AAAA2wAAAA8AAAAAAAAAAAAAAAAAmAIAAGRycy9kb3ducmV2&#10;LnhtbFBLBQYAAAAABAAEAPUAAACDAwAAAAA=&#10;" strokeweight="2.25pt">
                <v:textbox style="layout-flow:vertical;mso-layout-flow-alt:bottom-to-top;mso-next-textbox:#Text Box 267" inset="0,0,0,0">
                  <w:txbxContent>
                    <w:p w:rsidR="002E5496" w:rsidRPr="009E3291" w:rsidRDefault="002E5496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  <w:r w:rsidRPr="0047560E">
                        <w:t>Инв. № дубл</w:t>
                      </w:r>
                      <w:r w:rsidRPr="009E3291">
                        <w:rPr>
                          <w:sz w:val="22"/>
                          <w:szCs w:val="22"/>
                        </w:rPr>
                        <w:t>.</w:t>
                      </w:r>
                    </w:p>
                    <w:p w:rsidR="002E5496" w:rsidRDefault="002E5496" w:rsidP="003D4EB9">
                      <w:pPr>
                        <w:pStyle w:val="a5"/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68" o:spid="_x0000_s4234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nAsIA&#10;AADbAAAADwAAAGRycy9kb3ducmV2LnhtbESPwWrDMBBE74X8g9hCbo3cQkzjWjZNoJAem+aQ42Jt&#10;bGNpZSQldvL1VaHQ4zAzb5iynq0RV/Khd6zgeZWBIG6c7rlVcPz+eHoFESKyRuOYFNwoQF0tHkos&#10;tJv4i66H2IoE4VCggi7GsZAyNB1ZDCs3Eifv7LzFmKRvpfY4Jbg18iXLcmmx57TQ4Ui7jprhcLEK&#10;psGPzOj8Pdx35rQ163x7/lRq+Ti/v4GINMf/8F97rxXkG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CcCwgAAANsAAAAPAAAAAAAAAAAAAAAAAJgCAABkcnMvZG93&#10;bnJldi54bWxQSwUGAAAAAAQABAD1AAAAhwMAAAAA&#10;" strokeweight="2.25pt">
                <v:textbox style="layout-flow:vertical;mso-layout-flow-alt:bottom-to-top;mso-next-textbox:#Text Box 268" inset="0,0,0,0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Взам. инв. №</w:t>
                      </w:r>
                    </w:p>
                    <w:p w:rsidR="002E5496" w:rsidRPr="00C2774B" w:rsidRDefault="002E5496" w:rsidP="003D4EB9">
                      <w:pPr>
                        <w:pStyle w:val="a5"/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69" o:spid="_x0000_s4233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cYQr4A&#10;AADbAAAADwAAAGRycy9kb3ducmV2LnhtbERPy4rCMBTdC/5DuII7TRV8UBtFhQFnOTqLWV6aa1ua&#10;3JQk2o5fbxYDszycd3EYrBFP8qFxrGAxz0AQl043XCn4vn3MtiBCRNZoHJOCXwpw2I9HBeba9fxF&#10;z2usRArhkKOCOsYulzKUNVkMc9cRJ+7uvMWYoK+k9tincGvkMsvW0mLDqaHGjs41le31YRX0re+Y&#10;0flXeJ3Nz8ms1qf7p1LTyXDcgYg0xH/xn/uiFWzS+vQl/QC5f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1nGEK+AAAA2wAAAA8AAAAAAAAAAAAAAAAAmAIAAGRycy9kb3ducmV2&#10;LnhtbFBLBQYAAAAABAAEAPUAAACDAwAAAAA=&#10;" strokeweight="2.25pt">
                <v:textbox style="layout-flow:vertical;mso-layout-flow-alt:bottom-to-top;mso-next-textbox:#Text Box 269" inset="0,0,0,0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</v:group>
            <v:group id="Group 270" o:spid="_x0000_s4226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<v:shape id="Text Box 271" o:spid="_x0000_s4231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jrsEA&#10;AADbAAAADwAAAGRycy9kb3ducmV2LnhtbESPT4vCMBTE78J+h/AW9mZThdWlaxQVFvTon4PHR/Ns&#10;i8lLSbK2+umNIHgcZuY3zGzRWyOu5EPjWMEoy0EQl043XCk4Hv6GPyBCRNZoHJOCGwVYzD8GMyy0&#10;63hH132sRIJwKFBBHWNbSBnKmiyGzLXEyTs7bzEm6SupPXYJbo0c5/lEWmw4LdTY0rqm8rL/twq6&#10;i2+Z0fl7uK/NaWW+J6vzVqmvz375CyJSH9/hV3ujFUzH8PySf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5I67BAAAA2wAAAA8AAAAAAAAAAAAAAAAAmAIAAGRycy9kb3du&#10;cmV2LnhtbFBLBQYAAAAABAAEAPUAAACGAwAAAAA=&#10;" strokeweight="2.25pt">
                <v:textbox style="layout-flow:vertical;mso-layout-flow-alt:bottom-to-top;mso-next-textbox:#Text Box 271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72" o:spid="_x0000_s4230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WGNcIA&#10;AADbAAAADwAAAGRycy9kb3ducmV2LnhtbESPwWrDMBBE74X8g9hAb42clibBiRJiQ6E9Nu0hx8Xa&#10;2CbSykiq7frrq0Cgx2Fm3jC7w2iN6MmH1rGC5SIDQVw53XKt4Pvr7WkDIkRkjcYxKfilAIf97GGH&#10;uXYDf1J/irVIEA45Kmhi7HIpQ9WQxbBwHXHyLs5bjEn6WmqPQ4JbI5+zbCUttpwWGuyobKi6nn6s&#10;guHqO2Z0fgpTac6FeV0Vlw+lHufjcQsi0hj/w/f2u1awfoHbl/Q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tYY1wgAAANsAAAAPAAAAAAAAAAAAAAAAAJgCAABkcnMvZG93&#10;bnJldi54bWxQSwUGAAAAAAQABAD1AAAAhwMAAAAA&#10;" strokeweight="2.25pt">
                <v:textbox style="layout-flow:vertical;mso-layout-flow-alt:bottom-to-top;mso-next-textbox:#Text Box 272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73" o:spid="_x0000_s4229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eQcIA&#10;AADbAAAADwAAAGRycy9kb3ducmV2LnhtbESPwWrDMBBE74X8g9hAb42c0ibBiRJiQ6E9Nu0hx8Xa&#10;2CbSykiq7frrq0Cgx2Fm3jC7w2iN6MmH1rGC5SIDQVw53XKt4Pvr7WkDIkRkjcYxKfilAIf97GGH&#10;uXYDf1J/irVIEA45Kmhi7HIpQ9WQxbBwHXHyLs5bjEn6WmqPQ4JbI5+zbCUttpwWGuyobKi6nn6s&#10;guHqO2Z0fgpTac6FeV0Vlw+lHufjcQsi0hj/w/f2u1awfoHbl/Q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5BwgAAANsAAAAPAAAAAAAAAAAAAAAAAJgCAABkcnMvZG93&#10;bnJldi54bWxQSwUGAAAAAAQABAD1AAAAhwMAAAAA&#10;" strokeweight="2.25pt">
                <v:textbox style="layout-flow:vertical;mso-layout-flow-alt:bottom-to-top;mso-next-textbox:#Text Box 273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74" o:spid="_x0000_s4228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72sAA&#10;AADbAAAADwAAAGRycy9kb3ducmV2LnhtbESPQYvCMBSE78L+h/AWvNnUBd2laxQVBD3qevD4aJ5t&#10;MXkpSdZWf70RBI/DzHzDzBa9NeJKPjSOFYyzHARx6XTDlYLj32b0AyJEZI3GMSm4UYDF/GMww0K7&#10;jvd0PcRKJAiHAhXUMbaFlKGsyWLIXEucvLPzFmOSvpLaY5fg1sivPJ9Kiw2nhRpbWtdUXg7/VkF3&#10;8S0zOn8P97U5rcxkujrvlBp+9stfEJH6+A6/2lut4Hs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C72sAAAADbAAAADwAAAAAAAAAAAAAAAACYAgAAZHJzL2Rvd25y&#10;ZXYueG1sUEsFBgAAAAAEAAQA9QAAAIUDAAAAAA==&#10;" strokeweight="2.25pt">
                <v:textbox style="layout-flow:vertical;mso-layout-flow-alt:bottom-to-top;mso-next-textbox:#Text Box 274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  <v:shape id="Text Box 275" o:spid="_x0000_s4227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lrcIA&#10;AADbAAAADwAAAGRycy9kb3ducmV2LnhtbESPwWrDMBBE74X8g9hCbo3cQtzgWjZNoJAem+aQ42Jt&#10;bGNpZSQldvL1VaHQ4zAzb5iynq0RV/Khd6zgeZWBIG6c7rlVcPz+eNqACBFZo3FMCm4UoK4WDyUW&#10;2k38RddDbEWCcChQQRfjWEgZmo4shpUbiZN3dt5iTNK3UnucEtwa+ZJlubTYc1rocKRdR81wuFgF&#10;0+BHZnT+Hu47c9qadb49fyq1fJzf30BEmuN/+K+91wpec/j9kn6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wiWtwgAAANsAAAAPAAAAAAAAAAAAAAAAAJgCAABkcnMvZG93&#10;bnJldi54bWxQSwUGAAAAAAQABAD1AAAAhwMAAAAA&#10;" strokeweight="2.25pt">
                <v:textbox style="layout-flow:vertical;mso-layout-flow-alt:bottom-to-top;mso-next-textbox:#Text Box 275" inset="0,0,0,0">
                  <w:txbxContent>
                    <w:p w:rsidR="002E5496" w:rsidRPr="009E3291" w:rsidRDefault="002E5496" w:rsidP="00321BDC">
                      <w:pPr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</w:p>
                    <w:p w:rsidR="002E5496" w:rsidRDefault="002E5496"/>
                    <w:p w:rsidR="002E5496" w:rsidRDefault="002E5496" w:rsidP="005D02C1"/>
                    <w:p w:rsidR="002E5496" w:rsidRDefault="002E5496" w:rsidP="00FD4416"/>
                    <w:p w:rsidR="002E5496" w:rsidRDefault="002E5496" w:rsidP="00FD4416"/>
                    <w:p w:rsidR="002E5496" w:rsidRDefault="002E5496" w:rsidP="0047500F"/>
                    <w:p w:rsidR="002E5496" w:rsidRDefault="002E5496" w:rsidP="0047500F"/>
                    <w:p w:rsidR="002E5496" w:rsidRDefault="002E5496" w:rsidP="0047500F"/>
                  </w:txbxContent>
                </v:textbox>
              </v:shape>
            </v:group>
          </v:group>
          <v:rect id="Rectangle 276" o:spid="_x0000_s4224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K1Y8UA&#10;AADbAAAADwAAAGRycy9kb3ducmV2LnhtbESPwWrDMBBE74X+g9hCb41sH5ziRgklkBLSU9y4kNti&#10;bS1Ta2UsxXb/vgoEchxm5g2z2sy2EyMNvnWsIF0kIIhrp1tuFJy+di+vIHxA1tg5JgV/5GGzfnxY&#10;YaHdxEcay9CICGFfoAITQl9I6WtDFv3C9cTR+3GDxRDl0Eg94BThtpNZkuTSYstxwWBPW0P1b3mx&#10;CvZnk2b1lI9p9ZmX2faw+/g+V0o9P83vbyACzeEevrX3WsFyCdcv8Qf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wrVjxQAAANsAAAAPAAAAAAAAAAAAAAAAAJgCAABkcnMv&#10;ZG93bnJldi54bWxQSwUGAAAAAAQABAD1AAAAigMAAAAA&#10;" strokeweight="2.25pt">
            <v:textbox inset="0,0,0,0"/>
          </v:rect>
          <v:group id="Group 277" o:spid="_x0000_s4147" style="position:absolute;left:1134;top:14321;width:10488;height:2234" coordorigin="1418,13315" coordsize="10488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<v:rect id="Rectangle 278" o:spid="_x0000_s4223" style="position:absolute;left:1418;top:13317;width:10488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GEisUA&#10;AADbAAAADwAAAGRycy9kb3ducmV2LnhtbESPQWvCQBSE70L/w/IKvekmOaQ2dZUiWKSejLXg7ZF9&#10;zYZm34bsNkn/vVsQPA4z8w2z2ky2FQP1vnGsIF0kIIgrpxuuFXyedvMlCB+QNbaOScEfedisH2Yr&#10;LLQb+UhDGWoRIewLVGBC6AopfWXIol+4jjh63663GKLsa6l7HCPctjJLklxabDguGOxoa6j6KX+t&#10;gv3FpFk15kN6PuRltv3YvX9dzko9PU5vryACTeEevrX3WsHzC/x/iT9Ar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EYSKxQAAANsAAAAPAAAAAAAAAAAAAAAAAJgCAABkcnMv&#10;ZG93bnJldi54bWxQSwUGAAAAAAQABAD1AAAAigMAAAAA&#10;" strokeweight="2.25pt">
              <v:textbox inset="0,0,0,0"/>
            </v:rect>
            <v:group id="Group 279" o:spid="_x0000_s4148" style="position:absolute;left:1421;top:13315;width:10485;height:2278" coordorigin="1135,11234" coordsize="10485,2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<v:group id="Group 280" o:spid="_x0000_s4209" style="position:absolute;left:4817;top:11234;width:6803;height:2268" coordorigin="4667,12846" coordsize="6803,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group id="Group 281" o:spid="_x0000_s4213" style="position:absolute;left:8629;top:13691;width:2841;height:577" coordorigin="6360,12791" coordsize="2841,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Text Box 282" o:spid="_x0000_s4222" type="#_x0000_t202" style="position:absolute;left:6365;top:12791;width:84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FLcMA&#10;AADbAAAADwAAAGRycy9kb3ducmV2LnhtbESPQYvCMBSE78L+h/AWvIimq+BKNYosCAUvWncPe3s0&#10;z6bYvJQm1frvjSB4HGbmG2a16W0trtT6yrGCr0kCgrhwuuJSwe9pN16A8AFZY+2YFNzJw2b9MVhh&#10;qt2Nj3TNQykihH2KCkwITSqlLwxZ9BPXEEfv7FqLIcq2lLrFW4TbWk6TZC4tVhwXDDb0Y6i45J1V&#10;0PExP9As0/PRnf+NnH5nf9u9UsPPfrsEEagP7/CrnWkFixk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tFLcMAAADbAAAADwAAAAAAAAAAAAAAAACYAgAAZHJzL2Rv&#10;d25yZXYueG1sUEsFBgAAAAAEAAQA9QAAAIgDAAAAAA==&#10;" strokeweight="2.25pt">
                    <v:textbox style="mso-next-textbox:#Text Box 282" inset="0,0,0,0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</w:t>
                          </w:r>
                          <w:r w:rsidRPr="0047560E">
                            <w:t>ит</w:t>
                          </w:r>
                        </w:p>
                        <w:p w:rsidR="002E5496" w:rsidRDefault="002E5496"/>
                        <w:p w:rsidR="002E5496" w:rsidRDefault="002E5496" w:rsidP="005D02C1"/>
                        <w:p w:rsidR="002E5496" w:rsidRDefault="002E5496" w:rsidP="00FD4416"/>
                        <w:p w:rsidR="002E5496" w:rsidRDefault="002E5496" w:rsidP="00FD4416"/>
                        <w:p w:rsidR="002E5496" w:rsidRDefault="002E5496" w:rsidP="0047500F"/>
                        <w:p w:rsidR="002E5496" w:rsidRDefault="002E5496" w:rsidP="0047500F"/>
                        <w:p w:rsidR="002E5496" w:rsidRDefault="002E5496" w:rsidP="0047500F"/>
                      </w:txbxContent>
                    </v:textbox>
                  </v:shape>
                  <v:shape id="Text Box 283" o:spid="_x0000_s4221" type="#_x0000_t202" style="position:absolute;left:7218;top:12791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LdWcMA&#10;AADbAAAADwAAAGRycy9kb3ducmV2LnhtbESPQYvCMBSE74L/ITxhL7Kmuosr1SgiLBS8aNWDt0fz&#10;bIrNS2mi1n9vFoQ9DjPzDbNYdbYWd2p95VjBeJSAIC6crrhUcDz8fs5A+ICssXZMCp7kYbXs9xaY&#10;avfgPd3zUIoIYZ+iAhNCk0rpC0MW/cg1xNG7uNZiiLItpW7xEeG2lpMkmUqLFccFgw1tDBXX/GYV&#10;3Hif7+gr09Phk89GTn6y03qr1MegW89BBOrCf/jdzrSC2Tf8fY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iLdWcMAAADbAAAADwAAAAAAAAAAAAAAAACYAgAAZHJzL2Rv&#10;d25yZXYueG1sUEsFBgAAAAAEAAQA9QAAAIgDAAAAAA==&#10;" strokeweight="2.25pt">
                    <v:textbox style="mso-next-textbox:#Text Box 283" inset="0,0,0,0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</w:t>
                          </w:r>
                          <w:r w:rsidRPr="0047560E">
                            <w:t>ист</w:t>
                          </w:r>
                        </w:p>
                        <w:p w:rsidR="002E5496" w:rsidRDefault="002E5496"/>
                        <w:p w:rsidR="002E5496" w:rsidRDefault="002E5496" w:rsidP="005D02C1"/>
                        <w:p w:rsidR="002E5496" w:rsidRDefault="002E5496" w:rsidP="00FD4416"/>
                        <w:p w:rsidR="002E5496" w:rsidRDefault="002E5496" w:rsidP="00FD4416"/>
                        <w:p w:rsidR="002E5496" w:rsidRDefault="002E5496" w:rsidP="0047500F"/>
                        <w:p w:rsidR="002E5496" w:rsidRDefault="002E5496" w:rsidP="0047500F"/>
                        <w:p w:rsidR="002E5496" w:rsidRDefault="002E5496" w:rsidP="0047500F"/>
                      </w:txbxContent>
                    </v:textbox>
                  </v:shape>
                  <v:shape id="Text Box 284" o:spid="_x0000_s4220" type="#_x0000_t202" style="position:absolute;left:8070;top:12791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54wsMA&#10;AADbAAAADwAAAGRycy9kb3ducmV2LnhtbESPQYvCMBSE74L/ITxhL7Kmuqwr1SgiLBS8aNWDt0fz&#10;bIrNS2mi1n9vFoQ9DjPzDbNYdbYWd2p95VjBeJSAIC6crrhUcDz8fs5A+ICssXZMCp7kYbXs9xaY&#10;avfgPd3zUIoIYZ+iAhNCk0rpC0MW/cg1xNG7uNZiiLItpW7xEeG2lpMkmUqLFccFgw1tDBXX/GYV&#10;3Hif7+gr09Phk89GTn6y03qr1MegW89BBOrCf/jdzrSC2Tf8fY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54wsMAAADbAAAADwAAAAAAAAAAAAAAAACYAgAAZHJzL2Rv&#10;d25yZXYueG1sUEsFBgAAAAAEAAQA9QAAAIgDAAAAAA==&#10;" strokeweight="2.25pt">
                    <v:textbox style="mso-next-textbox:#Text Box 284" inset="0,0,0,0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Ли</w:t>
                          </w:r>
                          <w:r w:rsidRPr="0047560E">
                            <w:t>стов</w:t>
                          </w:r>
                        </w:p>
                        <w:p w:rsidR="002E5496" w:rsidRDefault="002E5496"/>
                        <w:p w:rsidR="002E5496" w:rsidRDefault="002E5496" w:rsidP="005D02C1"/>
                        <w:p w:rsidR="002E5496" w:rsidRDefault="002E5496" w:rsidP="00FD4416"/>
                        <w:p w:rsidR="002E5496" w:rsidRDefault="002E5496" w:rsidP="00FD4416"/>
                        <w:p w:rsidR="002E5496" w:rsidRDefault="002E5496" w:rsidP="0047500F"/>
                        <w:p w:rsidR="002E5496" w:rsidRDefault="002E5496" w:rsidP="0047500F"/>
                        <w:p w:rsidR="002E5496" w:rsidRDefault="002E5496" w:rsidP="0047500F"/>
                      </w:txbxContent>
                    </v:textbox>
                  </v:shape>
                  <v:shape id="Text Box 285" o:spid="_x0000_s4219" type="#_x0000_t202" style="position:absolute;left:7223;top:13077;width:8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zmtcQA&#10;AADbAAAADwAAAGRycy9kb3ducmV2LnhtbESPwWrDMBBE74H+g9hAL6GWm4ITXCshFAqGXhonOfS2&#10;WFvLxFoZS7Gdv68KhR6HmXnDFPvZdmKkwbeOFTwnKQji2umWGwXn0/vTFoQPyBo7x6TgTh72u4dF&#10;gbl2Ex9prEIjIoR9jgpMCH0upa8NWfSJ64mj9+0GiyHKoZF6wCnCbSfXaZpJiy3HBYM9vRmqr9XN&#10;Krjxsfqkl1Jnqzt/GbnelJfDh1KPy/nwCiLQHP7Df+1SK9hm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85rXEAAAA2wAAAA8AAAAAAAAAAAAAAAAAmAIAAGRycy9k&#10;b3ducmV2LnhtbFBLBQYAAAAABAAEAPUAAACJAwAAAAA=&#10;" strokeweight="2.25pt">
                    <v:textbox style="mso-next-textbox:#Text Box 285" inset="0,0,0,0">
                      <w:txbxContent>
                        <w:p w:rsidR="002E5496" w:rsidRPr="0047560E" w:rsidRDefault="00D1115F" w:rsidP="003D4EB9">
                          <w:pPr>
                            <w:pStyle w:val="a5"/>
                          </w:pPr>
                          <w:fldSimple w:instr=" PAGE  \* MERGEFORMAT ">
                            <w:r w:rsidR="0056062D">
                              <w:rPr>
                                <w:noProof/>
                              </w:rPr>
                              <w:t>9</w:t>
                            </w:r>
                          </w:fldSimple>
                        </w:p>
                        <w:p w:rsidR="002E5496" w:rsidRDefault="002E5496"/>
                        <w:p w:rsidR="002E5496" w:rsidRDefault="002E5496" w:rsidP="005D02C1"/>
                        <w:p w:rsidR="002E5496" w:rsidRDefault="002E5496" w:rsidP="00FD4416"/>
                        <w:p w:rsidR="002E5496" w:rsidRDefault="002E5496" w:rsidP="00FD4416"/>
                        <w:p w:rsidR="002E5496" w:rsidRDefault="002E5496" w:rsidP="0047500F"/>
                        <w:p w:rsidR="002E5496" w:rsidRDefault="002E5496" w:rsidP="0047500F"/>
                        <w:p w:rsidR="002E5496" w:rsidRDefault="002E5496" w:rsidP="0047500F"/>
                      </w:txbxContent>
                    </v:textbox>
                  </v:shape>
                  <v:shape id="Text Box 286" o:spid="_x0000_s4218" type="#_x0000_t202" style="position:absolute;left:8070;top:13072;width:113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DLsMA&#10;AADbAAAADwAAAGRycy9kb3ducmV2LnhtbESPQYvCMBSE78L+h/CEvciaqmClGkUWhMJetO4e9vZo&#10;nk2xeSlN1PrvjSB4HGbmG2a16W0jrtT52rGCyTgBQVw6XXOl4Pe4+1qA8AFZY+OYFNzJw2b9MVhh&#10;pt2ND3QtQiUihH2GCkwIbSalLw1Z9GPXEkfv5DqLIcqukrrDW4TbRk6TZC4t1hwXDLb0bag8Fxer&#10;4MKHYk+zXM9Hd/43cprmf9sfpT6H/XYJIlAf3uFXO9cKFik8v8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BDLsMAAADbAAAADwAAAAAAAAAAAAAAAACYAgAAZHJzL2Rv&#10;d25yZXYueG1sUEsFBgAAAAAEAAQA9QAAAIgDAAAAAA==&#10;" strokeweight="2.25pt">
                    <v:textbox style="mso-next-textbox:#Text Box 286" inset="0,0,0,0">
                      <w:txbxContent>
                        <w:p w:rsidR="002E5496" w:rsidRPr="0047560E" w:rsidRDefault="00D1115F" w:rsidP="003D4EB9">
                          <w:pPr>
                            <w:pStyle w:val="a5"/>
                          </w:pPr>
                          <w:fldSimple w:instr=" NUMPAGES  \* MERGEFORMAT ">
                            <w:r w:rsidR="0056062D">
                              <w:rPr>
                                <w:noProof/>
                              </w:rPr>
                              <w:t>21</w:t>
                            </w:r>
                          </w:fldSimple>
                        </w:p>
                        <w:p w:rsidR="002E5496" w:rsidRDefault="002E5496"/>
                        <w:p w:rsidR="002E5496" w:rsidRDefault="002E5496" w:rsidP="005D02C1"/>
                        <w:p w:rsidR="002E5496" w:rsidRDefault="002E5496" w:rsidP="00FD4416"/>
                        <w:p w:rsidR="002E5496" w:rsidRDefault="002E5496" w:rsidP="00FD4416"/>
                        <w:p w:rsidR="002E5496" w:rsidRDefault="002E5496" w:rsidP="0047500F"/>
                        <w:p w:rsidR="002E5496" w:rsidRDefault="002E5496" w:rsidP="0047500F"/>
                        <w:p w:rsidR="002E5496" w:rsidRDefault="002E5496" w:rsidP="0047500F"/>
                      </w:txbxContent>
                    </v:textbox>
                  </v:shape>
                  <v:group id="Group 287" o:spid="_x0000_s4214" style="position:absolute;left:6360;top:13084;width:848;height:284" coordorigin="6125,9275" coordsize="850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shape id="Text Box 288" o:spid="_x0000_s4217" type="#_x0000_t202" style="position:absolute;left:6125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1B+8QA&#10;AADbAAAADwAAAGRycy9kb3ducmV2LnhtbESPQWsCMRSE7wX/Q3hCbzVrpa2uRpGi2FMXrQePj81z&#10;s7p5WZLU3f77plDwOMzMN8xi1dtG3MiH2rGC8SgDQVw6XXOl4Pi1fZqCCBFZY+OYFPxQgNVy8LDA&#10;XLuO93Q7xEokCIccFZgY21zKUBqyGEauJU7e2XmLMUlfSe2xS3DbyOcse5UWa04LBlt6N1ReD99W&#10;QWH6/eelO4XiQr6YdLvWbN5elHoc9us5iEh9vIf/2x9awXQGf1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tQfvEAAAA2wAAAA8AAAAAAAAAAAAAAAAAmAIAAGRycy9k&#10;b3ducmV2LnhtbFBLBQYAAAAABAAEAPUAAACJAwAAAAA=&#10;" strokeweight="1pt">
                      <v:textbox style="mso-next-textbox:#Text Box 288" inset="0,0,0,0">
                        <w:txbxContent>
                          <w:p w:rsidR="002E5496" w:rsidRPr="009E3291" w:rsidRDefault="002E5496" w:rsidP="003D4EB9">
                            <w:pPr>
                              <w:pStyle w:val="a5"/>
                            </w:pP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289" o:spid="_x0000_s4216" type="#_x0000_t202" style="position:absolute;left:6409;top:9276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5+u8EA&#10;AADbAAAADwAAAGRycy9kb3ducmV2LnhtbERPu27CMBTdK/UfrFuJrTgtKo8Ug6qqVZmIAgyMV/Ft&#10;HBpfR7ZLwt/jAYnx6LyX68G24kw+NI4VvIwzEMSV0w3XCg777+c5iBCRNbaOScGFAqxXjw9LzLXr&#10;uaTzLtYihXDIUYGJsculDJUhi2HsOuLE/TpvMSboa6k99inctvI1y6bSYsOpwWBHn4aqv92/VVCY&#10;odye+mMoTuSLSf/Tma/Zm1Kjp+HjHUSkId7FN/dGK1ik9elL+g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OfrvBAAAA2wAAAA8AAAAAAAAAAAAAAAAAmAIAAGRycy9kb3du&#10;cmV2LnhtbFBLBQYAAAAABAAEAPUAAACGAwAAAAA=&#10;" strokeweight="1pt">
                      <v:textbox style="mso-next-textbox:#Text Box 289" inset="0,0,0,0">
                        <w:txbxContent>
                          <w:p w:rsidR="002E5496" w:rsidRPr="009E3291" w:rsidRDefault="002E5496" w:rsidP="003D4EB9">
                            <w:pPr>
                              <w:pStyle w:val="a5"/>
                            </w:pP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290" o:spid="_x0000_s4215" type="#_x0000_t202" style="position:absolute;left:6692;top:9275;width:2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LbIMQA&#10;AADbAAAADwAAAGRycy9kb3ducmV2LnhtbESPQWsCMRSE7wX/Q3iCt5q1xVq3RpHSUk9d1B48Pjav&#10;m9XNy5JEd/33plDwOMzMN8xi1dtGXMiH2rGCyTgDQVw6XXOl4Gf/+fgKIkRkjY1jUnClAKvl4GGB&#10;uXYdb+myi5VIEA45KjAxtrmUoTRkMYxdS5y8X+ctxiR9JbXHLsFtI5+y7EVarDktGGzp3VB52p2t&#10;gsL02+9jdwjFkXzx3H215mM2VWo07NdvICL18R7+b2+0gvkE/r6k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C2yDEAAAA2wAAAA8AAAAAAAAAAAAAAAAAmAIAAGRycy9k&#10;b3ducmV2LnhtbFBLBQYAAAAABAAEAPUAAACJAwAAAAA=&#10;" strokeweight="1pt">
                      <v:textbox style="mso-next-textbox:#Text Box 290" inset="0,0,0,0">
                        <w:txbxContent>
                          <w:p w:rsidR="002E5496" w:rsidRPr="009E3291" w:rsidRDefault="002E5496" w:rsidP="003D4EB9">
                            <w:pPr>
                              <w:pStyle w:val="a5"/>
                            </w:pP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</v:group>
                </v:group>
                <v:shape id="Text Box 291" o:spid="_x0000_s4212" type="#_x0000_t202" style="position:absolute;left:8635;top:14264;width:2835;height:8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42PcYA&#10;AADbAAAADwAAAGRycy9kb3ducmV2LnhtbESPzWoCQRCE74G8w9BCbnFWD8GsjmIkQpJD8Pfgrdlp&#10;d9bs9Cw7Hd349JlAwGNRVV9Rk1nna3WmNlaBDQz6GSjiItiKSwO77fJxBCoKssU6MBn4oQiz6f3d&#10;BHMbLrym80ZKlSAcczTgRJpc61g48hj7oSFO3jG0HiXJttS2xUuC+1oPs+xJe6w4LThsaOGo+Np8&#10;ewOr6uX0+bHcj67vq8VByL1eRe+Meeh18zEooU5u4f/2mzXwPIS/L+kH6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42PcYAAADbAAAADwAAAAAAAAAAAAAAAACYAgAAZHJz&#10;L2Rvd25yZXYueG1sUEsFBgAAAAAEAAQA9QAAAIsDAAAAAA==&#10;" strokeweight="2.25pt">
                  <v:textbox style="mso-next-textbox:#Text Box 291" inset="0,0,0,0">
                    <w:txbxContent>
                      <w:p w:rsidR="002E5496" w:rsidRPr="00E142F6" w:rsidRDefault="002E5496" w:rsidP="00E142F6">
                        <w:pPr>
                          <w:pStyle w:val="11"/>
                          <w:rPr>
                            <w:sz w:val="32"/>
                            <w:szCs w:val="32"/>
                          </w:rPr>
                        </w:pPr>
                        <w:r w:rsidRPr="00E142F6">
                          <w:rPr>
                            <w:sz w:val="32"/>
                            <w:szCs w:val="32"/>
                          </w:rPr>
                          <w:t xml:space="preserve">ФГОБУ ВПО </w:t>
                        </w:r>
                        <w:r>
                          <w:rPr>
                            <w:sz w:val="32"/>
                            <w:szCs w:val="32"/>
                          </w:rPr>
                          <w:t>«СибГУТИ»</w:t>
                        </w:r>
                      </w:p>
                    </w:txbxContent>
                  </v:textbox>
                </v:shape>
                <v:shape id="Text Box 292" o:spid="_x0000_s4211" type="#_x0000_t202" style="position:absolute;left:4667;top:13697;width:3969;height:141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KTpsYA&#10;AADbAAAADwAAAGRycy9kb3ducmV2LnhtbESPQUvDQBSE74L/YXmCt3ajgtS0m6DFgnootdZDb4/s&#10;MxvNvg3ZZxv767uFgsdhZr5hZuXgW7WjPjaBDdyMM1DEVbAN1wY2H4vRBFQUZIttYDLwRxHK4vJi&#10;hrkNe36n3VpqlSAcczTgRLpc61g58hjHoSNO3lfoPUqSfa1tj/sE962+zbJ77bHhtOCwo7mj6mf9&#10;6w2smqfv5dvic3J4Xc23Qu75IHpjzPXV8DgFJTTIf/jcfrEGHu7g9CX9AF0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LKTpsYAAADbAAAADwAAAAAAAAAAAAAAAACYAgAAZHJz&#10;L2Rvd25yZXYueG1sUEsFBgAAAAAEAAQA9QAAAIsDAAAAAA==&#10;" strokeweight="2.25pt">
                  <v:textbox style="mso-next-textbox:#Text Box 292" inset="0,0,0,0">
                    <w:txbxContent>
                      <w:p w:rsidR="002E5496" w:rsidRPr="00D941AF" w:rsidRDefault="00D1115F" w:rsidP="00D941AF">
                        <w:pPr>
                          <w:ind w:firstLine="0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 w:rsidRPr="00D941AF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fldChar w:fldCharType="begin"/>
                        </w:r>
                        <w:r w:rsidR="002E5496" w:rsidRPr="00D941AF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instrText xml:space="preserve"> DOCPROPERTY  Название  \* </w:instrText>
                        </w:r>
                        <w:r w:rsidR="002E5496" w:rsidRPr="00D941AF">
                          <w:rPr>
                            <w:rFonts w:ascii="GOST type A" w:hAnsi="GOST type A"/>
                            <w:sz w:val="22"/>
                            <w:szCs w:val="22"/>
                            <w:lang w:val="en-US"/>
                          </w:rPr>
                          <w:instrText>CHAR</w:instrText>
                        </w:r>
                        <w:r w:rsidR="002E5496" w:rsidRPr="00D941AF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instrText xml:space="preserve">FORMAT </w:instrText>
                        </w:r>
                        <w:r w:rsidRPr="00D941AF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fldChar w:fldCharType="separate"/>
                        </w:r>
                        <w:r w:rsidR="002E5496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Разработка модуля IVR (Interactive Voice Responder) для транкового шлюза</w:t>
                        </w:r>
                        <w:r w:rsidRPr="00D941AF"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fldChar w:fldCharType="end"/>
                        </w:r>
                      </w:p>
                      <w:p w:rsidR="002E5496" w:rsidRPr="00D941AF" w:rsidRDefault="002E5496" w:rsidP="00D941AF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293" o:spid="_x0000_s4210" type="#_x0000_t202" style="position:absolute;left:4667;top:12846;width:6803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LhMQA&#10;AADbAAAADwAAAGRycy9kb3ducmV2LnhtbESPQWvCQBSE74X+h+UJvRTdVEvU1FWkIAS81GgPvT2y&#10;r9lg9m3Irhr/vSsIHoeZ+YZZrHrbiDN1vnas4GOUgCAuna65UnDYb4YzED4ga2wck4IreVgtX18W&#10;mGl34R2di1CJCGGfoQITQptJ6UtDFv3ItcTR+3edxRBlV0nd4SXCbSPHSZJKizXHBYMtfRsqj8XJ&#10;KjjxrvihSa7T9yv/GTme5r/rrVJvg379BSJQH57hRzvXCuaf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7S4TEAAAA2wAAAA8AAAAAAAAAAAAAAAAAmAIAAGRycy9k&#10;b3ducmV2LnhtbFBLBQYAAAAABAAEAPUAAACJAwAAAAA=&#10;" strokeweight="2.25pt">
                  <v:textbox style="mso-next-textbox:#Text Box 293" inset="0,0,0,0">
                    <w:txbxContent>
                      <w:p w:rsidR="002E5496" w:rsidRPr="00A3092E" w:rsidRDefault="002E5496" w:rsidP="009E3291">
                        <w:pPr>
                          <w:spacing w:before="160"/>
                          <w:jc w:val="center"/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</w:pP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  <w:t>ФИВТ.</w:t>
                        </w:r>
                        <w:r w:rsidR="003B05B2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  <w:t>10115-и</w:t>
                        </w: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  <w:r w:rsidRPr="00A3092E">
                          <w:rPr>
                            <w:rFonts w:ascii="GOST type A" w:hAnsi="GOST type A"/>
                            <w:noProof/>
                            <w:sz w:val="36"/>
                            <w:szCs w:val="36"/>
                          </w:rPr>
                          <w:t>ПЗ</w:t>
                        </w:r>
                      </w:p>
                      <w:p w:rsidR="002E5496" w:rsidRDefault="002E5496"/>
                      <w:p w:rsidR="002E5496" w:rsidRDefault="002E5496" w:rsidP="005D02C1"/>
                      <w:p w:rsidR="002E5496" w:rsidRDefault="002E5496" w:rsidP="00FD4416"/>
                      <w:p w:rsidR="002E5496" w:rsidRDefault="002E5496" w:rsidP="00FD4416"/>
                      <w:p w:rsidR="002E5496" w:rsidRDefault="002E5496" w:rsidP="0047500F"/>
                      <w:p w:rsidR="002E5496" w:rsidRDefault="002E5496" w:rsidP="0047500F"/>
                      <w:p w:rsidR="002E5496" w:rsidRDefault="002E5496" w:rsidP="0047500F"/>
                    </w:txbxContent>
                  </v:textbox>
                </v:shape>
              </v:group>
              <v:group id="Group 294" o:spid="_x0000_s4149" style="position:absolute;left:1135;top:11238;width:3685;height:2274" coordorigin="3028,10033" coordsize="3685,2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<v:group id="Group 295" o:spid="_x0000_s4170" style="position:absolute;left:3031;top:10614;width:3682;height:1693" coordorigin="3314,10614" coordsize="3682,1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group id="Group 296" o:spid="_x0000_s4203" style="position:absolute;left:3314;top:10614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Text Box 297" o:spid="_x0000_s4208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ZBgcAA&#10;AADbAAAADwAAAGRycy9kb3ducmV2LnhtbERPTYvCMBC9C/sfwix4EZuq4K5do4ggFLxo3T14G5qx&#10;KdtMShO1/ntzEDw+3vdy3dtG3KjztWMFkyQFQVw6XXOl4Pe0G3+D8AFZY+OYFDzIw3r1MVhipt2d&#10;j3QrQiViCPsMFZgQ2kxKXxqy6BPXEkfu4jqLIcKukrrDewy3jZym6VxarDk2GGxpa6j8L65WwZWP&#10;xYFmuZ6PHnw2cvqV/232Sg0/+80PiEB9eItf7lwrWMS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rZBgcAAAADbAAAADwAAAAAAAAAAAAAAAACYAgAAZHJzL2Rvd25y&#10;ZXYueG1sUEsFBgAAAAAEAAQA9QAAAIUDAAAAAA==&#10;" strokeweight="2.25pt">
                      <v:textbox style="mso-next-textbox:#Text Box 297" inset="0,0,0,0">
                        <w:txbxContent>
                          <w:p w:rsidR="002E5496" w:rsidRPr="0047560E" w:rsidRDefault="002E5496" w:rsidP="003D4EB9">
                            <w:pPr>
                              <w:pStyle w:val="a5"/>
                            </w:pPr>
                            <w:r w:rsidRPr="003D4EB9">
                              <w:t>И</w:t>
                            </w:r>
                            <w:r w:rsidRPr="0047560E">
                              <w:t>зм.</w:t>
                            </w:r>
                          </w:p>
                          <w:p w:rsidR="002E5496" w:rsidRPr="0032083A" w:rsidRDefault="002E5496" w:rsidP="003D4EB9">
                            <w:pPr>
                              <w:pStyle w:val="a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298" o:spid="_x0000_s4207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rkGsMA&#10;AADbAAAADwAAAGRycy9kb3ducmV2LnhtbESPQYvCMBSE78L+h/AW9iKaroKr1SgiCAUvWteDt0fz&#10;bMo2L6WJWv/9RhA8DjPzDbNYdbYWN2p95VjB9zABQVw4XXGp4Pe4HUxB+ICssXZMCh7kYbX86C0w&#10;1e7OB7rloRQRwj5FBSaEJpXSF4Ys+qFriKN3ca3FEGVbSt3iPcJtLUdJMpEWK44LBhvaGCr+8qtV&#10;cOVDvqdxpif9B5+NHP1kp/VOqa/Pbj0HEagL7/CrnWkFsxk8v8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rkGsMAAADbAAAADwAAAAAAAAAAAAAAAACYAgAAZHJzL2Rv&#10;d25yZXYueG1sUEsFBgAAAAAEAAQA9QAAAIgDAAAAAA==&#10;" strokeweight="2.25pt">
                      <v:textbox style="mso-next-textbox:#Text Box 298" inset="0,0,0,0">
                        <w:txbxContent>
                          <w:p w:rsidR="002E5496" w:rsidRPr="0047560E" w:rsidRDefault="002E5496" w:rsidP="003D4EB9">
                            <w:pPr>
                              <w:pStyle w:val="a5"/>
                            </w:pPr>
                            <w:r w:rsidRPr="0047560E">
                              <w:t>№ докум.</w:t>
                            </w: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299" o:spid="_x0000_s4206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OJosQA&#10;AADcAAAADwAAAGRycy9kb3ducmV2LnhtbESPQWvCQBCF7wX/wzJCL6VuVNCSuooIhUAvGvXQ25Ad&#10;s8HsbMiuGv9951DobYb35r1vVpvBt+pOfWwCG5hOMlDEVbAN1wZOx6/3D1AxIVtsA5OBJ0XYrEcv&#10;K8xtePCB7mWqlYRwzNGAS6nLtY6VI49xEjpi0S6h95hk7Wtte3xIuG/1LMsW2mPD0uCwo52j6lre&#10;vIEbH8o9zQu7eHvyj9OzZXHefhvzOh62n6ASDenf/HddWMHPBF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TiaLEAAAA3AAAAA8AAAAAAAAAAAAAAAAAmAIAAGRycy9k&#10;b3ducmV2LnhtbFBLBQYAAAAABAAEAPUAAACJAwAAAAA=&#10;" strokeweight="2.25pt">
                      <v:textbox style="mso-next-textbox:#Text Box 299" inset="0,0,0,0">
                        <w:txbxContent>
                          <w:p w:rsidR="002E5496" w:rsidRPr="0047560E" w:rsidRDefault="002E5496" w:rsidP="003D4EB9">
                            <w:pPr>
                              <w:pStyle w:val="a5"/>
                            </w:pPr>
                            <w:r w:rsidRPr="0047560E">
                              <w:t>Лист</w:t>
                            </w:r>
                          </w:p>
                          <w:p w:rsidR="002E5496" w:rsidRPr="0032083A" w:rsidRDefault="002E5496" w:rsidP="003D4EB9">
                            <w:pPr>
                              <w:pStyle w:val="a5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300" o:spid="_x0000_s4205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sOcMA&#10;AADcAAAADwAAAGRycy9kb3ducmV2LnhtbERPPWvDMBDdA/0P4gpdQiMnBTe4UUIoFAxdaicdsh3W&#10;1TK1TsaSY/vfV4VAtnu8z9sdJtuKK/W+caxgvUpAEFdON1wrOJ8+nrcgfEDW2DomBTN5OOwfFjvM&#10;tBu5oGsZahFD2GeowITQZVL6ypBFv3IdceR+XG8xRNjXUvc4xnDbyk2SpNJiw7HBYEfvhqrfcrAK&#10;Bi7KL3rJdbqc+WLk5jX/Pn4q9fQ4Hd9ABJrCXXxz5zrOT9bw/0y8QO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8sOcMAAADcAAAADwAAAAAAAAAAAAAAAACYAgAAZHJzL2Rv&#10;d25yZXYueG1sUEsFBgAAAAAEAAQA9QAAAIgDAAAAAA==&#10;" strokeweight="2.25pt">
                      <v:textbox style="mso-next-textbox:#Text Box 300" inset="0,0,0,0">
                        <w:txbxContent>
                          <w:p w:rsidR="002E5496" w:rsidRPr="0047560E" w:rsidRDefault="002E5496" w:rsidP="003D4EB9">
                            <w:pPr>
                              <w:pStyle w:val="a5"/>
                            </w:pPr>
                            <w:r w:rsidRPr="0047560E">
                              <w:t>Подп.</w:t>
                            </w: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  <v:shape id="Text Box 301" o:spid="_x0000_s4204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2yTsEA&#10;AADcAAAADwAAAGRycy9kb3ducmV2LnhtbERPTYvCMBC9C/sfwgheRFMruNI1iiwIBS9adw97G5rZ&#10;pthMShO1/nsjCN7m8T5nteltI67U+dqxgtk0AUFcOl1zpeDntJssQfiArLFxTAru5GGz/hisMNPu&#10;xke6FqESMYR9hgpMCG0mpS8NWfRT1xJH7t91FkOEXSV1h7cYbhuZJslCWqw5Nhhs6dtQeS4uVsGF&#10;j8WB5rlejO/8Z2T6mf9u90qNhv32C0SgPrzFL3eu4/wkhecz8QK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Nsk7BAAAA3AAAAA8AAAAAAAAAAAAAAAAAmAIAAGRycy9kb3du&#10;cmV2LnhtbFBLBQYAAAAABAAEAPUAAACGAwAAAAA=&#10;" strokeweight="2.25pt">
                      <v:textbox style="mso-next-textbox:#Text Box 301" inset="0,0,0,0">
                        <w:txbxContent>
                          <w:p w:rsidR="002E5496" w:rsidRPr="0047560E" w:rsidRDefault="002E5496" w:rsidP="003D4EB9">
                            <w:pPr>
                              <w:pStyle w:val="a5"/>
                            </w:pPr>
                            <w:r w:rsidRPr="0047560E">
                              <w:t>Дата</w:t>
                            </w:r>
                          </w:p>
                          <w:p w:rsidR="002E5496" w:rsidRDefault="002E5496"/>
                          <w:p w:rsidR="002E5496" w:rsidRDefault="002E5496" w:rsidP="005D02C1"/>
                          <w:p w:rsidR="002E5496" w:rsidRDefault="002E5496" w:rsidP="00FD4416"/>
                          <w:p w:rsidR="002E5496" w:rsidRDefault="002E5496" w:rsidP="00FD4416"/>
                          <w:p w:rsidR="002E5496" w:rsidRDefault="002E5496" w:rsidP="0047500F"/>
                          <w:p w:rsidR="002E5496" w:rsidRDefault="002E5496" w:rsidP="0047500F"/>
                          <w:p w:rsidR="002E5496" w:rsidRDefault="002E5496" w:rsidP="0047500F"/>
                        </w:txbxContent>
                      </v:textbox>
                    </v:shape>
                  </v:group>
                  <v:group id="Group 302" o:spid="_x0000_s4171" style="position:absolute;left:3314;top:10907;width:3682;height:1400" coordorigin="2358,10607" coordsize="3682,1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<v:group id="Group 303" o:spid="_x0000_s4177" style="position:absolute;left:2358;top:10609;width:3681;height:1391" coordorigin="2924,10616" coordsize="3681,1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<v:group id="Group 304" o:spid="_x0000_s4198" style="position:absolute;left:2924;top:1061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<v:shape id="Text Box 305" o:spid="_x0000_s420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UzmcIA&#10;AADcAAAADwAAAGRycy9kb3ducmV2LnhtbERPTWsCMRC9F/wPYQRvNWtFW1ajiLToqYvbHnocNuNm&#10;dTNZktRd/31TKPQ2j/c56+1gW3EjHxrHCmbTDARx5XTDtYLPj7fHFxAhImtsHZOCOwXYbkYPa8y1&#10;6/lEtzLWIoVwyFGBibHLpQyVIYth6jrixJ2dtxgT9LXUHvsUblv5lGVLabHh1GCwo72h6lp+WwWF&#10;GU7vl/4rFBfyxbw/dOb1eaHUZDzsViAiDfFf/Oc+6jQ/W8LvM+k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TOZwgAAANwAAAAPAAAAAAAAAAAAAAAAAJgCAABkcnMvZG93&#10;bnJldi54bWxQSwUGAAAAAAQABAD1AAAAhwMAAAAA&#10;" strokeweight="1pt">
                          <v:textbox style="mso-next-textbox:#Text Box 305" inset="0,0,0,0">
                            <w:txbxContent>
                              <w:p w:rsidR="002E5496" w:rsidRPr="00315F65" w:rsidRDefault="00D1115F" w:rsidP="003D4EB9">
                                <w:pPr>
                                  <w:pStyle w:val="a5"/>
                                </w:pPr>
                                <w:fldSimple w:instr=" DOCPROPERTY  Студ.ФИО  \* MERGEFORMAT ">
                                  <w:r w:rsidR="002E5496">
                                    <w:t>Лещёв А.В.</w:t>
                                  </w:r>
                                </w:fldSimple>
                              </w:p>
                              <w:p w:rsidR="002E5496" w:rsidRDefault="002E5496"/>
                              <w:p w:rsidR="002E5496" w:rsidRDefault="002E5496" w:rsidP="005D02C1"/>
                              <w:p w:rsidR="002E5496" w:rsidRDefault="002E5496" w:rsidP="00FD4416"/>
                              <w:p w:rsidR="002E5496" w:rsidRDefault="002E5496" w:rsidP="00FD4416"/>
                              <w:p w:rsidR="002E5496" w:rsidRDefault="002E5496" w:rsidP="0047500F"/>
                              <w:p w:rsidR="002E5496" w:rsidRDefault="002E5496" w:rsidP="0047500F"/>
                              <w:p w:rsidR="002E5496" w:rsidRDefault="002E5496" w:rsidP="0047500F"/>
                            </w:txbxContent>
                          </v:textbox>
                        </v:shape>
                        <v:shape id="Text Box 306" o:spid="_x0000_s420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mWAsIA&#10;AADcAAAADwAAAGRycy9kb3ducmV2LnhtbERPTWsCMRC9F/wPYYTeataKVVajSKnUUxetB4/DZtys&#10;biZLkrrrvzeFQm/zeJ+zXPe2ETfyoXasYDzKQBCXTtdcKTh+b1/mIEJE1tg4JgV3CrBeDZ6WmGvX&#10;8Z5uh1iJFMIhRwUmxjaXMpSGLIaRa4kTd3beYkzQV1J77FK4beRrlr1JizWnBoMtvRsqr4cfq6Aw&#10;/f7r0p1CcSFfTLrP1nzMpko9D/vNAkSkPv6L/9w7neZnM/h9Jl0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uZYCwgAAANwAAAAPAAAAAAAAAAAAAAAAAJgCAABkcnMvZG93&#10;bnJldi54bWxQSwUGAAAAAAQABAD1AAAAhwMAAAAA&#10;" strokeweight="1pt">
                          <v:textbox style="mso-next-textbox:#Text Box 306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r w:rsidRPr="00315F65">
                                  <w:t>Разраб.</w:t>
                                </w:r>
                              </w:p>
                              <w:p w:rsidR="002E5496" w:rsidRDefault="002E5496"/>
                              <w:p w:rsidR="002E5496" w:rsidRDefault="002E5496" w:rsidP="005D02C1"/>
                              <w:p w:rsidR="002E5496" w:rsidRDefault="002E5496" w:rsidP="00FD4416"/>
                              <w:p w:rsidR="002E5496" w:rsidRDefault="002E5496" w:rsidP="00FD4416"/>
                              <w:p w:rsidR="002E5496" w:rsidRDefault="002E5496" w:rsidP="0047500F"/>
                              <w:p w:rsidR="002E5496" w:rsidRDefault="002E5496" w:rsidP="0047500F"/>
                              <w:p w:rsidR="002E5496" w:rsidRDefault="002E5496" w:rsidP="0047500F"/>
                            </w:txbxContent>
                          </v:textbox>
                        </v:shape>
                        <v:shape id="Text Box 307" o:spid="_x0000_s420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YCcMUA&#10;AADcAAAADwAAAGRycy9kb3ducmV2LnhtbESPQU/DMAyF70j8h8hI3FgKaDB1yyaEQHBatbHDjlbj&#10;Nd0ap0rCWv79fJjEzdZ7fu/zYjX6Tp0ppjawgcdJAYq4DrblxsDu5/NhBiplZItdYDLwRwlWy9ub&#10;BZY2DLyh8zY3SkI4lWjA5dyXWqfakcc0CT2xaIcQPWZZY6NtxEHCfaefiuJFe2xZGhz29O6oPm1/&#10;vYHKjZv1cdin6kixeh6+evfxOjXm/m58m4PKNOZ/8/X62wp+IbTyjEygl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gJwxQAAANwAAAAPAAAAAAAAAAAAAAAAAJgCAABkcnMv&#10;ZG93bnJldi54bWxQSwUGAAAAAAQABAD1AAAAigMAAAAA&#10;" strokeweight="1pt">
                          <v:textbox style="mso-next-textbox:#Text Box 307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08" o:spid="_x0000_s419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qn68IA&#10;AADcAAAADwAAAGRycy9kb3ducmV2LnhtbERPTWsCMRC9F/wPYYTeataK1W6NIsVST13UHnocNuNm&#10;dTNZktRd/70pFLzN433OYtXbRlzIh9qxgvEoA0FcOl1zpeD78PE0BxEissbGMSm4UoDVcvCwwFy7&#10;jnd02cdKpBAOOSowMba5lKE0ZDGMXEucuKPzFmOCvpLaY5fCbSOfs+xFWqw5NRhs6d1Qed7/WgWF&#10;6Xdfp+4nFCfyxaT7bM1mNlXqcdiv30BE6uNd/O/e6jQ/e4W/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qfrwgAAANwAAAAPAAAAAAAAAAAAAAAAAJgCAABkcnMvZG93&#10;bnJldi54bWxQSwUGAAAAAAQABAD1AAAAhwMAAAAA&#10;" strokeweight="1pt">
                          <v:textbox style="mso-next-textbox:#Text Box 308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09" o:spid="_x0000_s4193" style="position:absolute;left:2925;top:10895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shape id="Text Box 310" o:spid="_x0000_s419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9MMIA&#10;AADcAAAADwAAAGRycy9kb3ducmV2LnhtbERPS2sCMRC+F/wPYYTeanYrbWU1ihSlPXXxcfA4bMbN&#10;6mayJNHd/vumUOhtPr7nLFaDbcWdfGgcK8gnGQjiyumGawXHw/ZpBiJEZI2tY1LwTQFWy9HDAgvt&#10;et7RfR9rkUI4FKjAxNgVUobKkMUwcR1x4s7OW4wJ+lpqj30Kt618zrJXabHh1GCwo3dD1XV/swpK&#10;M+y+Lv0plBfy5bT/6Mzm7UWpx/GwnoOINMR/8Z/7U6f5eQ6/z6QL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T0wwgAAANwAAAAPAAAAAAAAAAAAAAAAAJgCAABkcnMvZG93&#10;bnJldi54bWxQSwUGAAAAAAQABAD1AAAAhwMAAAAA&#10;" strokeweight="1pt">
                          <v:textbox style="mso-next-textbox:#Text Box 310" inset="0,0,0,0">
                            <w:txbxContent>
                              <w:p w:rsidR="002E5496" w:rsidRPr="00315F65" w:rsidRDefault="00D1115F" w:rsidP="003D4EB9">
                                <w:pPr>
                                  <w:pStyle w:val="a5"/>
                                </w:pPr>
                                <w:fldSimple w:instr=" DOCPROPERTY  Рук.ФИО  \* MERGEFORMAT ">
                                  <w:r w:rsidR="002E5496">
                                    <w:t>Крамаренко К.Е.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11" o:spid="_x0000_s419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jR8IA&#10;AADcAAAADwAAAGRycy9kb3ducmV2LnhtbERPS2sCMRC+F/wPYYTealalVVajiFTaUxcfB4/DZtys&#10;biZLkrrbf98UCt7m43vOct3bRtzJh9qxgvEoA0FcOl1zpeB03L3MQYSIrLFxTAp+KMB6NXhaYq5d&#10;x3u6H2IlUgiHHBWYGNtcylAashhGriVO3MV5izFBX0ntsUvhtpGTLHuTFmtODQZb2hoqb4dvq6Aw&#10;/f7r2p1DcSVfTLuP1rzPXpV6HvabBYhIfXyI/92fOs0fT+D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6NHwgAAANwAAAAPAAAAAAAAAAAAAAAAAJgCAABkcnMvZG93&#10;bnJldi54bWxQSwUGAAAAAAQABAD1AAAAhwMAAAAA&#10;" strokeweight="1pt">
                          <v:textbox style="mso-next-textbox:#Text Box 311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r w:rsidRPr="00315F65">
                                  <w:t>Пров.</w:t>
                                </w:r>
                              </w:p>
                            </w:txbxContent>
                          </v:textbox>
                        </v:shape>
                        <v:shape id="Text Box 312" o:spid="_x0000_s419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G3MIA&#10;AADcAAAADwAAAGRycy9kb3ducmV2LnhtbERPTWsCMRC9F/wPYQRvNWultaxGEanoqYvag8dhM92s&#10;3UyWJLrrv28KBW/zeJ+zWPW2ETfyoXasYDLOQBCXTtdcKfg6bZ/fQYSIrLFxTAruFGC1HDwtMNeu&#10;4wPdjrESKYRDjgpMjG0uZSgNWQxj1xIn7tt5izFBX0ntsUvhtpEvWfYmLdacGgy2tDFU/hyvVkFh&#10;+sPnpTuH4kK+mHa71nzMXpUaDfv1HESkPj7E/+69TvMnU/h7Jl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wbcwgAAANwAAAAPAAAAAAAAAAAAAAAAAJgCAABkcnMvZG93&#10;bnJldi54bWxQSwUGAAAAAAQABAD1AAAAhwMAAAAA&#10;" strokeweight="1pt">
                          <v:textbox style="mso-next-textbox:#Text Box 312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13" o:spid="_x0000_s419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KeqMIA&#10;AADcAAAADwAAAGRycy9kb3ducmV2LnhtbERPTWsCMRC9C/6HMEJvmtXWVrZGEWlpTy7aHjwOm+lm&#10;dTNZktTd/vtGELzN433Oct3bRlzIh9qxgukkA0FcOl1zpeD76328ABEissbGMSn4owDr1XCwxFy7&#10;jvd0OcRKpBAOOSowMba5lKE0ZDFMXEucuB/nLcYEfSW1xy6F20bOsuxZWqw5NRhsaWuoPB9+rYLC&#10;9PvdqTuG4kS+eOw+WvP2MlfqYdRvXkFE6uNdfHN/6jR/+gT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p6owgAAANwAAAAPAAAAAAAAAAAAAAAAAJgCAABkcnMvZG93&#10;bnJldi54bWxQSwUGAAAAAAQABAD1AAAAhwMAAAAA&#10;" strokeweight="1pt">
                          <v:textbox style="mso-next-textbox:#Text Box 313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14" o:spid="_x0000_s4188" style="position:absolute;left:2925;top:11174;width:3680;height:280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shape id="Text Box 315" o:spid="_x0000_s419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ylRMIA&#10;AADcAAAADwAAAGRycy9kb3ducmV2LnhtbERPTWsCMRC9C/6HMEJvmrWlWlajiFTsqYvag8dhM92s&#10;3UyWJLrrv28KBW/zeJ+zXPe2ETfyoXasYDrJQBCXTtdcKfg67cZvIEJE1tg4JgV3CrBeDQdLzLXr&#10;+EC3Y6xECuGQowITY5tLGUpDFsPEtcSJ+3beYkzQV1J77FK4beRzls2kxZpTg8GWtobKn+PVKihM&#10;f/i8dOdQXMgXL92+Ne/zV6WeRv1mASJSHx/if/eHTvOnM/h7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KVEwgAAANwAAAAPAAAAAAAAAAAAAAAAAJgCAABkcnMvZG93&#10;bnJldi54bWxQSwUGAAAAAAQABAD1AAAAhwMAAAAA&#10;" strokeweight="1pt">
                          <v:textbox style="mso-next-textbox:#Text Box 315" inset="0,0,0,0">
                            <w:txbxContent>
                              <w:p w:rsidR="002E5496" w:rsidRPr="00315F65" w:rsidRDefault="00D1115F" w:rsidP="003D4EB9">
                                <w:pPr>
                                  <w:pStyle w:val="a5"/>
                                </w:pPr>
                                <w:fldSimple w:instr=" DOCPROPERTY  Рец.ФИО  \* MERGEFORMAT ">
                                  <w:r w:rsidR="002E5496">
                                    <w:t>Бачар Е.А.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16" o:spid="_x0000_s419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AA38IA&#10;AADcAAAADwAAAGRycy9kb3ducmV2LnhtbERPS2sCMRC+F/wPYYTeatZKq6xGkaK0py4+Dh6HzbhZ&#10;3UyWJLrbf98UCt7m43vOYtXbRtzJh9qxgvEoA0FcOl1zpeB42L7MQISIrLFxTAp+KMBqOXhaYK5d&#10;xzu672MlUgiHHBWYGNtcylAashhGriVO3Nl5izFBX0ntsUvhtpGvWfYuLdacGgy29GGovO5vVkFh&#10;+t33pTuF4kK+mHSfrdlM35R6HvbrOYhIfXyI/91fOs0fT+HvmXS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YADfwgAAANwAAAAPAAAAAAAAAAAAAAAAAJgCAABkcnMvZG93&#10;bnJldi54bWxQSwUGAAAAAAQABAD1AAAAhwMAAAAA&#10;" strokeweight="1pt">
                          <v:textbox style="mso-next-textbox:#Text Box 316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r w:rsidRPr="00315F65">
                                  <w:t>Реценз.</w:t>
                                </w:r>
                              </w:p>
                            </w:txbxContent>
                          </v:textbox>
                        </v:shape>
                        <v:shape id="Text Box 317" o:spid="_x0000_s419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UrcUA&#10;AADcAAAADwAAAGRycy9kb3ducmV2LnhtbESPQU/DMAyF75P4D5GRuG3pQGOoLJsQArHTqg0OHK3G&#10;NB2NUyVh7f79fJjEzdZ7fu/zajP6Tp0opjawgfmsAEVcB9tyY+Dr8336BCplZItdYDJwpgSb9c1k&#10;haUNA+/pdMiNkhBOJRpwOfel1ql25DHNQk8s2k+IHrOssdE24iDhvtP3RfGoPbYsDQ57enVU/x7+&#10;vIHKjfvdcfhO1ZFi9TB89O5tuTDm7nZ8eQaVacz/5uv11gr+XGjlGZlAr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/5StxQAAANwAAAAPAAAAAAAAAAAAAAAAAJgCAABkcnMv&#10;ZG93bnJldi54bWxQSwUGAAAAAAQABAD1AAAAigMAAAAA&#10;" strokeweight="1pt">
                          <v:textbox style="mso-next-textbox:#Text Box 317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18" o:spid="_x0000_s418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MxNsIA&#10;AADcAAAADwAAAGRycy9kb3ducmV2LnhtbERPTWsCMRC9C/6HMEJvmtVSW7dGEWlpTy7aHjwOm+lm&#10;dTNZktTd/vtGELzN433Oct3bRlzIh9qxgukkA0FcOl1zpeD76338AiJEZI2NY1LwRwHWq+Fgibl2&#10;He/pcoiVSCEcclRgYmxzKUNpyGKYuJY4cT/OW4wJ+kpqj10Kt42cZdlcWqw5NRhsaWuoPB9+rYLC&#10;9PvdqTuG4kS+eOw+WvP2/KTUw6jfvIKI1Me7+Ob+1Gn+dAH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zE2wgAAANwAAAAPAAAAAAAAAAAAAAAAAJgCAABkcnMvZG93&#10;bnJldi54bWxQSwUGAAAAAAQABAD1AAAAhwMAAAAA&#10;" strokeweight="1pt">
                          <v:textbox style="mso-next-textbox:#Text Box 318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19" o:spid="_x0000_s4183" style="position:absolute;left:2925;top:11449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shape id="Text Box 320" o:spid="_x0000_s4187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n3jcIA&#10;AADcAAAADwAAAGRycy9kb3ducmV2LnhtbERPS2sCMRC+F/wPYYTealalVVajiFTaUxcfB4/DZtys&#10;biZLkrrbf98UCt7m43vOct3bRtzJh9qxgvEoA0FcOl1zpeB03L3MQYSIrLFxTAp+KMB6NXhaYq5d&#10;x3u6H2IlUgiHHBWYGNtcylAashhGriVO3MV5izFBX0ntsUvhtpGTLHuTFmtODQZb2hoqb4dvq6Aw&#10;/f7r2p1DcSVfTLuP1rzPXpV6HvabBYhIfXyI/92fOs2fjO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feNwgAAANwAAAAPAAAAAAAAAAAAAAAAAJgCAABkcnMvZG93&#10;bnJldi54bWxQSwUGAAAAAAQABAD1AAAAhwMAAAAA&#10;" strokeweight="1pt">
                          <v:textbox style="mso-next-textbox:#Text Box 320" inset="0,0,0,0">
                            <w:txbxContent>
                              <w:p w:rsidR="002E5496" w:rsidRPr="00315F65" w:rsidRDefault="00D1115F" w:rsidP="003D4EB9">
                                <w:pPr>
                                  <w:pStyle w:val="a5"/>
                                </w:pPr>
                                <w:fldSimple w:instr=" DOCPROPERTY  Нормокнтр.ФИО  \* MERGEFORMAT ">
                                  <w:r w:rsidR="002E5496">
                                    <w:t>Гонцова А.В.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21" o:spid="_x0000_s4186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p+sIA&#10;AADcAAAADwAAAGRycy9kb3ducmV2LnhtbERPTWsCMRC9C/0PYQq9abYrtrI1iojSnly0PXgcNtPN&#10;2s1kSaK7/fdGKPQ2j/c5i9VgW3ElHxrHCp4nGQjiyumGawVfn7vxHESIyBpbx6TglwKslg+jBRba&#10;9Xyg6zHWIoVwKFCBibErpAyVIYth4jrixH07bzEm6GupPfYp3LYyz7IXabHh1GCwo42h6ud4sQpK&#10;Mxz25/4UyjP5ctq/d2b7OlPq6XFYv4GINMR/8Z/7Q6f5eQ73Z9IF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e2n6wgAAANwAAAAPAAAAAAAAAAAAAAAAAJgCAABkcnMvZG93&#10;bnJldi54bWxQSwUGAAAAAAQABAD1AAAAhwMAAAAA&#10;" strokeweight="1pt">
                          <v:textbox style="mso-next-textbox:#Text Box 321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r w:rsidRPr="00315F65">
                                  <w:t>Н. контр.</w:t>
                                </w:r>
                              </w:p>
                            </w:txbxContent>
                          </v:textbox>
                        </v:shape>
                        <v:shape id="Text Box 322" o:spid="_x0000_s4185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fMYcIA&#10;AADcAAAADwAAAGRycy9kb3ducmV2LnhtbERPS2sCMRC+F/wPYYTealalVVajSKm0py4+Dh6HzbhZ&#10;3UyWJLrbf98UCt7m43vOct3bRtzJh9qxgvEoA0FcOl1zpeB42L7MQYSIrLFxTAp+KMB6NXhaYq5d&#10;xzu672MlUgiHHBWYGNtcylAashhGriVO3Nl5izFBX0ntsUvhtpGTLHuTFmtODQZbejdUXvc3q6Aw&#10;/e770p1CcSFfTLvP1nzMXpV6HvabBYhIfXyI/91fOs2fTO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8xhwgAAANwAAAAPAAAAAAAAAAAAAAAAAJgCAABkcnMvZG93&#10;bnJldi54bWxQSwUGAAAAAAQABAD1AAAAhwMAAAAA&#10;" strokeweight="1pt">
                          <v:textbox style="mso-next-textbox:#Text Box 322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23" o:spid="_x0000_s4184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5UFcIA&#10;AADcAAAADwAAAGRycy9kb3ducmV2LnhtbERPTWsCMRC9F/wPYYTealZtrWyNImKppy5qDx6HzXSz&#10;upksSepu/70pFLzN433OYtXbRlzJh9qxgvEoA0FcOl1zpeDr+P40BxEissbGMSn4pQCr5eBhgbl2&#10;He/peoiVSCEcclRgYmxzKUNpyGIYuZY4cd/OW4wJ+kpqj10Kt42cZNlMWqw5NRhsaWOovBx+rILC&#10;9PvPc3cKxZl8Me0+WrN9fVHqcdiv30BE6uNd/O/e6TR/8gx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3lQVwgAAANwAAAAPAAAAAAAAAAAAAAAAAJgCAABkcnMvZG93&#10;bnJldi54bWxQSwUGAAAAAAQABAD1AAAAhwMAAAAA&#10;" strokeweight="1pt">
                          <v:textbox style="mso-next-textbox:#Text Box 323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  <v:group id="Group 324" o:spid="_x0000_s4178" style="position:absolute;left:2925;top:11726;width:3680;height:281" coordorigin="2196,10916" coordsize="3683,2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shape id="Text Box 325" o:spid="_x0000_s4182" type="#_x0000_t202" style="position:absolute;left:3158;top:10917;width:1305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Bv+cIA&#10;AADcAAAADwAAAGRycy9kb3ducmV2LnhtbERPTWsCMRC9C/6HMEJvmtVSLatRpFTsqYvag8dhM92s&#10;3UyWJLrrv28KBW/zeJ+z2vS2ETfyoXasYDrJQBCXTtdcKfg67cavIEJE1tg4JgV3CrBZDwcrzLXr&#10;+EC3Y6xECuGQowITY5tLGUpDFsPEtcSJ+3beYkzQV1J77FK4beQsy+bSYs2pwWBLb4bKn+PVKihM&#10;f/i8dOdQXMgXz92+Ne+LF6WeRv12CSJSHx/if/eHTvNnc/h7Jl0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/5wgAAANwAAAAPAAAAAAAAAAAAAAAAAJgCAABkcnMvZG93&#10;bnJldi54bWxQSwUGAAAAAAQABAD1AAAAhwMAAAAA&#10;" strokeweight="1pt">
                          <v:textbox style="mso-next-textbox:#Text Box 325" inset="0,0,0,0">
                            <w:txbxContent>
                              <w:p w:rsidR="002E5496" w:rsidRPr="00315F65" w:rsidRDefault="00D1115F" w:rsidP="003D4EB9">
                                <w:pPr>
                                  <w:pStyle w:val="a5"/>
                                </w:pPr>
                                <w:fldSimple w:instr=" DOCPROPERTY  Каф.Зав.ФИО  \* MERGEFORMAT ">
                                  <w:r w:rsidR="002E5496">
                                    <w:t>Мамойленко С.Н.</w:t>
                                  </w:r>
                                </w:fldSimple>
                              </w:p>
                            </w:txbxContent>
                          </v:textbox>
                        </v:shape>
                        <v:shape id="Text Box 326" o:spid="_x0000_s4181" type="#_x0000_t202" style="position:absolute;left:2196;top:10916;width:96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zKYsMA&#10;AADcAAAADwAAAGRycy9kb3ducmV2LnhtbERPS2sCMRC+F/wPYQRvNVtL3bIapRSLPXXxcehx2Iyb&#10;tZvJkkR3+++bguBtPr7nLNeDbcWVfGgcK3iaZiCIK6cbrhUcDx+PryBCRNbYOiYFvxRgvRo9LLHQ&#10;rucdXfexFimEQ4EKTIxdIWWoDFkMU9cRJ+7kvMWYoK+l9tincNvKWZbNpcWGU4PBjt4NVT/7i1VQ&#10;mmH3de6/Q3kmXz73285s8helJuPhbQEi0hDv4pv7U6f5sxz+n0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zKYsMAAADcAAAADwAAAAAAAAAAAAAAAACYAgAAZHJzL2Rv&#10;d25yZXYueG1sUEsFBgAAAAAEAAQA9QAAAIgDAAAAAA==&#10;" strokeweight="1pt">
                          <v:textbox style="mso-next-textbox:#Text Box 326" inset="0,0,0,0">
                            <w:txbxContent>
                              <w:p w:rsidR="002E5496" w:rsidRPr="00315F65" w:rsidRDefault="002E5496" w:rsidP="003D4EB9">
                                <w:pPr>
                                  <w:pStyle w:val="a5"/>
                                </w:pPr>
                                <w:r w:rsidRPr="00315F65">
                                  <w:t>Утв.</w:t>
                                </w:r>
                              </w:p>
                            </w:txbxContent>
                          </v:textbox>
                        </v:shape>
                        <v:shape id="Text Box 327" o:spid="_x0000_s4180" type="#_x0000_t202" style="position:absolute;left:4461;top:10917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NeEMUA&#10;AADcAAAADwAAAGRycy9kb3ducmV2LnhtbESPQU/DMAyF70j8h8hI3FjKpjFUlk0IbYLTqg0OHK3G&#10;NB2NUyXZWv79fJjEzdZ7fu/zcj36Tp0ppjawgcdJAYq4DrblxsDX5/bhGVTKyBa7wGTgjxKsV7c3&#10;SyxtGHhP50NulIRwKtGAy7kvtU61I49pEnpi0X5C9JhljY22EQcJ952eFsWT9tiyNDjs6c1R/Xs4&#10;eQOVG/e74/CdqiPFaja8926zmBtzfze+voDKNOZ/8/X6wwr+VGjlGZlAr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k14QxQAAANwAAAAPAAAAAAAAAAAAAAAAAJgCAABkcnMv&#10;ZG93bnJldi54bWxQSwUGAAAAAAQABAD1AAAAigMAAAAA&#10;" strokeweight="1pt">
                          <v:textbox style="mso-next-textbox:#Text Box 327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  <v:shape id="Text Box 328" o:spid="_x0000_s4179" type="#_x0000_t202" style="position:absolute;left:5311;top:10917;width:568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7i8IA&#10;AADcAAAADwAAAGRycy9kb3ducmV2LnhtbERPTWsCMRC9F/wPYYTealaltW6NImKppy5qDx6HzXSz&#10;upksSepu/70pFLzN433OYtXbRlzJh9qxgvEoA0FcOl1zpeDr+P70CiJEZI2NY1LwSwFWy8HDAnPt&#10;Ot7T9RArkUI45KjAxNjmUobSkMUwci1x4r6dtxgT9JXUHrsUbhs5ybIXabHm1GCwpY2h8nL4sQoK&#10;0+8/z90pFGfyxbT7aM129qzU47Bfv4GI1Me7+N+902n+ZA5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3/uLwgAAANwAAAAPAAAAAAAAAAAAAAAAAJgCAABkcnMvZG93&#10;bnJldi54bWxQSwUGAAAAAAQABAD1AAAAhwMAAAAA&#10;" strokeweight="1pt">
                          <v:textbox style="mso-next-textbox:#Text Box 328" inset="0,0,0,0">
                            <w:txbxContent>
                              <w:p w:rsidR="002E5496" w:rsidRPr="009E3291" w:rsidRDefault="002E5496" w:rsidP="003D4EB9">
                                <w:pPr>
                                  <w:pStyle w:val="a5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line id="Line 329" o:spid="_x0000_s4176" style="position:absolute;flip:x;visibility:visible" from="5473,10607" to="5473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LcN8gAAADcAAAADwAAAGRycy9kb3ducmV2LnhtbESPT2vCQBDF74LfYRmhF9FNVdqSukrR&#10;1j9QCmoPPY7ZMQlmZ0N2q/Hbdw5Cb/OY93vzZjpvXaUu1ITSs4HHYQKKOPO25NzA9+Fj8AIqRGSL&#10;lWcycKMA81m3M8XU+ivv6LKPuZIQDikaKGKsU61DVpDDMPQ1sexOvnEYRTa5tg1eJdxVepQkT9ph&#10;yXKhwJoWBWXn/a+TGsvJYXs7rlfPX++L7PO0nfSTzY8xD7327RVUpDb+m+/0xgo3lvryjEygZ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6LcN8gAAADcAAAADwAAAAAA&#10;AAAAAAAAAAChAgAAZHJzL2Rvd25yZXYueG1sUEsFBgAAAAAEAAQA+QAAAJYDAAAAAA==&#10;" strokeweight="2.25pt"/>
                    <v:line id="Line 330" o:spid="_x0000_s4175" style="position:absolute;flip:x;visibility:visible" from="6040,10607" to="6040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55rMgAAADcAAAADwAAAGRycy9kb3ducmV2LnhtbESPW2vCQBCF3wX/wzIFX0rdeMFKzCrF&#10;1lZBCo0++DjNTi6YnQ3ZrcZ/3y0UfJvhnO/MmWTVmVpcqHWVZQWjYQSCOLO64kLB8bB5moNwHllj&#10;bZkU3MjBatnvJRhre+UvuqS+ECGEXYwKSu+bWEqXlWTQDW1DHLTctgZ9WNtC6havIdzUchxFM2mw&#10;4nChxIbWJWXn9MeEGq/Tw+72/fH+/Pm2zvb5bvoYbU9KDR66lwUIT52/m//prQ7cZAR/z4QJ5PI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O55rMgAAADcAAAADwAAAAAA&#10;AAAAAAAAAAChAgAAZHJzL2Rvd25yZXYueG1sUEsFBgAAAAAEAAQA+QAAAJYDAAAAAA==&#10;" strokeweight="2.25pt"/>
                    <v:line id="Line 331" o:spid="_x0000_s4174" style="position:absolute;flip:x;visibility:visible" from="3322,10607" to="3322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zn28cAAADcAAAADwAAAGRycy9kb3ducmV2LnhtbESPQWvCQBCF74L/YRnBS6kbrViJriJq&#10;rYIUqh48jtkxCWZnQ3bV+O+7QsHbDO99b96Mp7UpxI0ql1tW0O1EIIgTq3NOFRz2X+9DEM4jayws&#10;k4IHOZhOmo0xxtre+ZduO5+KEMIuRgWZ92UspUsyMug6tiQO2tlWBn1Yq1TqCu8h3BSyF0UDaTDn&#10;cCHDkuYZJZfd1YQai/5+8zh9rz5/lvNke97036L1Ual2q56NQHiq/cv8T6914D568HwmTCA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4POfbxwAAANwAAAAPAAAAAAAA&#10;AAAAAAAAAKECAABkcnMvZG93bnJldi54bWxQSwUGAAAAAAQABAD5AAAAlQMAAAAA&#10;" strokeweight="2.25pt"/>
                    <v:line id="Line 332" o:spid="_x0000_s4173" style="position:absolute;flip:x;visibility:visible" from="4621,10607" to="462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BCQMgAAADcAAAADwAAAGRycy9kb3ducmV2LnhtbESPS2sCQRCE7wH/w9BCLiHO+sDIuqOI&#10;JkZBAlEPHtud3gfu9Cw7E13/fUYI5NZN1VddncxbU4krNa60rKDfi0AQp1aXnCs4Hj5eJyCcR9ZY&#10;WSYFd3Iwn3WeEoy1vfE3Xfc+FyGEXYwKCu/rWEqXFmTQ9WxNHLTMNgZ9WJtc6gZvIdxUchBFY2mw&#10;5HChwJqWBaWX/Y8JNVajw/Z+/ly/fb0v0122Hb1Em5NSz912MQXhqfX/5j96owM3HMLjmTCBn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3BCQMgAAADcAAAADwAAAAAA&#10;AAAAAAAAAAChAgAAZHJzL2Rvd25yZXYueG1sUEsFBgAAAAAEAAQA+QAAAJYDAAAAAA==&#10;" strokeweight="2.25pt"/>
                    <v:line id="Line 333" o:spid="_x0000_s4172" style="position:absolute;flip:x;visibility:visible" from="2361,10607" to="2361,1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naNMgAAADcAAAADwAAAGRycy9kb3ducmV2LnhtbESPW2vCQBCF3wv9D8sUfBHdaINK6ipF&#10;rRcoBS8PPk6zYxKanQ3ZVeO/dwWhbzOc8505M542phQXql1hWUGvG4EgTq0uOFNw2H91RiCcR9ZY&#10;WiYFN3Iwnby+jDHR9spbuux8JkIIuwQV5N5XiZQuzcmg69qKOGgnWxv0Ya0zqWu8hnBTyn4UDaTB&#10;gsOFHCua5ZT+7c4m1JjH+83td7Uc/ixm6fdpE7ej9VGp1lvz+QHCU+P/zU96rQP3HsPjmTCBnN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JnaNMgAAADcAAAADwAAAAAA&#10;AAAAAAAAAAChAgAAZHJzL2Rvd25yZXYueG1sUEsFBgAAAAAEAAQA+QAAAJYDAAAAAA==&#10;" strokeweight="2.25pt"/>
                  </v:group>
                </v:group>
                <v:group id="Group 334" o:spid="_x0000_s4150" style="position:absolute;left:3028;top:10033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group id="Group 335" o:spid="_x0000_s4157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group id="Group 336" o:spid="_x0000_s4164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shape id="Text Box 337" o:spid="_x0000_s4169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rIzcUA&#10;AADcAAAADwAAAGRycy9kb3ducmV2LnhtbESPQU/DMAyF70j8h8hIu7GUTWOoLJsQ2jROVBscOFqN&#10;aToap0qytfz7+YDEzdZ7fu/zajP6Tl0opjawgYdpAYq4DrblxsDnx+7+CVTKyBa7wGTglxJs1rc3&#10;KyxtGPhAl2NulIRwKtGAy7kvtU61I49pGnpi0b5D9JhljY22EQcJ952eFcWj9tiyNDjs6dVR/XM8&#10;ewOVGw/vp+ErVSeK1XzY9267XBgzuRtfnkFlGvO/+e/6zQr+XGjlGZlAr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sjNxQAAANwAAAAPAAAAAAAAAAAAAAAAAJgCAABkcnMv&#10;ZG93bnJldi54bWxQSwUGAAAAAAQABAD1AAAAigMAAAAA&#10;" strokeweight="1pt">
                        <v:textbox style="mso-next-textbox:#Text Box 337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38" o:spid="_x0000_s4168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ZtVsIA&#10;AADcAAAADwAAAGRycy9kb3ducmV2LnhtbERPTWsCMRC9F/wPYYTearaKVlejSGlpT120HjwOm3Gz&#10;djNZktRd/31TELzN433OatPbRlzIh9qxgudRBoK4dLrmSsHh+/1pDiJEZI2NY1JwpQCb9eBhhbl2&#10;He/oso+VSCEcclRgYmxzKUNpyGIYuZY4cSfnLcYEfSW1xy6F20aOs2wmLdacGgy29Gqo/Nn/WgWF&#10;6Xdf5+4YijP5YtJ9tObtZarU47DfLkFE6uNdfHN/6jR/soD/Z9IF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m1WwgAAANwAAAAPAAAAAAAAAAAAAAAAAJgCAABkcnMvZG93&#10;bnJldi54bWxQSwUGAAAAAAQABAD1AAAAhwMAAAAA&#10;" strokeweight="1pt">
                        <v:textbox style="mso-next-textbox:#Text Box 338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39" o:spid="_x0000_s4167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q3tsUA&#10;AADcAAAADwAAAGRycy9kb3ducmV2LnhtbESPT0/DMAzF70h8h8hI3FjKn7GpLJsQAsFpVccOO1qN&#10;aToap0rCWr49PiDtZus9v/fzajP5Xp0opi6wgdtZAYq4Cbbj1sD+8+1mCSplZIt9YDLwSwk268uL&#10;FZY2jFzTaZdbJSGcSjTgch5KrVPjyGOahYFYtK8QPWZZY6ttxFHCfa/viuJRe+xYGhwO9OKo+d79&#10;eAOVm+rtcTyk6kixuh/fB/e6mBtzfTU9P4HKNOWz+f/6wwr+g+DL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re2xQAAANwAAAAPAAAAAAAAAAAAAAAAAJgCAABkcnMv&#10;ZG93bnJldi54bWxQSwUGAAAAAAQABAD1AAAAigMAAAAA&#10;" strokeweight="1pt">
                        <v:textbox style="mso-next-textbox:#Text Box 339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0" o:spid="_x0000_s4166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YSLcIA&#10;AADcAAAADwAAAGRycy9kb3ducmV2LnhtbERPTWsCMRC9C/6HMEJvmtXWVrZGEWlpTy7aHjwOm+lm&#10;dTNZktTd/vtGELzN433Oct3bRlzIh9qxgukkA0FcOl1zpeD76328ABEissbGMSn4owDr1XCwxFy7&#10;jvd0OcRKpBAOOSowMba5lKE0ZDFMXEucuB/nLcYEfSW1xy6F20bOsuxZWqw5NRhsaWuoPB9+rYLC&#10;9PvdqTuG4kS+eOw+WvP2MlfqYdRvXkFE6uNdfHN/6jT/aQrXZ9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dhItwgAAANwAAAAPAAAAAAAAAAAAAAAAAJgCAABkcnMvZG93&#10;bnJldi54bWxQSwUGAAAAAAQABAD1AAAAhwMAAAAA&#10;" strokeweight="1pt">
                        <v:textbox style="mso-next-textbox:#Text Box 340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1" o:spid="_x0000_s4165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MWsIA&#10;AADcAAAADwAAAGRycy9kb3ducmV2LnhtbERPTWsCMRC9F/wPYYTealZtrWyNImKppy5qDx6HzXSz&#10;upksSepu/70pFLzN433OYtXbRlzJh9qxgvEoA0FcOl1zpeDr+P40BxEissbGMSn4pQCr5eBhgbl2&#10;He/peoiVSCEcclRgYmxzKUNpyGIYuZY4cd/OW4wJ+kpqj10Kt42cZNlMWqw5NRhsaWOovBx+rILC&#10;9PvPc3cKxZl8Me0+WrN9fVHqcdiv30BE6uNd/O/e6TT/eQJ/z6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pIxawgAAANwAAAAPAAAAAAAAAAAAAAAAAJgCAABkcnMvZG93&#10;bnJldi54bWxQSwUGAAAAAAQABAD1AAAAhwMAAAAA&#10;" strokeweight="1pt">
                        <v:textbox style="mso-next-textbox:#Text Box 341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Group 342" o:spid="_x0000_s4158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<v:shape id="Text Box 343" o:spid="_x0000_s4163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GxtcIA&#10;AADcAAAADwAAAGRycy9kb3ducmV2LnhtbERPTWsCMRC9F/wPYQRvNVu1VVajiFjaUxetB4/DZtys&#10;3UyWJHW3/74pFLzN433OatPbRtzIh9qxgqdxBoK4dLrmSsHp8/VxASJEZI2NY1LwQwE268HDCnPt&#10;Oj7Q7RgrkUI45KjAxNjmUobSkMUwdi1x4i7OW4wJ+kpqj10Kt42cZNmLtFhzajDY0s5Q+XX8tgoK&#10;0x8+rt05FFfyxbR7a81+/qzUaNhvlyAi9fEu/ne/6zR/No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AbG1wgAAANwAAAAPAAAAAAAAAAAAAAAAAJgCAABkcnMvZG93&#10;bnJldi54bWxQSwUGAAAAAAQABAD1AAAAhwMAAAAA&#10;" strokeweight="1pt">
                        <v:textbox style="mso-next-textbox:#Text Box 343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4" o:spid="_x0000_s4162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ULsIA&#10;AADcAAAADwAAAGRycy9kb3ducmV2LnhtbERPTWsCMRC9F/wPYQRvNVutVVajiFjaUxetB4/DZtys&#10;3UyWJHW3/74pFLzN433OatPbRtzIh9qxgqdxBoK4dLrmSsHp8/VxASJEZI2NY1LwQwE268HDCnPt&#10;Oj7Q7RgrkUI45KjAxNjmUobSkMUwdi1x4i7OW4wJ+kpqj10Kt42cZNmLtFhzajDY0s5Q+XX8tgoK&#10;0x8+rt05FFfyxbR7a81+PlNqNOy3SxCR+ngX/7vfdZr/PI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TRQuwgAAANwAAAAPAAAAAAAAAAAAAAAAAJgCAABkcnMvZG93&#10;bnJldi54bWxQSwUGAAAAAAQABAD1AAAAhwMAAAAA&#10;" strokeweight="1pt">
                        <v:textbox style="mso-next-textbox:#Text Box 344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5" o:spid="_x0000_s4161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KWcIA&#10;AADcAAAADwAAAGRycy9kb3ducmV2LnhtbERPTWsCMRC9F/wPYQRvNVttVVajiFjaUxetB4/DZtys&#10;3UyWJHW3/74pCL3N433OatPbRtzIh9qxgqdxBoK4dLrmSsHp8/VxASJEZI2NY1LwQwE268HDCnPt&#10;Oj7Q7RgrkUI45KjAxNjmUobSkMUwdi1x4i7OW4wJ+kpqj10Kt42cZNlMWqw5NRhsaWeo/Dp+WwWF&#10;6Q8f1+4ciiv5Ytq9tWY/f1FqNOy3SxCR+vgvvrvfdZr/PIO/Z9IF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4pZwgAAANwAAAAPAAAAAAAAAAAAAAAAAJgCAABkcnMvZG93&#10;bnJldi54bWxQSwUGAAAAAAQABAD1AAAAhwMAAAAA&#10;" strokeweight="1pt">
                        <v:textbox style="mso-next-textbox:#Text Box 345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6" o:spid="_x0000_s4160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MvwsIA&#10;AADcAAAADwAAAGRycy9kb3ducmV2LnhtbERPTWsCMRC9F/wPYYTeatbaVlmNIkWxpy5aDx6HzbhZ&#10;3UyWJHW3/74pFLzN433OYtXbRtzIh9qxgvEoA0FcOl1zpeD4tX2agQgRWWPjmBT8UIDVcvCwwFy7&#10;jvd0O8RKpBAOOSowMba5lKE0ZDGMXEucuLPzFmOCvpLaY5fCbSOfs+xNWqw5NRhs6d1QeT18WwWF&#10;6fefl+4Uigv5YtLtWrOZvir1OOzXcxCR+ngX/7s/dJr/MoW/Z9IF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0y/CwgAAANwAAAAPAAAAAAAAAAAAAAAAAJgCAABkcnMvZG93&#10;bnJldi54bWxQSwUGAAAAAAQABAD1AAAAhwMAAAAA&#10;" strokeweight="1pt">
                        <v:textbox style="mso-next-textbox:#Text Box 346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347" o:spid="_x0000_s4159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y7sMUA&#10;AADcAAAADwAAAGRycy9kb3ducmV2LnhtbESPT0/DMAzF70h8h8hI3FjKn7GpLJsQAsFpVccOO1qN&#10;aToap0rCWr49PiDtZus9v/fzajP5Xp0opi6wgdtZAYq4Cbbj1sD+8+1mCSplZIt9YDLwSwk268uL&#10;FZY2jFzTaZdbJSGcSjTgch5KrVPjyGOahYFYtK8QPWZZY6ttxFHCfa/viuJRe+xYGhwO9OKo+d79&#10;eAOVm+rtcTyk6kixuh/fB/e6mBtzfTU9P4HKNOWz+f/6wwr+g9DKMzKBX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LuwxQAAANwAAAAPAAAAAAAAAAAAAAAAAJgCAABkcnMv&#10;ZG93bnJldi54bWxQSwUGAAAAAAQABAD1AAAAigMAAAAA&#10;" strokeweight="1pt">
                        <v:textbox style="mso-next-textbox:#Text Box 347" inset="0,0,0,0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348" o:spid="_x0000_s4156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DZKcEAAADcAAAADwAAAGRycy9kb3ducmV2LnhtbERPTYvCMBC9C/sfwgjeNFWKuF2jiLDQ&#10;g3uwinsdmtmm2ExqE7X++40geJvH+5zlureNuFHna8cKppMEBHHpdM2VguPhe7wA4QOyxsYxKXiQ&#10;h/XqY7DETLs77+lWhErEEPYZKjAhtJmUvjRk0U9cSxy5P9dZDBF2ldQd3mO4beQsSebSYs2xwWBL&#10;W0PlubhaBelPbvRvv/O7fZKfqL6k20vhlBoN+80XiEB9eItf7lzH+ekn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NkpwQAAANwAAAAPAAAAAAAAAAAAAAAA&#10;AKECAABkcnMvZG93bnJldi54bWxQSwUGAAAAAAQABAD5AAAAjwMAAAAA&#10;" strokeweight="2.25pt"/>
                  <v:line id="Line 349" o:spid="_x0000_s4155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PmacUAAADcAAAADwAAAGRycy9kb3ducmV2LnhtbESPQWvDMAyF74X9B6NBb62z0Y6S1Qmj&#10;MMihOzQr3VXEWhwWy2nsttm/rw6D3STe03uftuXke3WlMXaBDTwtM1DETbAdtwaOn++LDaiYkC32&#10;gcnAL0Uoi4fZFnMbbnyga51aJSEcczTgUhpyrWPjyGNchoFYtO8wekyyjq22I94k3Pf6OctetMeO&#10;pcHhQDtHzU998QZWH5WzX9M+7g9ZdaLuvNqd62DM/HF6ewWVaEr/5r/rygr+WvDlGZlA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PmacUAAADcAAAADwAAAAAAAAAA&#10;AAAAAAChAgAAZHJzL2Rvd25yZXYueG1sUEsFBgAAAAAEAAQA+QAAAJMDAAAAAA==&#10;" strokeweight="2.25pt"/>
                  <v:line id="Line 350" o:spid="_x0000_s4154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9D8sIAAADcAAAADwAAAGRycy9kb3ducmV2LnhtbERPTWvCQBC9C/0PyxR6012LSkmzkSIU&#10;crAHo7TXITtmg9nZmN1q+u+7guBtHu9z8vXoOnGhIbSeNcxnCgRx7U3LjYbD/nP6BiJEZIOdZ9Lw&#10;RwHWxdMkx8z4K+/oUsVGpBAOGWqwMfaZlKG25DDMfE+cuKMfHMYEh0aaAa8p3HXyVamVdNhyarDY&#10;08ZSfap+nYbFV2nNz7gN250qv6k9Lzbnymv98jx+vIOINMaH+O4uTZq/nMPtmXSBL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99D8sIAAADcAAAADwAAAAAAAAAAAAAA&#10;AAChAgAAZHJzL2Rvd25yZXYueG1sUEsFBgAAAAAEAAQA+QAAAJADAAAAAA==&#10;" strokeweight="2.25pt"/>
                  <v:line id="Line 351" o:spid="_x0000_s4153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3dhcIAAADcAAAADwAAAGRycy9kb3ducmV2LnhtbERPTWvCQBC9F/wPywje6qYhLZK6ShEK&#10;OdiDqdjrkB2zi9nZmN1q/PfdguBtHu9zluvRdeJCQ7CeFbzMMxDEjdeWWwX778/nBYgQkTV2nknB&#10;jQKsV5OnJZbaX3lHlzq2IoVwKFGBibEvpQyNIYdh7nvixB394DAmOLRSD3hN4a6TeZa9SYeWU4PB&#10;njaGmlP96xQUX5XRP+M2bHdZdSB7Ljbn2is1m44f7yAijfEhvrsrnea/5vD/TLp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3dhcIAAADcAAAADwAAAAAAAAAAAAAA&#10;AAChAgAAZHJzL2Rvd25yZXYueG1sUEsFBgAAAAAEAAQA+QAAAJADAAAAAA==&#10;" strokeweight="2.25pt"/>
                  <v:line id="Line 352" o:spid="_x0000_s4152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4HsEAAADcAAAADwAAAGRycy9kb3ducmV2LnhtbERPS4vCMBC+C/sfwgjeNPW1SDXKIgg9&#10;6MG67F6HZrYp20xqE7X+eyMI3ubje85q09laXKn1lWMF41ECgrhwuuJSwfdpN1yA8AFZY+2YFNzJ&#10;w2b90Vthqt2Nj3TNQyliCPsUFZgQmlRKXxiy6EeuIY7cn2sthgjbUuoWbzHc1nKSJJ/SYsWxwWBD&#10;W0PFf36xCmaHzOjfbu/3xyT7oeo8255zp9Sg330tQQTqwlv8cmc6zp9P4flMvEC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QXgewQAAANwAAAAPAAAAAAAAAAAAAAAA&#10;AKECAABkcnMvZG93bnJldi54bWxQSwUGAAAAAAQABAD5AAAAjwMAAAAA&#10;" strokeweight="2.25pt"/>
                  <v:line id="Line 353" o:spid="_x0000_s4151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jgasEAAADcAAAADwAAAGRycy9kb3ducmV2LnhtbERPTYvCMBC9C/sfwgjeNFWqLF2jiLDQ&#10;g3uwinsdmtmm2ExqE7X++40geJvH+5zlureNuFHna8cKppMEBHHpdM2VguPhe/wJwgdkjY1jUvAg&#10;D+vVx2CJmXZ33tOtCJWIIewzVGBCaDMpfWnIop+4ljhyf66zGCLsKqk7vMdw28hZkiykxZpjg8GW&#10;tobKc3G1CtKf3Ojffud3+yQ/UX1Jt5fCKTUa9psvEIH68Ba/3LmO8+cpPJ+JF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qOBqwQAAANwAAAAPAAAAAAAAAAAAAAAA&#10;AKECAABkcnMvZG93bnJldi54bWxQSwUGAAAAAAQABAD5AAAAjwMAAAAA&#10;" strokeweight="2.25pt"/>
                </v:group>
              </v:group>
            </v:group>
          </v:group>
          <w10:wrap anchorx="page" anchory="page"/>
        </v:group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Default="002E5496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96" w:rsidRDefault="00D1115F">
    <w:r w:rsidRPr="00D1115F">
      <w:rPr>
        <w:noProof/>
        <w:sz w:val="32"/>
        <w:szCs w:val="32"/>
      </w:rPr>
      <w:pict>
        <v:group id="Group 213" o:spid="_x0000_s4097" style="position:absolute;left:0;text-align:left;margin-left:31.2pt;margin-top:17.85pt;width:544.25pt;height:806.8pt;z-index:-25165875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">
          <v:group id="Group 214" o:spid="_x0000_s4133" style="position:absolute;left:567;top:8552;width:561;height:8003" coordorigin="3194,6929" coordsize="561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<v:group id="Group 215" o:spid="_x0000_s4140" style="position:absolute;left:3194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4145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2F88MA&#10;AADaAAAADwAAAGRycy9kb3ducmV2LnhtbESP3WoCMRSE7wXfIZxC7zRbobasZkWXSgsWS7d6f9ic&#10;/cHNybJJNX37RhC8HGbmG2a5CqYTZxpca1nB0zQBQVxa3XKt4PCznbyCcB5ZY2eZFPyRg1U2Hi0x&#10;1fbC33QufC0ihF2KChrv+1RKVzZk0E1tTxy9yg4GfZRDLfWAlwg3nZwlyVwabDkuNNhT3lB5Kn6N&#10;gmBmb5v9rs5NsF+fp/x9+zyvjko9PoT1AoSn4O/hW/tDK3iB65V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2F88MAAADaAAAADwAAAAAAAAAAAAAAAACYAgAAZHJzL2Rv&#10;d25yZXYueG1sUEsFBgAAAAAEAAQA9QAAAIgDAAAAAA==&#10;" strokeweight="2.25pt">
                <v:textbox style="layout-flow:vertical;mso-layout-flow-alt:bottom-to-top" inset=".5mm,.3mm,.5mm,.3mm">
                  <w:txbxContent>
                    <w:p w:rsidR="002E5496" w:rsidRPr="0047560E" w:rsidRDefault="002E5496" w:rsidP="003D4EB9">
                      <w:pPr>
                        <w:pStyle w:val="a5"/>
                        <w:rPr>
                          <w:szCs w:val="20"/>
                        </w:rPr>
                      </w:pPr>
                      <w:r w:rsidRPr="0047560E">
                        <w:rPr>
                          <w:szCs w:val="20"/>
                        </w:rPr>
                        <w:t>Инв. № подп</w:t>
                      </w:r>
                    </w:p>
                  </w:txbxContent>
                </v:textbox>
              </v:shape>
              <v:shape id="Text Box 217" o:spid="_x0000_s4144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TxUcQA&#10;AADbAAAADwAAAGRycy9kb3ducmV2LnhtbESPQWvCQBCF7wX/wzJCb3VToSLRVWxQWqgotXofsmMS&#10;zM6G7Krbf+8cCr3N8N689818mVyrbtSHxrOB11EGirj0tuHKwPFn8zIFFSKyxdYzGfilAMvF4GmO&#10;ufV3/qbbIVZKQjjkaKCOscu1DmVNDsPId8SinX3vMMraV9r2eJdw1+pxlk20w4alocaOiprKy+Hq&#10;DCQ3Xr/vvqrCJb/fXoqPzdvkfDLmeZhWM1CRUvw3/11/WsEXev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U8VH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</w:txbxContent>
                </v:textbox>
              </v:shape>
              <v:shape id="Text Box 218" o:spid="_x0000_s4143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rKvcEA&#10;AADbAAAADwAAAGRycy9kb3ducmV2LnhtbERP22rCQBB9F/oPyxT6ppsGKhJdg4aKhZaKt/chOyYh&#10;2dmQXXX7991Cwbc5nOss8mA6caPBNZYVvE4SEMSl1Q1XCk7HzXgGwnlkjZ1lUvBDDvLl02iBmbZ3&#10;3tPt4CsRQ9hlqKD2vs+kdGVNBt3E9sSRu9jBoI9wqKQe8B7DTSfTJJlKgw3Hhhp7Kmoq28PVKAgm&#10;fV9/f1aFCXb31Rbbzdv0clbq5Tms5iA8Bf8Q/7s/dJyfwt8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Kyr3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Инв. № дубл.</w:t>
                      </w:r>
                    </w:p>
                    <w:p w:rsidR="002E5496" w:rsidRPr="0032083A" w:rsidRDefault="002E5496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19" o:spid="_x0000_s4142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MvsEA&#10;AADbAAAADwAAAGRycy9kb3ducmV2LnhtbERP22rCQBB9F/oPyxT6ppsKDZK6kTZULLQopvo+ZCcX&#10;zM6G7Krbv+8WBN/mcK6zXAXTiwuNrrOs4HmWgCCurO64UXD4WU8XIJxH1thbJgW/5GCVP0yWmGl7&#10;5T1dSt+IGMIuQwWt90MmpataMuhmdiCOXG1Hgz7CsZF6xGsMN72cJ0kqDXYcG1ocqGipOpVnoyCY&#10;+cf79qspTLC771OxWb+k9VGpp8fw9grCU/B38c39qeP8FP5/iQf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xzL7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Взам. инв. №</w:t>
                      </w:r>
                    </w:p>
                    <w:p w:rsidR="002E5496" w:rsidRPr="0032083A" w:rsidRDefault="002E5496" w:rsidP="003D4EB9">
                      <w:pPr>
                        <w:pStyle w:val="a5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v:shape id="Text Box 220" o:spid="_x0000_s4141" type="#_x0000_t202" style="position:absolute;left:3194;top:6929;width:283;height:1984;visibility:visible;mso-position-horizontal:center;mso-position-horizontal-relative:margin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pJcIA&#10;AADbAAAADwAAAGRycy9kb3ducmV2LnhtbERP22oCMRB9F/yHMIW+abZCbVnNii6VFiyWbvV92Mxe&#10;cDNZNqmmf98Igm9zONdZroLpxJkG11pW8DRNQBCXVrdcKzj8bCevIJxH1thZJgV/5GCVjUdLTLW9&#10;8DedC1+LGMIuRQWN930qpSsbMuimtieOXGUHgz7CoZZ6wEsMN52cJclcGmw5NjTYU95QeSp+jYJg&#10;Zm+b/a7OTbBfn6f8ffs8r45KPT6E9QKEp+Dv4pv7Q8f5L3D9JR4gs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PWklwgAAANsAAAAPAAAAAAAAAAAAAAAAAJgCAABkcnMvZG93&#10;bnJldi54bWxQSwUGAAAAAAQABAD1AAAAhwMAAAAA&#10;" strokeweight="2.25pt">
                <v:textbox style="layout-flow:vertical;mso-layout-flow-alt:bottom-to-top" inset=".5mm,.3mm,.5mm,.3mm">
                  <w:txbxContent>
                    <w:p w:rsidR="002E5496" w:rsidRPr="0047560E" w:rsidRDefault="002E5496" w:rsidP="003D4EB9">
                      <w:pPr>
                        <w:pStyle w:val="a5"/>
                      </w:pPr>
                      <w:r w:rsidRPr="0047560E">
                        <w:t>Подп. и дата</w:t>
                      </w:r>
                    </w:p>
                  </w:txbxContent>
                </v:textbox>
              </v:shape>
            </v:group>
            <v:group id="Group 221" o:spid="_x0000_s4134" style="position:absolute;left:3472;top:6929;width:283;height:8155" coordorigin="3194,6929" coordsize="283,81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shape id="Text Box 222" o:spid="_x0000_s4139" type="#_x0000_t202" style="position:absolute;left:3194;top:1366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77MEA&#10;AADbAAAADwAAAGRycy9kb3ducmV2LnhtbERPXWvCMBR9F/Yfwh3sTdMVJtIZxZXJBhNlbr5fmmtb&#10;bG5KkrXZvzcPgo+H871cR9OJgZxvLSt4nmUgiCurW64V/P5spwsQPiBr7CyTgn/ysF49TJZYaDvy&#10;Nw3HUIsUwr5ABU0IfSGlrxoy6Ge2J07c2TqDIUFXS+1wTOGmk3mWzaXBllNDgz2VDVWX459REE3+&#10;/rb/qksT7WF3KT+2L/PzSamnx7h5BREohrv45v7UCvK0Pn1JP0C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4O+zBAAAA2wAAAA8AAAAAAAAAAAAAAAAAmAIAAGRycy9kb3du&#10;cmV2LnhtbFBLBQYAAAAABAAEAPUAAACGAwAAAAA=&#10;" strokeweight="2.25pt">
                <v:textbox style="layout-flow:vertical;mso-layout-flow-alt:bottom-to-top" inset=".5mm,.3mm,.5mm,.3mm">
                  <w:txbxContent>
                    <w:p w:rsidR="002E5496" w:rsidRDefault="002E5496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3" o:spid="_x0000_s4138" type="#_x0000_t202" style="position:absolute;left:3194;top:11707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M978QA&#10;AADbAAAADwAAAGRycy9kb3ducmV2LnhtbESP3WrCQBSE74W+w3IKvdNNg0qJrtIGRaFi8af3h+wx&#10;CWbPhuxW17fvCoKXw8x8w0znwTTiQp2rLSt4HyQgiAuray4VHA/L/gcI55E1NpZJwY0czGcvvSlm&#10;2l55R5e9L0WEsMtQQeV9m0npiooMuoFtiaN3sp1BH2VXSt3hNcJNI9MkGUuDNceFClvKKyrO+z+j&#10;IJh08bX9LnMT7M/mnK+Wo/HpV6m31/A5AeEp+Gf40V5rBekQ7l/i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DPe/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2E5496" w:rsidRDefault="002E5496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4" o:spid="_x0000_s4137" type="#_x0000_t202" style="position:absolute;left:3194;top:8901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+YdMQA&#10;AADbAAAADwAAAGRycy9kb3ducmV2LnhtbESPQWvCQBSE74X+h+UVeqsbA0pJXUMNSgsWxdjeH9ln&#10;EpJ9G7Krbv+9WxB6HGbmG2aRB9OLC42utaxgOklAEFdWt1wr+D5uXl5BOI+ssbdMCn7JQb58fFhg&#10;pu2VD3QpfS0ihF2GChrvh0xKVzVk0E3sQBy9kx0N+ijHWuoRrxFuepkmyVwabDkuNDhQ0VDVlWej&#10;IJh0vdpt68IEu//qio/NbH76Uer5Kby/gfAU/H/43v7UCtIZ/H2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PmHT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2E5496" w:rsidRDefault="002E5496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5" o:spid="_x0000_s4136" type="#_x0000_t202" style="position:absolute;left:3194;top:10306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0GA8QA&#10;AADbAAAADwAAAGRycy9kb3ducmV2LnhtbESP3WrCQBSE7wu+w3IE7+rGgKFE19AGpUKlpdreH7In&#10;P5g9G7JbXd++KxR6OczMN8y6CKYXFxpdZ1nBYp6AIK6s7rhR8HXaPT6BcB5ZY2+ZFNzIQbGZPKwx&#10;1/bKn3Q5+kZECLscFbTeD7mUrmrJoJvbgTh6tR0N+ijHRuoRrxFuepkmSSYNdhwXWhyobKk6H3+M&#10;gmDS7cv7W1OaYD8O5/J1t8zqb6Vm0/C8AuEp+P/wX3uvFaQZ3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dBgP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2E5496" w:rsidRDefault="002E5496" w:rsidP="003D4EB9">
                      <w:pPr>
                        <w:pStyle w:val="a5"/>
                      </w:pPr>
                    </w:p>
                  </w:txbxContent>
                </v:textbox>
              </v:shape>
              <v:shape id="Text Box 226" o:spid="_x0000_s4135" type="#_x0000_t202" style="position:absolute;left:3194;top:6929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GjmMQA&#10;AADbAAAADwAAAGRycy9kb3ducmV2LnhtbESP3WrCQBSE7wu+w3IK3tVNA1qJrlKDotCi+NP7Q/aY&#10;BLNnQ3bV9e3dQqGXw8x8w0znwTTiRp2rLSt4HyQgiAuray4VnI6rtzEI55E1NpZJwYMczGe9lylm&#10;2t55T7eDL0WEsMtQQeV9m0npiooMuoFtiaN3tp1BH2VXSt3hPcJNI9MkGUmDNceFClvKKyouh6tR&#10;EEy6XGy/ytwEu/u+5OvVcHT+Uar/Gj4nIDwF/x/+a2+0gvQDfr/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Ro5jEAAAA2wAAAA8AAAAAAAAAAAAAAAAAmAIAAGRycy9k&#10;b3ducmV2LnhtbFBLBQYAAAAABAAEAPUAAACJAwAAAAA=&#10;" strokeweight="2.25pt">
                <v:textbox style="layout-flow:vertical;mso-layout-flow-alt:bottom-to-top" inset=".5mm,.3mm,.5mm,.3mm">
                  <w:txbxContent>
                    <w:p w:rsidR="002E5496" w:rsidRDefault="002E5496" w:rsidP="003D4EB9">
                      <w:pPr>
                        <w:pStyle w:val="a5"/>
                      </w:pPr>
                    </w:p>
                  </w:txbxContent>
                </v:textbox>
              </v:shape>
            </v:group>
          </v:group>
          <v:rect id="Rectangle 227" o:spid="_x0000_s4132" style="position:absolute;left:1134;top:284;width:10488;height:16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2ScIA&#10;AADbAAAADwAAAGRycy9kb3ducmV2LnhtbERPTWvCQBC9C/6HZQq9SN1UVGrqKhJa0J408eJtyE6T&#10;0Oxsmtlq+u+7h4LHx/tebwfXqiv10ng28DxNQBGX3jZcGTgX708voCQgW2w9k4FfEthuxqM1ptbf&#10;+ETXPFQqhrCkaKAOoUu1lrImhzL1HXHkPn3vMETYV9r2eIvhrtWzJFlqhw3Hhho7ymoqv/IfZwDd&#10;oZofvlcfuZzlbVFMsqNcMmMeH4bdK6hAQ7iL/917a2AWx8Yv8Qf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DZJwgAAANsAAAAPAAAAAAAAAAAAAAAAAJgCAABkcnMvZG93&#10;bnJldi54bWxQSwUGAAAAAAQABAD1AAAAhwMAAAAA&#10;" strokeweight="2.25pt"/>
          <v:group id="Group 228" o:spid="_x0000_s4098" style="position:absolute;left:1134;top:15717;width:10489;height:837" coordorigin="1140,12894" coordsize="10489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<v:rect id="Rectangle 229" o:spid="_x0000_s4131" style="position:absolute;left:1140;top:12894;width:10488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sksIA&#10;AADbAAAADwAAAGRycy9kb3ducmV2LnhtbERPTWvCQBC9C/0PyxS8iG6qttjUVUpQqJ7a6KW3ITtN&#10;QrOzaWbV9N+7B8Hj430v171r1Jk6qT0beJokoIgLb2suDRwP2/EClARki41nMvBPAuvVw2CJqfUX&#10;/qJzHkoVQ1hSNFCF0KZaS1GRQ5n4ljhyP75zGCLsSm07vMRw1+hpkrxohzXHhgpbyioqfvOTM4Bu&#10;V853f6/7XI6yeT6Msk/5zowZPvbvb6AC9eEuvrk/rIFZXB+/xB+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S6ySwgAAANsAAAAPAAAAAAAAAAAAAAAAAJgCAABkcnMvZG93&#10;bnJldi54bWxQSwUGAAAAAAQABAD1AAAAhwMAAAAA&#10;" strokeweight="2.25pt"/>
            <v:group id="Group 230" o:spid="_x0000_s4099" style="position:absolute;left:1143;top:12894;width:10486;height:853" coordorigin="989,11410" coordsize="10486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<v:group id="Group 231" o:spid="_x0000_s4128" style="position:absolute;left:10908;top:11410;width:567;height:853" coordorigin="9096,9973" coordsize="851,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shape id="Text Box 232" o:spid="_x0000_s4130" type="#_x0000_t202" style="position:absolute;left:9096;top:9973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BMcMA&#10;AADbAAAADwAAAGRycy9kb3ducmV2LnhtbESPwWrDMBBE74H+g9hCb7HcGJLgWjYmEOixTQJJb1tr&#10;a5taKyOpjvv3UaGQ4zAzb5iims0gJnK+t6zgOUlBEDdW99wqOB33yy0IH5A1DpZJwS95qMqHRYG5&#10;tld+p+kQWhEh7HNU0IUw5lL6piODPrEjcfS+rDMYonSt1A6vEW4GuUrTtTTYc1zocKRdR8334cco&#10;aI/uYzO9pfVKD5tPPF8ya2Wm1NPjXL+ACDSHe/i//aoVZBn8fYk/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ZBMcMAAADbAAAADwAAAAAAAAAAAAAAAACYAgAAZHJzL2Rv&#10;d25yZXYueG1sUEsFBgAAAAAEAAQA9QAAAIgDAAAAAA==&#10;" strokeweight="2.25pt">
                  <v:textbox inset=".5mm,.3mm,.5mm,.3mm">
                    <w:txbxContent>
                      <w:p w:rsidR="002E5496" w:rsidRPr="0047560E" w:rsidRDefault="002E5496" w:rsidP="003D4EB9">
                        <w:pPr>
                          <w:pStyle w:val="a5"/>
                        </w:pPr>
                        <w:r w:rsidRPr="0047560E">
                          <w:t>Лист</w:t>
                        </w:r>
                      </w:p>
                    </w:txbxContent>
                  </v:textbox>
                </v:shape>
                <v:shape id="Text Box 233" o:spid="_x0000_s4129" type="#_x0000_t202" style="position:absolute;left:9097;top:10259;width:85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ZRcMA&#10;AADbAAAADwAAAGRycy9kb3ducmV2LnhtbESPQWvCQBSE74L/YXlCb2ajKU2JriKC4LFNCm1vr9ln&#10;Esy+DbtrTP99t1DocZiZb5jtfjK9GMn5zrKCVZKCIK6t7rhR8Fadls8gfEDW2FsmBd/kYb+bz7ZY&#10;aHvnVxrL0IgIYV+ggjaEoZDS1y0Z9IkdiKN3sc5giNI1Uju8R7jp5TpNn6TBjuNCiwMdW6qv5c0o&#10;aCr3mY8v6WGt+/wL3z8ya2Wm1MNiOmxABJrCf/ivfdYKskf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/ZRcMAAADbAAAADwAAAAAAAAAAAAAAAACYAgAAZHJzL2Rv&#10;d25yZXYueG1sUEsFBgAAAAAEAAQA9QAAAIgDAAAAAA==&#10;" strokeweight="2.25pt">
                  <v:textbox inset=".5mm,.3mm,.5mm,.3mm">
                    <w:txbxContent>
                      <w:p w:rsidR="002E5496" w:rsidRPr="003D4EB9" w:rsidRDefault="00D1115F" w:rsidP="003D4EB9">
                        <w:pPr>
                          <w:pStyle w:val="a5"/>
                          <w:spacing w:before="120"/>
                          <w:ind w:left="0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begin"/>
                        </w:r>
                        <w:r w:rsidR="002E5496" w:rsidRPr="003D4EB9">
                          <w:rPr>
                            <w:noProof/>
                            <w:sz w:val="28"/>
                            <w:szCs w:val="28"/>
                          </w:rPr>
                          <w:instrText xml:space="preserve"> PAGE  \* MERGEFORMAT </w:instrText>
                        </w: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separate"/>
                        </w:r>
                        <w:r w:rsidR="00994E5B">
                          <w:rPr>
                            <w:noProof/>
                            <w:sz w:val="28"/>
                            <w:szCs w:val="28"/>
                          </w:rPr>
                          <w:t>16</w:t>
                        </w:r>
                        <w:r w:rsidRPr="003D4EB9"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  <v:shape id="Text Box 234" o:spid="_x0000_s4127" type="#_x0000_t202" style="position:absolute;left:4672;top:11413;width:6236;height:8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Hxc8YA&#10;AADbAAAADwAAAGRycy9kb3ducmV2LnhtbESPQUvDQBSE74L/YXmCN7tRsZS0m6DFgnootdZDb4/s&#10;MxvNvg3ZZxv767uFgsdhZr5hZuXgW7WjPjaBDdyOMlDEVbAN1wY2H4ubCagoyBbbwGTgjyKUxeXF&#10;DHMb9vxOu7XUKkE45mjAiXS51rFy5DGOQkecvK/Qe5Qk+1rbHvcJ7lt9l2Vj7bHhtOCwo7mj6mf9&#10;6w2smqfv5dvic3J4Xc23Qu75IHpjzPXV8DgFJTTIf/jcfrEG7h/g9CX9AF0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Hxc8YAAADbAAAADwAAAAAAAAAAAAAAAACYAgAAZHJz&#10;L2Rvd25yZXYueG1sUEsFBgAAAAAEAAQA9QAAAIsDAAAAAA==&#10;" strokeweight="2.25pt">
                <v:textbox inset="0,0,0,0">
                  <w:txbxContent>
                    <w:p w:rsidR="002E5496" w:rsidRPr="009E3291" w:rsidRDefault="002E5496" w:rsidP="00E142F6">
                      <w:pPr>
                        <w:spacing w:before="160"/>
                        <w:ind w:firstLine="0"/>
                        <w:jc w:val="center"/>
                        <w:rPr>
                          <w:noProof/>
                        </w:rPr>
                      </w:pP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</w:rPr>
                        <w:t>ФИВТ.</w:t>
                      </w:r>
                      <w:r w:rsidR="004142F0">
                        <w:rPr>
                          <w:rFonts w:ascii="GOST type A" w:hAnsi="GOST type A"/>
                          <w:noProof/>
                          <w:sz w:val="36"/>
                          <w:szCs w:val="36"/>
                        </w:rPr>
                        <w:t>10115-и</w:t>
                      </w: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A3092E">
                        <w:rPr>
                          <w:rFonts w:ascii="GOST type A" w:hAnsi="GOST type A"/>
                          <w:noProof/>
                          <w:sz w:val="36"/>
                          <w:szCs w:val="36"/>
                        </w:rPr>
                        <w:t>ПЗ</w:t>
                      </w:r>
                    </w:p>
                  </w:txbxContent>
                </v:textbox>
              </v:shape>
              <v:group id="Group 235" o:spid="_x0000_s4100" style="position:absolute;left:989;top:11413;width:3683;height:850" coordorigin="1248,9691" coordsize="3683,8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<v:group id="Group 236" o:spid="_x0000_s4121" style="position:absolute;left:1248;top:10272;width:3682;height:280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Text Box 237" o:spid="_x0000_s4126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TeqMMA&#10;AADbAAAADwAAAGRycy9kb3ducmV2LnhtbERP3WrCMBS+H/gO4QjezXQOqnSmZQrOXbgxOx/g0Bzb&#10;YHNSmmi7Pf1yMfDy4/tfF6NtxY16bxwreJonIIgrpw3XCk7fu8cVCB+QNbaOScEPeSjyycMaM+0G&#10;PtKtDLWIIewzVNCE0GVS+qohi37uOuLInV1vMUTY11L3OMRw28pFkqTSouHY0GBH24aqS3m1Cpaf&#10;5eH3LV2azfg17A8fq216PBmlZtPx9QVEoDHcxf/ud63gOY6NX+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5TeqMMAAADbAAAADwAAAAAAAAAAAAAAAACYAgAAZHJzL2Rv&#10;d25yZXYueG1sUEsFBgAAAAAEAAQA9QAAAIgDAAAAAA==&#10;" strokeweight="2.25pt">
                    <v:textbox inset="0,.3mm,0,.3mm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И</w:t>
                          </w:r>
                          <w:r w:rsidRPr="0047560E">
                            <w:t>зм.</w:t>
                          </w:r>
                        </w:p>
                        <w:p w:rsidR="002E5496" w:rsidRPr="00ED3EC0" w:rsidRDefault="002E5496" w:rsidP="003D4EB9">
                          <w:pPr>
                            <w:pStyle w:val="a5"/>
                            <w:rPr>
                              <w:sz w:val="22"/>
                              <w:szCs w:val="22"/>
                            </w:rPr>
                          </w:pPr>
                          <w:r w:rsidRPr="00ED3EC0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38" o:spid="_x0000_s4125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5228MA&#10;AADbAAAADwAAAGRycy9kb3ducmV2LnhtbESPQWvCQBSE7wX/w/KE3upGA02NriJCoceaCNbbM/ua&#10;hGbfht1tkv57t1DocZiZb5jtfjKdGMj51rKC5SIBQVxZ3XKt4Fy+Pr2A8AFZY2eZFPyQh/1u9rDF&#10;XNuRTzQUoRYRwj5HBU0IfS6lrxoy6Be2J47ep3UGQ5SultrhGOGmk6skeZYGW44LDfZ0bKj6Kr6N&#10;grp012x4Tw4r3WU3vHyk1spUqcf5dNiACDSF//Bf+00rSNfw+yX+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5228MAAADbAAAADwAAAAAAAAAAAAAAAACYAgAAZHJzL2Rv&#10;d25yZXYueG1sUEsFBgAAAAAEAAQA9QAAAIgDAAAAAA==&#10;" strokeweight="2.25pt">
                    <v:textbox inset=".5mm,.3mm,.5mm,.3mm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3D4EB9">
                            <w:rPr>
                              <w:rStyle w:val="a6"/>
                            </w:rPr>
                            <w:t>№</w:t>
                          </w:r>
                          <w:r w:rsidRPr="0047560E">
                            <w:t xml:space="preserve"> докум.</w:t>
                          </w:r>
                        </w:p>
                      </w:txbxContent>
                    </v:textbox>
                  </v:shape>
                  <v:shape id="Text Box 239" o:spid="_x0000_s4124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sO8AA&#10;AADbAAAADwAAAGRycy9kb3ducmV2LnhtbERPy2rCQBTdF/yH4QrdNRMTMSU6igiFLn1B2901c5uE&#10;Zu6EmWmMf+8sBJeH815tRtOJgZxvLSuYJSkI4srqlmsF59PH2zsIH5A1dpZJwY08bNaTlxWW2l75&#10;QMMx1CKGsC9RQRNCX0rpq4YM+sT2xJH7tc5giNDVUju8xnDTySxNF9Jgy7GhwZ52DVV/x3+joD65&#10;n2LYp9tMd8UFv75za2Wu1Ot03C5BBBrDU/xwf2oF87g+fok/QK7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KsO8AAAADbAAAADwAAAAAAAAAAAAAAAACYAgAAZHJzL2Rvd25y&#10;ZXYueG1sUEsFBgAAAAAEAAQA9QAAAIUDAAAAAA==&#10;" strokeweight="2.25pt">
                    <v:textbox inset=".5mm,.3mm,.5mm,.3mm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47560E">
                            <w:t>Лист</w:t>
                          </w:r>
                        </w:p>
                      </w:txbxContent>
                    </v:textbox>
                  </v:shape>
                  <v:shape id="Text Box 240" o:spid="_x0000_s4123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4JoMMA&#10;AADbAAAADwAAAGRycy9kb3ducmV2LnhtbESPQWvCQBSE74L/YXlCb7oxKVVSVxFB6LGNgnp7zb4m&#10;odm3YXebxH/vFgo9DjPzDbPZjaYVPTnfWFawXCQgiEurG64UnE/H+RqED8gaW8uk4E4edtvpZIO5&#10;tgN/UF+ESkQI+xwV1CF0uZS+rMmgX9iOOHpf1hkMUbpKaodDhJtWpknyIg02HBdq7OhQU/ld/BgF&#10;1cndVv17sk91u/rEyzWzVmZKPc3G/SuIQGP4D/+137SC5yX8fok/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4JoMMAAADbAAAADwAAAAAAAAAAAAAAAACYAgAAZHJzL2Rv&#10;d25yZXYueG1sUEsFBgAAAAAEAAQA9QAAAIgDAAAAAA==&#10;" strokeweight="2.25pt">
                    <v:textbox inset=".5mm,.3mm,.5mm,.3mm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47560E">
                            <w:t>Подп.</w:t>
                          </w:r>
                        </w:p>
                      </w:txbxContent>
                    </v:textbox>
                  </v:shape>
                  <v:shape id="Text Box 241" o:spid="_x0000_s4122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X18MA&#10;AADbAAAADwAAAGRycy9kb3ducmV2LnhtbESPQWvCQBSE7wX/w/IEb82msZiSuooIgkebCLa31+xr&#10;Epp9G3bXmP77bqHgcZiZb5j1djK9GMn5zrKCpyQFQVxb3XGj4FwdHl9A+ICssbdMCn7Iw3Yze1hj&#10;oe2N32gsQyMihH2BCtoQhkJKX7dk0Cd2II7el3UGQ5SukdrhLcJNL7M0XUmDHceFFgfat1R/l1ej&#10;oKncRz6e0l2m+/wTL+9La+VSqcV82r2CCDSFe/i/fdQKnjP4+xJ/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yX18MAAADbAAAADwAAAAAAAAAAAAAAAACYAgAAZHJzL2Rv&#10;d25yZXYueG1sUEsFBgAAAAAEAAQA9QAAAIgDAAAAAA==&#10;" strokeweight="2.25pt">
                    <v:textbox inset=".5mm,.3mm,.5mm,.3mm">
                      <w:txbxContent>
                        <w:p w:rsidR="002E5496" w:rsidRPr="0047560E" w:rsidRDefault="002E5496" w:rsidP="003D4EB9">
                          <w:pPr>
                            <w:pStyle w:val="a5"/>
                          </w:pPr>
                          <w:r w:rsidRPr="0047560E">
                            <w:t>Дата</w:t>
                          </w:r>
                        </w:p>
                      </w:txbxContent>
                    </v:textbox>
                  </v:shape>
                </v:group>
                <v:group id="Group 242" o:spid="_x0000_s4101" style="position:absolute;left:1248;top:9691;width:3683;height:581" coordorigin="3033,9482" coordsize="3683,5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group id="Group 243" o:spid="_x0000_s4108" style="position:absolute;left:3034;top:9492;width:3682;height:561" coordorigin="1240,9793" coordsize="3685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group id="Group 244" o:spid="_x0000_s4115" style="position:absolute;left:1240;top:10078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shape id="Text Box 245" o:spid="_x0000_s4120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AYMMA&#10;AADbAAAADwAAAGRycy9kb3ducmV2LnhtbESPQWsCMRSE7wX/Q3iCt5ooRW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YAYMMAAADbAAAADwAAAAAAAAAAAAAAAACYAgAAZHJzL2Rv&#10;d25yZXYueG1sUEsFBgAAAAAEAAQA9QAAAIgDAAAAAA=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6" o:spid="_x0000_s4119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l+8QA&#10;AADbAAAADwAAAGRycy9kb3ducmV2LnhtbESPT2sCMRTE7wW/Q3iCt5pUpJXVKP6h4MVDV2F7fN08&#10;d5duXtYk1fXbN4WCx2FmfsMsVr1txZV8aBxreBkrEMSlMw1XGk7H9+cZiBCRDbaOScOdAqyWg6cF&#10;Zsbd+IOueaxEgnDIUEMdY5dJGcqaLIax64iTd3beYkzSV9J4vCW4beVEqVdpseG0UGNH25rK7/zH&#10;ajiovihU8enDBHezi/m6n9abXOvRsF/PQUTq4yP8394bDdM3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qpfv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7" o:spid="_x0000_s4118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UxicEA&#10;AADbAAAADwAAAGRycy9kb3ducmV2LnhtbERPz2vCMBS+C/sfwht402QyhnSmRTcGu3iwK3THZ/Ns&#10;i81Ll2Ra/3tzGOz48f3eFJMdxIV86B1reFoqEMSNMz23Gqqvj8UaRIjIBgfHpOFGAYr8YbbBzLgr&#10;H+hSxlakEA4ZauhiHDMpQ9ORxbB0I3HiTs5bjAn6VhqP1xRuB7lS6kVa7Dk1dDjSW0fNufy1GvZq&#10;qmtVf/uwwvf1jznequ2u1Hr+OG1fQUSa4r/4z/1pNDyns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1MYnBAAAA2wAAAA8AAAAAAAAAAAAAAAAAmAIAAGRycy9kb3du&#10;cmV2LnhtbFBLBQYAAAAABAAEAPUAAACG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8" o:spid="_x0000_s4117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UEsQA&#10;AADbAAAADwAAAGRycy9kb3ducmV2LnhtbESPT2sCMRTE7wW/Q3iCt5pUpOhqFP9Q8OKhq7A9vm6e&#10;u0s3L2uS6vrtm0Khx2FmfsMs171txY18aBxreBkrEMSlMw1XGs6nt+cZiBCRDbaOScODAqxXg6cl&#10;Zsbd+Z1ueaxEgnDIUEMdY5dJGcqaLIax64iTd3HeYkzSV9J4vCe4beVEqVdpseG0UGNHu5rKr/zb&#10;ajiqvihU8eHDBPezq/l8nDfbXOvRsN8sQETq43/4r30wG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5lBL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49" o:spid="_x0000_s4116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rUsEA&#10;AADbAAAADwAAAGRycy9kb3ducmV2LnhtbERPz2vCMBS+C/sfwht402TChnSmRTcGu3iwK3THZ/Ns&#10;i81Ll2Ra/3tzGOz48f3eFJMdxIV86B1reFoqEMSNMz23Gqqvj8UaRIjIBgfHpOFGAYr8YbbBzLgr&#10;H+hSxlakEA4ZauhiHDMpQ9ORxbB0I3HiTs5bjAn6VhqP1xRuB7lS6kVa7Dk1dDjSW0fNufy1GvZq&#10;qmtVf/uwwvf1jznequ2u1Hr+OG1fQUSa4r/4z/1pNDyn9elL+gEy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aq1LBAAAA2wAAAA8AAAAAAAAAAAAAAAAAmAIAAGRycy9kb3du&#10;cmV2LnhtbFBLBQYAAAAABAAEAPUAAACG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  <v:group id="Group 250" o:spid="_x0000_s4109" style="position:absolute;left:1240;top:9793;width:3685;height:283" coordorigin="3332,11725" coordsize="3681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Text Box 251" o:spid="_x0000_s4114" type="#_x0000_t202" style="position:absolute;left:3332;top:11725;width:39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QvsQA&#10;AADbAAAADwAAAGRycy9kb3ducmV2LnhtbESPQWvCQBSE74L/YXlCb7rbQEVSV7GWQi89GAPx+Jp9&#10;TUKzb+PuVuO/7xYKHoeZ+YZZb0fbiwv50DnW8LhQIIhrZzpuNJTHt/kKRIjIBnvHpOFGAbab6WSN&#10;uXFXPtCliI1IEA45amhjHHIpQ92SxbBwA3Hyvpy3GJP0jTQerwlue5kptZQWO04LLQ60b6n+Ln6s&#10;hg81VpWqTj5k+Lo6m89buXsptH6YjbtnEJHGeA//t9+NhqcM/r6k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EkL7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2" o:spid="_x0000_s4113" type="#_x0000_t202" style="position:absolute;left:4295;top:11725;width:1304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g1JcQA&#10;AADbAAAADwAAAGRycy9kb3ducmV2LnhtbESPT2sCMRTE7wW/Q3iCt5pUaZ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INSX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3" o:spid="_x0000_s4112" type="#_x0000_t202" style="position:absolute;left:3728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tUcQA&#10;AADbAAAADwAAAGRycy9kb3ducmV2LnhtbESPT2sCMRTE7wW/Q3iCt5pUbJHVKP6h4MVDV2F7fN08&#10;d5duXtYk1fXbN4WCx2FmfsMsVr1txZV8aBxreBkrEMSlMw1XGk7H9+cZiBCRDbaOScOdAqyWg6cF&#10;Zsbd+IOueaxEgnDIUEMdY5dJGcqaLIax64iTd3beYkzSV9J4vCW4beVEqTdpseG0UGNH25rK7/zH&#10;ajiovihU8enDBHezi/m6n9abXOvRsF/PQUTq4yP8394bDa9T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hrVH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4" o:spid="_x0000_s4111" type="#_x0000_t202" style="position:absolute;left:5597;top:11725;width:850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IysQA&#10;AADbAAAADwAAAGRycy9kb3ducmV2LnhtbESPT2sCMRTE7wW/Q3hCbzVRsMjWKP5B6KWHrsL2+Nw8&#10;dxc3L2sSdf32TaHgcZiZ3zDzZW9bcSMfGscaxiMFgrh0puFKw2G/e5uBCBHZYOuYNDwowHIxeJlj&#10;Ztydv+mWx0okCIcMNdQxdpmUoazJYhi5jjh5J+ctxiR9JY3He4LbVk6UepcWG04LNXa0qak851er&#10;4Uv1RaGKHx8muJ1dzPFxWK1zrV+H/eoDRKQ+PsP/7U+jYTqF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tCMrEAAAA2wAAAA8AAAAAAAAAAAAAAAAAmAIAAGRycy9k&#10;b3ducmV2LnhtbFBLBQYAAAAABAAEAPUAAACJAwAAAAA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255" o:spid="_x0000_s4110" type="#_x0000_t202" style="position:absolute;left:6446;top:11725;width:56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WvcMA&#10;AADbAAAADwAAAGRycy9kb3ducmV2LnhtbESPQWsCMRSE7wX/Q3iCt5ooVGRrFLUIvXhwK2yPz81z&#10;d3Hzsk2irv/eFAo9DjPzDbNY9bYVN/KhcaxhMlYgiEtnGq40HL92r3MQISIbbB2ThgcFWC0HLwvM&#10;jLvzgW55rESCcMhQQx1jl0kZyposhrHriJN3dt5iTNJX0ni8J7ht5VSpmbTYcFqosaNtTeUlv1oN&#10;e9UXhSq+fZjix/zHnB7H9SbXejTs1+8gIvXxP/zX/jQa3mbw+yX9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+WvcMAAADbAAAADwAAAAAAAAAAAAAAAACYAgAAZHJzL2Rv&#10;d25yZXYueG1sUEsFBgAAAAAEAAQA9QAAAIgDAAAAAA==&#10;" strokeweight="1pt">
                        <v:textbox inset=".5mm,.3mm,.5mm,.3mm">
                          <w:txbxContent>
                            <w:p w:rsidR="002E5496" w:rsidRPr="009E3291" w:rsidRDefault="002E5496" w:rsidP="003D4EB9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line id="Line 256" o:spid="_x0000_s4107" style="position:absolute;visibility:visible" from="5299,9482" to="5299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        <v:line id="Line 257" o:spid="_x0000_s4106" style="position:absolute;visibility:visible" from="3033,9492" to="3033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      <v:line id="Line 258" o:spid="_x0000_s4105" style="position:absolute;visibility:visible" from="6715,9482" to="6715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+OFsQAAADbAAAADwAAAGRycy9kb3ducmV2LnhtbESPQWvCQBSE7wX/w/KE3urGkpYaXUWE&#10;Qg7pwVj0+sg+s8Hs25jdJum/7xYKPQ4z8w2z2U22FQP1vnGsYLlIQBBXTjdcK/g8vT+9gfABWWPr&#10;mBR8k4fddvawwUy7kY80lKEWEcI+QwUmhC6T0leGLPqF64ijd3W9xRBlX0vd4xjhtpXPSfIqLTYc&#10;Fwx2dDBU3covqyD9yI2+TIUvjkl+puaeHu6lU+pxPu3XIAJN4T/81861gpcV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44WxAAAANsAAAAPAAAAAAAAAAAA&#10;AAAAAKECAABkcnMvZG93bnJldi54bWxQSwUGAAAAAAQABAD5AAAAkgMAAAAA&#10;" strokeweight="2.25pt"/>
                  <v:line id="Line 259" o:spid="_x0000_s4104" style="position:absolute;visibility:visible" from="6148,9482" to="6148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      <v:line id="Line 260" o:spid="_x0000_s4103" style="position:absolute;visibility:visible" from="3430,9492" to="3430,10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  <v:line id="Line 261" o:spid="_x0000_s4102" style="position:absolute;visibility:visible" from="3996,9482" to="3996,10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W2s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dMx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J9bawQAAANsAAAAPAAAAAAAAAAAAAAAA&#10;AKECAABkcnMvZG93bnJldi54bWxQSwUGAAAAAAQABAD5AAAAjwMAAAAA&#10;" strokeweight="2.25pt"/>
                </v:group>
              </v:group>
            </v:group>
          </v:group>
          <w10:wrap anchorx="margin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2B88"/>
    <w:multiLevelType w:val="hybridMultilevel"/>
    <w:tmpl w:val="B5AAE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228B6"/>
    <w:multiLevelType w:val="multilevel"/>
    <w:tmpl w:val="5860ED50"/>
    <w:numStyleLink w:val="a"/>
  </w:abstractNum>
  <w:abstractNum w:abstractNumId="2">
    <w:nsid w:val="0FD221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4">
    <w:nsid w:val="126011EE"/>
    <w:multiLevelType w:val="multilevel"/>
    <w:tmpl w:val="072A2938"/>
    <w:numStyleLink w:val="1"/>
  </w:abstractNum>
  <w:abstractNum w:abstractNumId="5">
    <w:nsid w:val="12BB53DA"/>
    <w:multiLevelType w:val="hybridMultilevel"/>
    <w:tmpl w:val="191811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382668"/>
    <w:multiLevelType w:val="hybridMultilevel"/>
    <w:tmpl w:val="40929AD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>
    <w:nsid w:val="18290F16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204B07B0"/>
    <w:multiLevelType w:val="hybridMultilevel"/>
    <w:tmpl w:val="43EAF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4146"/>
    <w:multiLevelType w:val="multilevel"/>
    <w:tmpl w:val="5860ED50"/>
    <w:numStyleLink w:val="a"/>
  </w:abstractNum>
  <w:abstractNum w:abstractNumId="10">
    <w:nsid w:val="25A61498"/>
    <w:multiLevelType w:val="hybridMultilevel"/>
    <w:tmpl w:val="B9242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12">
    <w:nsid w:val="2B0651F5"/>
    <w:multiLevelType w:val="multilevel"/>
    <w:tmpl w:val="5860ED50"/>
    <w:numStyleLink w:val="a"/>
  </w:abstractNum>
  <w:abstractNum w:abstractNumId="13">
    <w:nsid w:val="33370EF1"/>
    <w:multiLevelType w:val="hybridMultilevel"/>
    <w:tmpl w:val="A9525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C671B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68B2A45"/>
    <w:multiLevelType w:val="multilevel"/>
    <w:tmpl w:val="0B12F14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6F16BB3"/>
    <w:multiLevelType w:val="hybridMultilevel"/>
    <w:tmpl w:val="169CDE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A59298B"/>
    <w:multiLevelType w:val="hybridMultilevel"/>
    <w:tmpl w:val="0B12F1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DFC2FEB"/>
    <w:multiLevelType w:val="multilevel"/>
    <w:tmpl w:val="5860ED50"/>
    <w:numStyleLink w:val="a"/>
  </w:abstractNum>
  <w:abstractNum w:abstractNumId="19">
    <w:nsid w:val="3FC70288"/>
    <w:multiLevelType w:val="multilevel"/>
    <w:tmpl w:val="5860ED50"/>
    <w:numStyleLink w:val="a"/>
  </w:abstractNum>
  <w:abstractNum w:abstractNumId="20">
    <w:nsid w:val="427A78C1"/>
    <w:multiLevelType w:val="hybridMultilevel"/>
    <w:tmpl w:val="DF0A1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828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515D1F45"/>
    <w:multiLevelType w:val="hybridMultilevel"/>
    <w:tmpl w:val="A67C4F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45A5740"/>
    <w:multiLevelType w:val="hybridMultilevel"/>
    <w:tmpl w:val="19ECB5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7065C6E"/>
    <w:multiLevelType w:val="multilevel"/>
    <w:tmpl w:val="0B12F14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  <w:sz w:val="28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89B6AD5"/>
    <w:multiLevelType w:val="hybridMultilevel"/>
    <w:tmpl w:val="478C1ACE"/>
    <w:lvl w:ilvl="0" w:tplc="B8F048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5F230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11D6CB3"/>
    <w:multiLevelType w:val="multilevel"/>
    <w:tmpl w:val="A774971E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9">
    <w:nsid w:val="61E96DB3"/>
    <w:multiLevelType w:val="hybridMultilevel"/>
    <w:tmpl w:val="603E89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86C3F20"/>
    <w:multiLevelType w:val="multilevel"/>
    <w:tmpl w:val="5860ED50"/>
    <w:numStyleLink w:val="a"/>
  </w:abstractNum>
  <w:abstractNum w:abstractNumId="31">
    <w:nsid w:val="788727DA"/>
    <w:multiLevelType w:val="hybridMultilevel"/>
    <w:tmpl w:val="3104D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6C7472"/>
    <w:multiLevelType w:val="hybridMultilevel"/>
    <w:tmpl w:val="8BD6F5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C2F6F6F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7D852251"/>
    <w:multiLevelType w:val="hybridMultilevel"/>
    <w:tmpl w:val="8D6496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01"/>
          </w:tabs>
          <w:ind w:left="0" w:firstLine="851"/>
        </w:pPr>
        <w:rPr>
          <w:rFonts w:hint="default"/>
        </w:rPr>
      </w:lvl>
    </w:lvlOverride>
  </w:num>
  <w:num w:numId="3">
    <w:abstractNumId w:val="11"/>
  </w:num>
  <w:num w:numId="4">
    <w:abstractNumId w:val="10"/>
  </w:num>
  <w:num w:numId="5">
    <w:abstractNumId w:val="4"/>
  </w:num>
  <w:num w:numId="6">
    <w:abstractNumId w:val="24"/>
  </w:num>
  <w:num w:numId="7">
    <w:abstractNumId w:val="19"/>
  </w:num>
  <w:num w:numId="8">
    <w:abstractNumId w:val="26"/>
  </w:num>
  <w:num w:numId="9">
    <w:abstractNumId w:val="32"/>
  </w:num>
  <w:num w:numId="10">
    <w:abstractNumId w:val="9"/>
  </w:num>
  <w:num w:numId="11">
    <w:abstractNumId w:val="28"/>
  </w:num>
  <w:num w:numId="12">
    <w:abstractNumId w:val="12"/>
  </w:num>
  <w:num w:numId="13">
    <w:abstractNumId w:val="1"/>
  </w:num>
  <w:num w:numId="14">
    <w:abstractNumId w:val="23"/>
  </w:num>
  <w:num w:numId="15">
    <w:abstractNumId w:val="14"/>
  </w:num>
  <w:num w:numId="16">
    <w:abstractNumId w:val="33"/>
  </w:num>
  <w:num w:numId="17">
    <w:abstractNumId w:val="22"/>
  </w:num>
  <w:num w:numId="18">
    <w:abstractNumId w:val="7"/>
  </w:num>
  <w:num w:numId="19">
    <w:abstractNumId w:val="17"/>
  </w:num>
  <w:num w:numId="20">
    <w:abstractNumId w:val="25"/>
  </w:num>
  <w:num w:numId="21">
    <w:abstractNumId w:val="15"/>
  </w:num>
  <w:num w:numId="22">
    <w:abstractNumId w:val="2"/>
  </w:num>
  <w:num w:numId="23">
    <w:abstractNumId w:val="30"/>
  </w:num>
  <w:num w:numId="24">
    <w:abstractNumId w:val="34"/>
  </w:num>
  <w:num w:numId="25">
    <w:abstractNumId w:val="21"/>
  </w:num>
  <w:num w:numId="26">
    <w:abstractNumId w:val="16"/>
  </w:num>
  <w:num w:numId="27">
    <w:abstractNumId w:val="29"/>
  </w:num>
  <w:num w:numId="28">
    <w:abstractNumId w:val="13"/>
  </w:num>
  <w:num w:numId="29">
    <w:abstractNumId w:val="8"/>
  </w:num>
  <w:num w:numId="30">
    <w:abstractNumId w:val="6"/>
  </w:num>
  <w:num w:numId="31">
    <w:abstractNumId w:val="0"/>
  </w:num>
  <w:num w:numId="32">
    <w:abstractNumId w:val="27"/>
  </w:num>
  <w:num w:numId="33">
    <w:abstractNumId w:val="5"/>
  </w:num>
  <w:num w:numId="34">
    <w:abstractNumId w:val="20"/>
  </w:num>
  <w:num w:numId="35">
    <w:abstractNumId w:val="3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attachedTemplate r:id="rId1"/>
  <w:stylePaneFormatFilter w:val="3F01"/>
  <w:defaultTabStop w:val="708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E09FC"/>
    <w:rsid w:val="000000DD"/>
    <w:rsid w:val="00006139"/>
    <w:rsid w:val="00006587"/>
    <w:rsid w:val="0001424F"/>
    <w:rsid w:val="000165D7"/>
    <w:rsid w:val="000170D3"/>
    <w:rsid w:val="0001755B"/>
    <w:rsid w:val="000212A5"/>
    <w:rsid w:val="00047B1B"/>
    <w:rsid w:val="000700D3"/>
    <w:rsid w:val="00075A23"/>
    <w:rsid w:val="000813AC"/>
    <w:rsid w:val="00081682"/>
    <w:rsid w:val="0008682D"/>
    <w:rsid w:val="000A1853"/>
    <w:rsid w:val="000A43A2"/>
    <w:rsid w:val="000A7F8C"/>
    <w:rsid w:val="000C2306"/>
    <w:rsid w:val="000D049D"/>
    <w:rsid w:val="000D0E57"/>
    <w:rsid w:val="000D2079"/>
    <w:rsid w:val="000D590D"/>
    <w:rsid w:val="000D6960"/>
    <w:rsid w:val="000D6A24"/>
    <w:rsid w:val="000D70A5"/>
    <w:rsid w:val="000E29C9"/>
    <w:rsid w:val="000E3395"/>
    <w:rsid w:val="000E695A"/>
    <w:rsid w:val="000E78FF"/>
    <w:rsid w:val="000F650D"/>
    <w:rsid w:val="0010050B"/>
    <w:rsid w:val="0011200A"/>
    <w:rsid w:val="00113260"/>
    <w:rsid w:val="00114477"/>
    <w:rsid w:val="00123866"/>
    <w:rsid w:val="00127C68"/>
    <w:rsid w:val="00133CD7"/>
    <w:rsid w:val="00134AEB"/>
    <w:rsid w:val="001357DD"/>
    <w:rsid w:val="0013706A"/>
    <w:rsid w:val="001377F5"/>
    <w:rsid w:val="00140DD1"/>
    <w:rsid w:val="00142C64"/>
    <w:rsid w:val="00156990"/>
    <w:rsid w:val="00163DD9"/>
    <w:rsid w:val="00177517"/>
    <w:rsid w:val="00183A5D"/>
    <w:rsid w:val="00184E0D"/>
    <w:rsid w:val="00193FC9"/>
    <w:rsid w:val="001B0CDD"/>
    <w:rsid w:val="001B5314"/>
    <w:rsid w:val="001C08E2"/>
    <w:rsid w:val="001C440C"/>
    <w:rsid w:val="001C5838"/>
    <w:rsid w:val="001D6C08"/>
    <w:rsid w:val="001D722E"/>
    <w:rsid w:val="001E3376"/>
    <w:rsid w:val="001E672A"/>
    <w:rsid w:val="001E6AD5"/>
    <w:rsid w:val="001F56BB"/>
    <w:rsid w:val="002023B9"/>
    <w:rsid w:val="002050EB"/>
    <w:rsid w:val="00205F6F"/>
    <w:rsid w:val="00210384"/>
    <w:rsid w:val="00216B0E"/>
    <w:rsid w:val="00220A54"/>
    <w:rsid w:val="0022552D"/>
    <w:rsid w:val="00226EA1"/>
    <w:rsid w:val="00235390"/>
    <w:rsid w:val="002420D4"/>
    <w:rsid w:val="0024236B"/>
    <w:rsid w:val="00246FF9"/>
    <w:rsid w:val="002522E5"/>
    <w:rsid w:val="0025275E"/>
    <w:rsid w:val="00257E62"/>
    <w:rsid w:val="00263421"/>
    <w:rsid w:val="00273AA0"/>
    <w:rsid w:val="00274C81"/>
    <w:rsid w:val="00277B54"/>
    <w:rsid w:val="00280CAD"/>
    <w:rsid w:val="002827F3"/>
    <w:rsid w:val="00282A39"/>
    <w:rsid w:val="0028564C"/>
    <w:rsid w:val="00294188"/>
    <w:rsid w:val="00296E6F"/>
    <w:rsid w:val="002A3B1B"/>
    <w:rsid w:val="002A53FE"/>
    <w:rsid w:val="002B02E1"/>
    <w:rsid w:val="002B476E"/>
    <w:rsid w:val="002B6CEE"/>
    <w:rsid w:val="002C499F"/>
    <w:rsid w:val="002C67CE"/>
    <w:rsid w:val="002D1AEC"/>
    <w:rsid w:val="002D1B60"/>
    <w:rsid w:val="002D6B35"/>
    <w:rsid w:val="002E0B30"/>
    <w:rsid w:val="002E5496"/>
    <w:rsid w:val="002F431F"/>
    <w:rsid w:val="0030079A"/>
    <w:rsid w:val="00300ABD"/>
    <w:rsid w:val="00304F3F"/>
    <w:rsid w:val="0030763A"/>
    <w:rsid w:val="00312591"/>
    <w:rsid w:val="00315F65"/>
    <w:rsid w:val="003167F0"/>
    <w:rsid w:val="0032083A"/>
    <w:rsid w:val="00321BDC"/>
    <w:rsid w:val="00325C1D"/>
    <w:rsid w:val="00346CEA"/>
    <w:rsid w:val="0034702C"/>
    <w:rsid w:val="003473BC"/>
    <w:rsid w:val="00355012"/>
    <w:rsid w:val="00366342"/>
    <w:rsid w:val="00381E98"/>
    <w:rsid w:val="00384341"/>
    <w:rsid w:val="003861F9"/>
    <w:rsid w:val="00386E9D"/>
    <w:rsid w:val="0038712A"/>
    <w:rsid w:val="00392F0C"/>
    <w:rsid w:val="00394A8C"/>
    <w:rsid w:val="003A30D1"/>
    <w:rsid w:val="003B05B2"/>
    <w:rsid w:val="003B277E"/>
    <w:rsid w:val="003B5374"/>
    <w:rsid w:val="003C13B1"/>
    <w:rsid w:val="003D4EB9"/>
    <w:rsid w:val="003E22F7"/>
    <w:rsid w:val="003E3644"/>
    <w:rsid w:val="003F28AB"/>
    <w:rsid w:val="003F48B9"/>
    <w:rsid w:val="003F755A"/>
    <w:rsid w:val="00400ABF"/>
    <w:rsid w:val="00401E37"/>
    <w:rsid w:val="00407708"/>
    <w:rsid w:val="0041012E"/>
    <w:rsid w:val="0041188D"/>
    <w:rsid w:val="00413429"/>
    <w:rsid w:val="004134B0"/>
    <w:rsid w:val="004142F0"/>
    <w:rsid w:val="0041659B"/>
    <w:rsid w:val="00422A44"/>
    <w:rsid w:val="004255E3"/>
    <w:rsid w:val="004270E5"/>
    <w:rsid w:val="00431295"/>
    <w:rsid w:val="004349A5"/>
    <w:rsid w:val="00435CA0"/>
    <w:rsid w:val="004461AC"/>
    <w:rsid w:val="004547C1"/>
    <w:rsid w:val="0046157C"/>
    <w:rsid w:val="004618D7"/>
    <w:rsid w:val="00467DF4"/>
    <w:rsid w:val="00467FCA"/>
    <w:rsid w:val="0047500F"/>
    <w:rsid w:val="0047560E"/>
    <w:rsid w:val="00476B85"/>
    <w:rsid w:val="0048325C"/>
    <w:rsid w:val="004920C3"/>
    <w:rsid w:val="00494A6E"/>
    <w:rsid w:val="00497A2F"/>
    <w:rsid w:val="004A2A55"/>
    <w:rsid w:val="004B4F0D"/>
    <w:rsid w:val="004B6E9B"/>
    <w:rsid w:val="004C1BC9"/>
    <w:rsid w:val="004C55DB"/>
    <w:rsid w:val="004C57B6"/>
    <w:rsid w:val="004C6A8A"/>
    <w:rsid w:val="004D17A3"/>
    <w:rsid w:val="004D3338"/>
    <w:rsid w:val="004D37F0"/>
    <w:rsid w:val="004D6F88"/>
    <w:rsid w:val="004E21DE"/>
    <w:rsid w:val="004E712E"/>
    <w:rsid w:val="004F1A1A"/>
    <w:rsid w:val="004F5AAB"/>
    <w:rsid w:val="0050020B"/>
    <w:rsid w:val="00512FC9"/>
    <w:rsid w:val="0052297C"/>
    <w:rsid w:val="00533C60"/>
    <w:rsid w:val="00534C52"/>
    <w:rsid w:val="00535104"/>
    <w:rsid w:val="005411C0"/>
    <w:rsid w:val="005440AE"/>
    <w:rsid w:val="00545D3D"/>
    <w:rsid w:val="00546F70"/>
    <w:rsid w:val="00547DC1"/>
    <w:rsid w:val="005527E1"/>
    <w:rsid w:val="00553894"/>
    <w:rsid w:val="0056062D"/>
    <w:rsid w:val="00564664"/>
    <w:rsid w:val="0057340E"/>
    <w:rsid w:val="005800A3"/>
    <w:rsid w:val="00580E52"/>
    <w:rsid w:val="005842AF"/>
    <w:rsid w:val="005857B2"/>
    <w:rsid w:val="0059444E"/>
    <w:rsid w:val="00596840"/>
    <w:rsid w:val="005A0B54"/>
    <w:rsid w:val="005A59BE"/>
    <w:rsid w:val="005A6663"/>
    <w:rsid w:val="005A7B15"/>
    <w:rsid w:val="005B26D0"/>
    <w:rsid w:val="005C46FE"/>
    <w:rsid w:val="005C6C88"/>
    <w:rsid w:val="005D02C1"/>
    <w:rsid w:val="005D5410"/>
    <w:rsid w:val="005D5C13"/>
    <w:rsid w:val="005E1F9F"/>
    <w:rsid w:val="005E58CA"/>
    <w:rsid w:val="005E6506"/>
    <w:rsid w:val="005E66BE"/>
    <w:rsid w:val="005E69DD"/>
    <w:rsid w:val="005F7253"/>
    <w:rsid w:val="0060096A"/>
    <w:rsid w:val="00604BF8"/>
    <w:rsid w:val="006064F9"/>
    <w:rsid w:val="006068E2"/>
    <w:rsid w:val="00610D14"/>
    <w:rsid w:val="00615249"/>
    <w:rsid w:val="00615420"/>
    <w:rsid w:val="00615A87"/>
    <w:rsid w:val="00616F98"/>
    <w:rsid w:val="00620B3D"/>
    <w:rsid w:val="00620E06"/>
    <w:rsid w:val="006210AC"/>
    <w:rsid w:val="00623F31"/>
    <w:rsid w:val="00625E87"/>
    <w:rsid w:val="0063227F"/>
    <w:rsid w:val="00634CC9"/>
    <w:rsid w:val="00635A7E"/>
    <w:rsid w:val="00637121"/>
    <w:rsid w:val="006371AE"/>
    <w:rsid w:val="00653088"/>
    <w:rsid w:val="006542B1"/>
    <w:rsid w:val="00660D66"/>
    <w:rsid w:val="00661B11"/>
    <w:rsid w:val="00664F1D"/>
    <w:rsid w:val="0066669A"/>
    <w:rsid w:val="00673180"/>
    <w:rsid w:val="00676ED8"/>
    <w:rsid w:val="00681551"/>
    <w:rsid w:val="00682654"/>
    <w:rsid w:val="00683E38"/>
    <w:rsid w:val="00695290"/>
    <w:rsid w:val="00697C0B"/>
    <w:rsid w:val="006A3265"/>
    <w:rsid w:val="006A60C5"/>
    <w:rsid w:val="006A67C6"/>
    <w:rsid w:val="006B14C2"/>
    <w:rsid w:val="006B5E73"/>
    <w:rsid w:val="006C0439"/>
    <w:rsid w:val="006C2B37"/>
    <w:rsid w:val="006C2F84"/>
    <w:rsid w:val="006C448B"/>
    <w:rsid w:val="006C550C"/>
    <w:rsid w:val="006D1F16"/>
    <w:rsid w:val="006D40DB"/>
    <w:rsid w:val="006F1945"/>
    <w:rsid w:val="006F5F62"/>
    <w:rsid w:val="00701A2F"/>
    <w:rsid w:val="00702543"/>
    <w:rsid w:val="007158D2"/>
    <w:rsid w:val="00747E55"/>
    <w:rsid w:val="00753AB2"/>
    <w:rsid w:val="0075471E"/>
    <w:rsid w:val="00761FD3"/>
    <w:rsid w:val="00763BD5"/>
    <w:rsid w:val="00773C27"/>
    <w:rsid w:val="00773E0D"/>
    <w:rsid w:val="00773EF7"/>
    <w:rsid w:val="00774467"/>
    <w:rsid w:val="0077456B"/>
    <w:rsid w:val="00775670"/>
    <w:rsid w:val="00787CBF"/>
    <w:rsid w:val="00790A22"/>
    <w:rsid w:val="007951C8"/>
    <w:rsid w:val="007A1212"/>
    <w:rsid w:val="007A63A2"/>
    <w:rsid w:val="007B3B0E"/>
    <w:rsid w:val="007B5929"/>
    <w:rsid w:val="007C051F"/>
    <w:rsid w:val="007C0B7B"/>
    <w:rsid w:val="007E4CEB"/>
    <w:rsid w:val="007E5866"/>
    <w:rsid w:val="007E79CD"/>
    <w:rsid w:val="007F1147"/>
    <w:rsid w:val="008030A4"/>
    <w:rsid w:val="00803FAA"/>
    <w:rsid w:val="00805FF1"/>
    <w:rsid w:val="00806190"/>
    <w:rsid w:val="00821C37"/>
    <w:rsid w:val="008256BF"/>
    <w:rsid w:val="00825B59"/>
    <w:rsid w:val="00826847"/>
    <w:rsid w:val="00832A6E"/>
    <w:rsid w:val="00833DE4"/>
    <w:rsid w:val="00834C95"/>
    <w:rsid w:val="00843E04"/>
    <w:rsid w:val="00845BC0"/>
    <w:rsid w:val="0084601D"/>
    <w:rsid w:val="0085433C"/>
    <w:rsid w:val="00857B0E"/>
    <w:rsid w:val="00885F3A"/>
    <w:rsid w:val="00893C46"/>
    <w:rsid w:val="00897428"/>
    <w:rsid w:val="008A4FA4"/>
    <w:rsid w:val="008A7E67"/>
    <w:rsid w:val="008C21F6"/>
    <w:rsid w:val="008C3E78"/>
    <w:rsid w:val="008C612E"/>
    <w:rsid w:val="008C7540"/>
    <w:rsid w:val="008C768B"/>
    <w:rsid w:val="008D0964"/>
    <w:rsid w:val="008D1FB3"/>
    <w:rsid w:val="008E0FBD"/>
    <w:rsid w:val="008E2D44"/>
    <w:rsid w:val="008E6536"/>
    <w:rsid w:val="008F0936"/>
    <w:rsid w:val="008F0D2C"/>
    <w:rsid w:val="008F176F"/>
    <w:rsid w:val="008F2228"/>
    <w:rsid w:val="008F36F0"/>
    <w:rsid w:val="009001EA"/>
    <w:rsid w:val="00901240"/>
    <w:rsid w:val="00903727"/>
    <w:rsid w:val="009068AA"/>
    <w:rsid w:val="00910C51"/>
    <w:rsid w:val="00912911"/>
    <w:rsid w:val="009142BA"/>
    <w:rsid w:val="00916099"/>
    <w:rsid w:val="00917A03"/>
    <w:rsid w:val="009201A2"/>
    <w:rsid w:val="00921B99"/>
    <w:rsid w:val="00924FB1"/>
    <w:rsid w:val="00926B53"/>
    <w:rsid w:val="009272CC"/>
    <w:rsid w:val="00930024"/>
    <w:rsid w:val="00931342"/>
    <w:rsid w:val="00931A49"/>
    <w:rsid w:val="00932B66"/>
    <w:rsid w:val="00935E4B"/>
    <w:rsid w:val="00937168"/>
    <w:rsid w:val="00942C19"/>
    <w:rsid w:val="00942E59"/>
    <w:rsid w:val="0095009F"/>
    <w:rsid w:val="00950A18"/>
    <w:rsid w:val="00955E23"/>
    <w:rsid w:val="0095771B"/>
    <w:rsid w:val="00962E78"/>
    <w:rsid w:val="00963257"/>
    <w:rsid w:val="009660EB"/>
    <w:rsid w:val="00967318"/>
    <w:rsid w:val="00973826"/>
    <w:rsid w:val="00974D45"/>
    <w:rsid w:val="00981360"/>
    <w:rsid w:val="009868E4"/>
    <w:rsid w:val="00987ABF"/>
    <w:rsid w:val="009932CB"/>
    <w:rsid w:val="00994E5B"/>
    <w:rsid w:val="009C0AE1"/>
    <w:rsid w:val="009D56DB"/>
    <w:rsid w:val="009E0A20"/>
    <w:rsid w:val="009E114E"/>
    <w:rsid w:val="009E21A1"/>
    <w:rsid w:val="009E3291"/>
    <w:rsid w:val="009E5537"/>
    <w:rsid w:val="009F2C8D"/>
    <w:rsid w:val="009F2CF2"/>
    <w:rsid w:val="00A014D9"/>
    <w:rsid w:val="00A06BFA"/>
    <w:rsid w:val="00A17CF8"/>
    <w:rsid w:val="00A21809"/>
    <w:rsid w:val="00A220CE"/>
    <w:rsid w:val="00A23780"/>
    <w:rsid w:val="00A23C6D"/>
    <w:rsid w:val="00A24EA2"/>
    <w:rsid w:val="00A26EDB"/>
    <w:rsid w:val="00A3079F"/>
    <w:rsid w:val="00A3092E"/>
    <w:rsid w:val="00A3567D"/>
    <w:rsid w:val="00A52D35"/>
    <w:rsid w:val="00A55D73"/>
    <w:rsid w:val="00A6038D"/>
    <w:rsid w:val="00A61502"/>
    <w:rsid w:val="00A61B98"/>
    <w:rsid w:val="00A65C05"/>
    <w:rsid w:val="00A70EA9"/>
    <w:rsid w:val="00A721AB"/>
    <w:rsid w:val="00A73C6E"/>
    <w:rsid w:val="00A81300"/>
    <w:rsid w:val="00A8305F"/>
    <w:rsid w:val="00A831A1"/>
    <w:rsid w:val="00A849C3"/>
    <w:rsid w:val="00A90E25"/>
    <w:rsid w:val="00A970E9"/>
    <w:rsid w:val="00AA20E2"/>
    <w:rsid w:val="00AA32D4"/>
    <w:rsid w:val="00AB5934"/>
    <w:rsid w:val="00AC5907"/>
    <w:rsid w:val="00AD0135"/>
    <w:rsid w:val="00AD0DC3"/>
    <w:rsid w:val="00AD17F6"/>
    <w:rsid w:val="00AD28F8"/>
    <w:rsid w:val="00AD2BA6"/>
    <w:rsid w:val="00AD2FEE"/>
    <w:rsid w:val="00AD6698"/>
    <w:rsid w:val="00AD7BC1"/>
    <w:rsid w:val="00AE5DB6"/>
    <w:rsid w:val="00AF08FD"/>
    <w:rsid w:val="00AF1201"/>
    <w:rsid w:val="00AF36FF"/>
    <w:rsid w:val="00AF6C3A"/>
    <w:rsid w:val="00B11B96"/>
    <w:rsid w:val="00B125CB"/>
    <w:rsid w:val="00B251AF"/>
    <w:rsid w:val="00B27B6D"/>
    <w:rsid w:val="00B33DD3"/>
    <w:rsid w:val="00B34F4D"/>
    <w:rsid w:val="00B37BFC"/>
    <w:rsid w:val="00B42E82"/>
    <w:rsid w:val="00B52D65"/>
    <w:rsid w:val="00B631F7"/>
    <w:rsid w:val="00B65B0F"/>
    <w:rsid w:val="00B73645"/>
    <w:rsid w:val="00B77881"/>
    <w:rsid w:val="00B8092F"/>
    <w:rsid w:val="00B837AC"/>
    <w:rsid w:val="00B9062F"/>
    <w:rsid w:val="00B936A9"/>
    <w:rsid w:val="00B94AB1"/>
    <w:rsid w:val="00BA0C1C"/>
    <w:rsid w:val="00BA3212"/>
    <w:rsid w:val="00BA5D6A"/>
    <w:rsid w:val="00BA6029"/>
    <w:rsid w:val="00BB6412"/>
    <w:rsid w:val="00BB7223"/>
    <w:rsid w:val="00BB7F85"/>
    <w:rsid w:val="00BC62B7"/>
    <w:rsid w:val="00BE4552"/>
    <w:rsid w:val="00BE4F38"/>
    <w:rsid w:val="00BE52C0"/>
    <w:rsid w:val="00BE5ACD"/>
    <w:rsid w:val="00BE7FBA"/>
    <w:rsid w:val="00BF28B6"/>
    <w:rsid w:val="00C046DC"/>
    <w:rsid w:val="00C07225"/>
    <w:rsid w:val="00C16675"/>
    <w:rsid w:val="00C16948"/>
    <w:rsid w:val="00C1756A"/>
    <w:rsid w:val="00C2020B"/>
    <w:rsid w:val="00C20E1C"/>
    <w:rsid w:val="00C20F77"/>
    <w:rsid w:val="00C25F60"/>
    <w:rsid w:val="00C40E90"/>
    <w:rsid w:val="00C450EF"/>
    <w:rsid w:val="00C80044"/>
    <w:rsid w:val="00C81994"/>
    <w:rsid w:val="00C84CE4"/>
    <w:rsid w:val="00C9236D"/>
    <w:rsid w:val="00C92713"/>
    <w:rsid w:val="00C93C79"/>
    <w:rsid w:val="00C9421B"/>
    <w:rsid w:val="00C9716E"/>
    <w:rsid w:val="00C977E1"/>
    <w:rsid w:val="00CA0617"/>
    <w:rsid w:val="00CA140C"/>
    <w:rsid w:val="00CA4BD1"/>
    <w:rsid w:val="00CA4D7D"/>
    <w:rsid w:val="00CB4EC6"/>
    <w:rsid w:val="00CC56A3"/>
    <w:rsid w:val="00CC6A0A"/>
    <w:rsid w:val="00CD4A45"/>
    <w:rsid w:val="00CE03AA"/>
    <w:rsid w:val="00CF2466"/>
    <w:rsid w:val="00CF490A"/>
    <w:rsid w:val="00CF706F"/>
    <w:rsid w:val="00D0605D"/>
    <w:rsid w:val="00D068BA"/>
    <w:rsid w:val="00D074EC"/>
    <w:rsid w:val="00D07A19"/>
    <w:rsid w:val="00D1115F"/>
    <w:rsid w:val="00D15B22"/>
    <w:rsid w:val="00D21841"/>
    <w:rsid w:val="00D3067C"/>
    <w:rsid w:val="00D33ED5"/>
    <w:rsid w:val="00D35A9E"/>
    <w:rsid w:val="00D3600A"/>
    <w:rsid w:val="00D37BBF"/>
    <w:rsid w:val="00D45635"/>
    <w:rsid w:val="00D45CC5"/>
    <w:rsid w:val="00D47498"/>
    <w:rsid w:val="00D52115"/>
    <w:rsid w:val="00D53383"/>
    <w:rsid w:val="00D55FB7"/>
    <w:rsid w:val="00D606B7"/>
    <w:rsid w:val="00D83035"/>
    <w:rsid w:val="00D83435"/>
    <w:rsid w:val="00D85305"/>
    <w:rsid w:val="00D87704"/>
    <w:rsid w:val="00D941AF"/>
    <w:rsid w:val="00D97E6D"/>
    <w:rsid w:val="00DA12BE"/>
    <w:rsid w:val="00DA4B73"/>
    <w:rsid w:val="00DB1DE9"/>
    <w:rsid w:val="00DB2083"/>
    <w:rsid w:val="00DC3818"/>
    <w:rsid w:val="00DC6506"/>
    <w:rsid w:val="00DC7ED8"/>
    <w:rsid w:val="00DD66E7"/>
    <w:rsid w:val="00DF73F5"/>
    <w:rsid w:val="00DF7749"/>
    <w:rsid w:val="00E05F32"/>
    <w:rsid w:val="00E142F6"/>
    <w:rsid w:val="00E15032"/>
    <w:rsid w:val="00E1781C"/>
    <w:rsid w:val="00E36A9B"/>
    <w:rsid w:val="00E37A39"/>
    <w:rsid w:val="00E5783E"/>
    <w:rsid w:val="00E664AF"/>
    <w:rsid w:val="00E70622"/>
    <w:rsid w:val="00E71554"/>
    <w:rsid w:val="00E75362"/>
    <w:rsid w:val="00E75E8D"/>
    <w:rsid w:val="00E90979"/>
    <w:rsid w:val="00E968B1"/>
    <w:rsid w:val="00EA33B2"/>
    <w:rsid w:val="00EA5511"/>
    <w:rsid w:val="00EB2FEC"/>
    <w:rsid w:val="00EB50F4"/>
    <w:rsid w:val="00EC152A"/>
    <w:rsid w:val="00EC1693"/>
    <w:rsid w:val="00EC757B"/>
    <w:rsid w:val="00ED02C3"/>
    <w:rsid w:val="00ED3EC0"/>
    <w:rsid w:val="00ED4F21"/>
    <w:rsid w:val="00EF0D32"/>
    <w:rsid w:val="00EF2995"/>
    <w:rsid w:val="00EF3005"/>
    <w:rsid w:val="00EF35BF"/>
    <w:rsid w:val="00EF6840"/>
    <w:rsid w:val="00F06621"/>
    <w:rsid w:val="00F069DD"/>
    <w:rsid w:val="00F072DE"/>
    <w:rsid w:val="00F07E6E"/>
    <w:rsid w:val="00F1059E"/>
    <w:rsid w:val="00F13FA5"/>
    <w:rsid w:val="00F2078E"/>
    <w:rsid w:val="00F371E2"/>
    <w:rsid w:val="00F37E84"/>
    <w:rsid w:val="00F4344F"/>
    <w:rsid w:val="00F437E7"/>
    <w:rsid w:val="00F4666F"/>
    <w:rsid w:val="00F50990"/>
    <w:rsid w:val="00F54B38"/>
    <w:rsid w:val="00F56772"/>
    <w:rsid w:val="00F62260"/>
    <w:rsid w:val="00F650D4"/>
    <w:rsid w:val="00F67996"/>
    <w:rsid w:val="00F73E79"/>
    <w:rsid w:val="00F75191"/>
    <w:rsid w:val="00F84336"/>
    <w:rsid w:val="00FA15FB"/>
    <w:rsid w:val="00FA2340"/>
    <w:rsid w:val="00FA3E22"/>
    <w:rsid w:val="00FA59E4"/>
    <w:rsid w:val="00FA66BE"/>
    <w:rsid w:val="00FA6EC7"/>
    <w:rsid w:val="00FD4416"/>
    <w:rsid w:val="00FD758C"/>
    <w:rsid w:val="00FE0811"/>
    <w:rsid w:val="00FE09FC"/>
    <w:rsid w:val="00FE3186"/>
    <w:rsid w:val="00FE3623"/>
    <w:rsid w:val="00FE4062"/>
    <w:rsid w:val="00FF5957"/>
    <w:rsid w:val="00FF5FBB"/>
    <w:rsid w:val="00FF6F19"/>
    <w:rsid w:val="00FF7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envelope address" w:uiPriority="9"/>
    <w:lsdException w:name="List 4" w:semiHidden="0" w:unhideWhenUsed="0"/>
    <w:lsdException w:name="List 5" w:semiHidden="0" w:unhideWhenUsed="0"/>
    <w:lsdException w:name="Subtitle" w:semiHidden="0" w:unhideWhenUsed="0"/>
    <w:lsdException w:name="Date" w:semiHidden="0" w:uiPriority="9" w:unhideWhenUsed="0"/>
    <w:lsdException w:name="Hyperlink" w:uiPriority="99"/>
    <w:lsdException w:name="Strong" w:semiHidden="0" w:unhideWhenUsed="0"/>
    <w:lsdException w:name="HTML Acronym" w:uiPriority="9"/>
    <w:lsdException w:name="HTML Address" w:uiPriority="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93C46"/>
    <w:pPr>
      <w:ind w:firstLine="851"/>
      <w:jc w:val="both"/>
    </w:pPr>
    <w:rPr>
      <w:sz w:val="28"/>
      <w:szCs w:val="24"/>
    </w:rPr>
  </w:style>
  <w:style w:type="paragraph" w:styleId="10">
    <w:name w:val="heading 1"/>
    <w:next w:val="a1"/>
    <w:autoRedefine/>
    <w:qFormat/>
    <w:rsid w:val="008A7E67"/>
    <w:pPr>
      <w:keepNext/>
      <w:pageBreakBefore/>
      <w:numPr>
        <w:numId w:val="11"/>
      </w:numPr>
      <w:spacing w:after="240"/>
      <w:jc w:val="both"/>
      <w:outlineLvl w:val="0"/>
    </w:pPr>
    <w:rPr>
      <w:rFonts w:cs="Arial"/>
      <w:bCs/>
      <w:caps/>
      <w:kern w:val="32"/>
      <w:sz w:val="36"/>
      <w:szCs w:val="36"/>
    </w:rPr>
  </w:style>
  <w:style w:type="paragraph" w:styleId="2">
    <w:name w:val="heading 2"/>
    <w:next w:val="a1"/>
    <w:autoRedefine/>
    <w:qFormat/>
    <w:rsid w:val="00FD758C"/>
    <w:pPr>
      <w:keepNext/>
      <w:numPr>
        <w:ilvl w:val="1"/>
        <w:numId w:val="11"/>
      </w:numPr>
      <w:spacing w:before="120" w:after="120"/>
      <w:jc w:val="both"/>
      <w:outlineLvl w:val="1"/>
    </w:pPr>
    <w:rPr>
      <w:rFonts w:cs="Arial"/>
      <w:bCs/>
      <w:iCs/>
      <w:sz w:val="32"/>
      <w:szCs w:val="28"/>
    </w:rPr>
  </w:style>
  <w:style w:type="paragraph" w:styleId="3">
    <w:name w:val="heading 3"/>
    <w:basedOn w:val="4"/>
    <w:next w:val="a1"/>
    <w:autoRedefine/>
    <w:qFormat/>
    <w:rsid w:val="00FD758C"/>
    <w:pPr>
      <w:numPr>
        <w:ilvl w:val="2"/>
      </w:numPr>
      <w:outlineLvl w:val="2"/>
    </w:pPr>
  </w:style>
  <w:style w:type="paragraph" w:styleId="4">
    <w:name w:val="heading 4"/>
    <w:next w:val="a1"/>
    <w:autoRedefine/>
    <w:qFormat/>
    <w:rsid w:val="004D37F0"/>
    <w:pPr>
      <w:keepNext/>
      <w:numPr>
        <w:ilvl w:val="3"/>
        <w:numId w:val="11"/>
      </w:numPr>
      <w:spacing w:before="240" w:after="60"/>
      <w:jc w:val="both"/>
      <w:outlineLvl w:val="3"/>
    </w:pPr>
    <w:rPr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Штампы"/>
    <w:link w:val="a6"/>
    <w:rsid w:val="003D4EB9"/>
    <w:pPr>
      <w:ind w:left="28"/>
    </w:pPr>
    <w:rPr>
      <w:rFonts w:ascii="GOST type A" w:hAnsi="GOST type A"/>
      <w:szCs w:val="24"/>
    </w:rPr>
  </w:style>
  <w:style w:type="numbering" w:customStyle="1" w:styleId="a">
    <w:name w:val="Список ПЗ"/>
    <w:rsid w:val="002E0B30"/>
    <w:pPr>
      <w:numPr>
        <w:numId w:val="1"/>
      </w:numPr>
    </w:pPr>
  </w:style>
  <w:style w:type="paragraph" w:styleId="a7">
    <w:name w:val="Balloon Text"/>
    <w:basedOn w:val="a1"/>
    <w:link w:val="a8"/>
    <w:rsid w:val="004255E3"/>
    <w:rPr>
      <w:rFonts w:ascii="Tahoma" w:hAnsi="Tahoma" w:cs="Tahoma"/>
      <w:sz w:val="16"/>
      <w:szCs w:val="16"/>
    </w:rPr>
  </w:style>
  <w:style w:type="paragraph" w:styleId="a9">
    <w:name w:val="footer"/>
    <w:basedOn w:val="a1"/>
    <w:semiHidden/>
    <w:unhideWhenUsed/>
    <w:rsid w:val="006064F9"/>
    <w:pPr>
      <w:tabs>
        <w:tab w:val="center" w:pos="4677"/>
        <w:tab w:val="right" w:pos="9355"/>
      </w:tabs>
    </w:pPr>
  </w:style>
  <w:style w:type="character" w:customStyle="1" w:styleId="a6">
    <w:name w:val="Штампы Знак"/>
    <w:basedOn w:val="a2"/>
    <w:link w:val="a5"/>
    <w:rsid w:val="003D4EB9"/>
    <w:rPr>
      <w:rFonts w:ascii="GOST type A" w:hAnsi="GOST type A"/>
      <w:szCs w:val="24"/>
      <w:lang w:val="ru-RU" w:eastAsia="ru-RU" w:bidi="ar-SA"/>
    </w:rPr>
  </w:style>
  <w:style w:type="paragraph" w:customStyle="1" w:styleId="11">
    <w:name w:val="Штампы1"/>
    <w:basedOn w:val="a5"/>
    <w:rsid w:val="003D4EB9"/>
    <w:pPr>
      <w:jc w:val="center"/>
    </w:pPr>
    <w:rPr>
      <w:sz w:val="36"/>
      <w:szCs w:val="36"/>
    </w:rPr>
  </w:style>
  <w:style w:type="paragraph" w:customStyle="1" w:styleId="aa">
    <w:name w:val="Подрисуночный текст"/>
    <w:autoRedefine/>
    <w:qFormat/>
    <w:rsid w:val="0010050B"/>
    <w:pPr>
      <w:jc w:val="center"/>
    </w:pPr>
    <w:rPr>
      <w:sz w:val="24"/>
      <w:szCs w:val="24"/>
    </w:rPr>
  </w:style>
  <w:style w:type="table" w:customStyle="1" w:styleId="ab">
    <w:name w:val="Таблица"/>
    <w:basedOn w:val="a3"/>
    <w:rsid w:val="009272CC"/>
    <w:rPr>
      <w:sz w:val="18"/>
      <w:szCs w:val="22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table" w:styleId="ac">
    <w:name w:val="Table Grid"/>
    <w:basedOn w:val="a3"/>
    <w:rsid w:val="00A3567D"/>
    <w:pPr>
      <w:ind w:firstLine="85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Таблица-название"/>
    <w:autoRedefine/>
    <w:qFormat/>
    <w:rsid w:val="00682654"/>
    <w:pPr>
      <w:spacing w:before="240"/>
      <w:ind w:firstLine="851"/>
    </w:pPr>
    <w:rPr>
      <w:sz w:val="28"/>
      <w:szCs w:val="24"/>
    </w:rPr>
  </w:style>
  <w:style w:type="paragraph" w:customStyle="1" w:styleId="-0">
    <w:name w:val="Таблица-ед.изм."/>
    <w:autoRedefine/>
    <w:qFormat/>
    <w:rsid w:val="00DC3818"/>
    <w:pPr>
      <w:jc w:val="right"/>
    </w:pPr>
    <w:rPr>
      <w:sz w:val="22"/>
      <w:szCs w:val="24"/>
    </w:rPr>
  </w:style>
  <w:style w:type="paragraph" w:customStyle="1" w:styleId="-1">
    <w:name w:val="Таблица-текст"/>
    <w:autoRedefine/>
    <w:qFormat/>
    <w:rsid w:val="00676ED8"/>
    <w:rPr>
      <w:sz w:val="22"/>
      <w:szCs w:val="22"/>
    </w:rPr>
  </w:style>
  <w:style w:type="paragraph" w:customStyle="1" w:styleId="-2">
    <w:name w:val="Рисунок-название"/>
    <w:next w:val="a1"/>
    <w:autoRedefine/>
    <w:unhideWhenUsed/>
    <w:qFormat/>
    <w:rsid w:val="00A61502"/>
    <w:pPr>
      <w:spacing w:after="240"/>
      <w:jc w:val="center"/>
    </w:pPr>
    <w:rPr>
      <w:sz w:val="28"/>
      <w:szCs w:val="24"/>
    </w:rPr>
  </w:style>
  <w:style w:type="table" w:customStyle="1" w:styleId="-3">
    <w:name w:val="Формула-таблица"/>
    <w:basedOn w:val="a3"/>
    <w:rsid w:val="009E21A1"/>
    <w:rPr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numbering" w:customStyle="1" w:styleId="1">
    <w:name w:val="Список литературы1"/>
    <w:rsid w:val="007A63A2"/>
    <w:pPr>
      <w:numPr>
        <w:numId w:val="3"/>
      </w:numPr>
    </w:pPr>
  </w:style>
  <w:style w:type="paragraph" w:customStyle="1" w:styleId="-4">
    <w:name w:val="Приложение-заголовок"/>
    <w:basedOn w:val="10"/>
    <w:next w:val="a1"/>
    <w:autoRedefine/>
    <w:unhideWhenUsed/>
    <w:qFormat/>
    <w:rsid w:val="000F650D"/>
    <w:pPr>
      <w:numPr>
        <w:numId w:val="0"/>
      </w:numPr>
      <w:jc w:val="center"/>
    </w:pPr>
  </w:style>
  <w:style w:type="paragraph" w:styleId="12">
    <w:name w:val="toc 1"/>
    <w:basedOn w:val="a1"/>
    <w:next w:val="a1"/>
    <w:autoRedefine/>
    <w:uiPriority w:val="39"/>
    <w:rsid w:val="008C612E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0">
    <w:name w:val="toc 2"/>
    <w:basedOn w:val="a1"/>
    <w:next w:val="a1"/>
    <w:autoRedefine/>
    <w:uiPriority w:val="39"/>
    <w:rsid w:val="008C612E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0">
    <w:name w:val="toc 3"/>
    <w:basedOn w:val="a1"/>
    <w:next w:val="a1"/>
    <w:autoRedefine/>
    <w:semiHidden/>
    <w:rsid w:val="000E78FF"/>
    <w:pPr>
      <w:ind w:left="560"/>
      <w:jc w:val="left"/>
    </w:pPr>
    <w:rPr>
      <w:iCs/>
      <w:sz w:val="20"/>
      <w:szCs w:val="20"/>
    </w:rPr>
  </w:style>
  <w:style w:type="character" w:customStyle="1" w:styleId="a8">
    <w:name w:val="Текст выноски Знак"/>
    <w:basedOn w:val="a2"/>
    <w:link w:val="a7"/>
    <w:rsid w:val="004255E3"/>
    <w:rPr>
      <w:rFonts w:ascii="Tahoma" w:hAnsi="Tahoma" w:cs="Tahoma"/>
      <w:sz w:val="16"/>
      <w:szCs w:val="16"/>
    </w:rPr>
  </w:style>
  <w:style w:type="paragraph" w:styleId="40">
    <w:name w:val="toc 4"/>
    <w:basedOn w:val="a1"/>
    <w:next w:val="a1"/>
    <w:autoRedefine/>
    <w:semiHidden/>
    <w:rsid w:val="00226EA1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226EA1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226EA1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226EA1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226EA1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226EA1"/>
    <w:pPr>
      <w:ind w:left="2240"/>
      <w:jc w:val="left"/>
    </w:pPr>
    <w:rPr>
      <w:sz w:val="18"/>
      <w:szCs w:val="18"/>
    </w:rPr>
  </w:style>
  <w:style w:type="paragraph" w:customStyle="1" w:styleId="-5">
    <w:name w:val="Приложение-подпись"/>
    <w:autoRedefine/>
    <w:unhideWhenUsed/>
    <w:qFormat/>
    <w:rsid w:val="00277B54"/>
    <w:pPr>
      <w:jc w:val="center"/>
    </w:pPr>
    <w:rPr>
      <w:sz w:val="28"/>
      <w:szCs w:val="24"/>
    </w:rPr>
  </w:style>
  <w:style w:type="paragraph" w:styleId="ad">
    <w:name w:val="Subtitle"/>
    <w:basedOn w:val="a1"/>
    <w:next w:val="a1"/>
    <w:link w:val="ae"/>
    <w:semiHidden/>
    <w:unhideWhenUsed/>
    <w:rsid w:val="00EF0D32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e">
    <w:name w:val="Подзаголовок Знак"/>
    <w:basedOn w:val="a2"/>
    <w:link w:val="ad"/>
    <w:semiHidden/>
    <w:rsid w:val="004255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">
    <w:name w:val="Strong"/>
    <w:basedOn w:val="a2"/>
    <w:rsid w:val="00EF0D32"/>
    <w:rPr>
      <w:b/>
      <w:bCs/>
    </w:rPr>
  </w:style>
  <w:style w:type="paragraph" w:styleId="af0">
    <w:name w:val="header"/>
    <w:basedOn w:val="a1"/>
    <w:link w:val="af1"/>
    <w:semiHidden/>
    <w:unhideWhenUsed/>
    <w:rsid w:val="00AD2FEE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semiHidden/>
    <w:rsid w:val="00AD2FEE"/>
    <w:rPr>
      <w:sz w:val="28"/>
      <w:szCs w:val="24"/>
    </w:rPr>
  </w:style>
  <w:style w:type="paragraph" w:styleId="af2">
    <w:name w:val="List Paragraph"/>
    <w:basedOn w:val="a1"/>
    <w:link w:val="af3"/>
    <w:uiPriority w:val="34"/>
    <w:rsid w:val="000212A5"/>
    <w:pPr>
      <w:ind w:left="720"/>
      <w:contextualSpacing/>
    </w:pPr>
  </w:style>
  <w:style w:type="table" w:customStyle="1" w:styleId="-6">
    <w:name w:val="Рисунок-таблица"/>
    <w:basedOn w:val="a3"/>
    <w:uiPriority w:val="99"/>
    <w:rsid w:val="00806190"/>
    <w:pPr>
      <w:jc w:val="center"/>
    </w:pPr>
    <w:rPr>
      <w:sz w:val="28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41">
    <w:name w:val="Table Classic 4"/>
    <w:basedOn w:val="a3"/>
    <w:rsid w:val="003A30D1"/>
    <w:pPr>
      <w:ind w:firstLine="851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МаркированныйСписок"/>
    <w:basedOn w:val="af2"/>
    <w:link w:val="21"/>
    <w:qFormat/>
    <w:rsid w:val="006B5E73"/>
    <w:pPr>
      <w:numPr>
        <w:ilvl w:val="1"/>
        <w:numId w:val="17"/>
      </w:numPr>
      <w:ind w:left="0" w:firstLine="851"/>
    </w:pPr>
  </w:style>
  <w:style w:type="character" w:customStyle="1" w:styleId="af3">
    <w:name w:val="Абзац списка Знак"/>
    <w:basedOn w:val="a2"/>
    <w:link w:val="af2"/>
    <w:uiPriority w:val="34"/>
    <w:rsid w:val="006B5E73"/>
    <w:rPr>
      <w:sz w:val="28"/>
      <w:szCs w:val="24"/>
    </w:rPr>
  </w:style>
  <w:style w:type="character" w:customStyle="1" w:styleId="21">
    <w:name w:val="МаркирСписок2 Знак"/>
    <w:basedOn w:val="af3"/>
    <w:link w:val="a0"/>
    <w:rsid w:val="006B5E73"/>
    <w:rPr>
      <w:sz w:val="28"/>
      <w:szCs w:val="24"/>
    </w:rPr>
  </w:style>
  <w:style w:type="character" w:styleId="af4">
    <w:name w:val="Hyperlink"/>
    <w:basedOn w:val="a2"/>
    <w:uiPriority w:val="99"/>
    <w:unhideWhenUsed/>
    <w:rsid w:val="00F2078E"/>
    <w:rPr>
      <w:color w:val="0000FF" w:themeColor="hyperlink"/>
      <w:u w:val="single"/>
    </w:rPr>
  </w:style>
  <w:style w:type="paragraph" w:customStyle="1" w:styleId="af5">
    <w:name w:val="Листинг"/>
    <w:basedOn w:val="a1"/>
    <w:link w:val="af6"/>
    <w:autoRedefine/>
    <w:qFormat/>
    <w:rsid w:val="003B5374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character" w:customStyle="1" w:styleId="af6">
    <w:name w:val="Листинг Знак"/>
    <w:basedOn w:val="a2"/>
    <w:link w:val="af5"/>
    <w:rsid w:val="003B5374"/>
    <w:rPr>
      <w:rFonts w:ascii="Courier New" w:hAnsi="Courier New" w:cs="Courier New"/>
      <w:sz w:val="24"/>
      <w:szCs w:val="24"/>
    </w:rPr>
  </w:style>
  <w:style w:type="character" w:styleId="af7">
    <w:name w:val="Placeholder Text"/>
    <w:basedOn w:val="a2"/>
    <w:uiPriority w:val="99"/>
    <w:semiHidden/>
    <w:rsid w:val="007C0B7B"/>
    <w:rPr>
      <w:color w:val="808080"/>
    </w:rPr>
  </w:style>
  <w:style w:type="paragraph" w:styleId="af8">
    <w:name w:val="caption"/>
    <w:basedOn w:val="a1"/>
    <w:next w:val="a1"/>
    <w:unhideWhenUsed/>
    <w:qFormat/>
    <w:rsid w:val="004D17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rsid w:val="001B5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ownloads\csc_diploma_v4.6%20(2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24B8-FB12-4B4F-A9F6-B70B2339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csc_diploma_v4.6 (2).dotx</Template>
  <TotalTime>129</TotalTime>
  <Pages>21</Pages>
  <Words>2741</Words>
  <Characters>15628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SibSUTIS</Company>
  <LinksUpToDate>false</LinksUpToDate>
  <CharactersWithSpaces>18333</CharactersWithSpaces>
  <SharedDoc>false</SharedDoc>
  <HLinks>
    <vt:vector size="72" baseType="variant">
      <vt:variant>
        <vt:i4>1638463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_Toc226783382</vt:lpwstr>
      </vt:variant>
      <vt:variant>
        <vt:i4>1638463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_Toc226783381</vt:lpwstr>
      </vt:variant>
      <vt:variant>
        <vt:i4>1638463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_Toc226783380</vt:lpwstr>
      </vt:variant>
      <vt:variant>
        <vt:i4>1441855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_Toc226783379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_Toc226783378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_Toc226783377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_Toc226783376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_Toc226783375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_Toc226783374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_Toc226783373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_Toc226783372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_Toc226783371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Snusmumrik</cp:lastModifiedBy>
  <cp:revision>120</cp:revision>
  <cp:lastPrinted>2014-04-14T04:34:00Z</cp:lastPrinted>
  <dcterms:created xsi:type="dcterms:W3CDTF">2015-03-24T13:50:00Z</dcterms:created>
  <dcterms:modified xsi:type="dcterms:W3CDTF">2015-05-16T10:42:00Z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звание">
    <vt:lpwstr>Разработка модуля IVR (Interactive Voice Responder) для транкового шлюза</vt:lpwstr>
  </property>
  <property fmtid="{D5CDD505-2E9C-101B-9397-08002B2CF9AE}" pid="3" name="Рук.ФИО">
    <vt:lpwstr>Крамаренко К.Е.</vt:lpwstr>
  </property>
  <property fmtid="{D5CDD505-2E9C-101B-9397-08002B2CF9AE}" pid="4" name="Рук.ФИО.полн">
    <vt:lpwstr>Крамаренко Константин Евгеньевич</vt:lpwstr>
  </property>
  <property fmtid="{D5CDD505-2E9C-101B-9397-08002B2CF9AE}" pid="5" name="Рук.СтепеньЗвание">
    <vt:lpwstr>Младший научный сотрудник</vt:lpwstr>
  </property>
  <property fmtid="{D5CDD505-2E9C-101B-9397-08002B2CF9AE}" pid="6" name="Рук.Должность">
    <vt:lpwstr>Старший преподаватель Кафедры вычислительных систем ФГОБУ ВПО «СибГУТИ»</vt:lpwstr>
  </property>
  <property fmtid="{D5CDD505-2E9C-101B-9397-08002B2CF9AE}" pid="7" name="Рец.ФИО">
    <vt:lpwstr>Бачар Е.А.</vt:lpwstr>
  </property>
  <property fmtid="{D5CDD505-2E9C-101B-9397-08002B2CF9AE}" pid="8" name="Рец.ФИО.полн">
    <vt:lpwstr>Бачар Евгений Аркадьевич</vt:lpwstr>
  </property>
  <property fmtid="{D5CDD505-2E9C-101B-9397-08002B2CF9AE}" pid="9" name="Рец.СтепеньЗвание">
    <vt:lpwstr> </vt:lpwstr>
  </property>
  <property fmtid="{D5CDD505-2E9C-101B-9397-08002B2CF9AE}" pid="10" name="Рец.Должность">
    <vt:lpwstr>Начальник лаборатории SSW ООО "Предприятие Элтекс"</vt:lpwstr>
  </property>
  <property fmtid="{D5CDD505-2E9C-101B-9397-08002B2CF9AE}" pid="11" name="Каф.Полн">
    <vt:lpwstr>вычислительных систем</vt:lpwstr>
  </property>
  <property fmtid="{D5CDD505-2E9C-101B-9397-08002B2CF9AE}" pid="12" name="Каф.Сокр">
    <vt:lpwstr>ВС</vt:lpwstr>
  </property>
  <property fmtid="{D5CDD505-2E9C-101B-9397-08002B2CF9AE}" pid="13" name="Каф.Зав.ФИО">
    <vt:lpwstr>Мамойленко С.Н.</vt:lpwstr>
  </property>
  <property fmtid="{D5CDD505-2E9C-101B-9397-08002B2CF9AE}" pid="14" name="Каф.Зав.СтепеньЗвание">
    <vt:lpwstr>доцент д.т.н.</vt:lpwstr>
  </property>
  <property fmtid="{D5CDD505-2E9C-101B-9397-08002B2CF9AE}" pid="15" name="Конс.ЭЧ.ФИО">
    <vt:lpwstr>Мухина И.С.</vt:lpwstr>
  </property>
  <property fmtid="{D5CDD505-2E9C-101B-9397-08002B2CF9AE}" pid="16" name="Конс.БЖ.ФИО">
    <vt:lpwstr>Власова Л.П.</vt:lpwstr>
  </property>
  <property fmtid="{D5CDD505-2E9C-101B-9397-08002B2CF9AE}" pid="17" name="Нормокнтр.ФИО">
    <vt:lpwstr>Гонцова А.В.</vt:lpwstr>
  </property>
  <property fmtid="{D5CDD505-2E9C-101B-9397-08002B2CF9AE}" pid="18" name="Шаблон.Дата">
    <vt:lpwstr>«_____» _________________</vt:lpwstr>
  </property>
  <property fmtid="{D5CDD505-2E9C-101B-9397-08002B2CF9AE}" pid="19" name="Шаблон.Подпись">
    <vt:lpwstr>___________</vt:lpwstr>
  </property>
  <property fmtid="{D5CDD505-2E9C-101B-9397-08002B2CF9AE}" pid="20" name="Приказ.Дата">
    <vt:lpwstr>«12» января 2015 г.</vt:lpwstr>
  </property>
  <property fmtid="{D5CDD505-2E9C-101B-9397-08002B2CF9AE}" pid="21" name="Приказ.Номер">
    <vt:lpwstr>4/3-15</vt:lpwstr>
  </property>
  <property fmtid="{D5CDD505-2E9C-101B-9397-08002B2CF9AE}" pid="22" name="Студ.ФИО">
    <vt:lpwstr>Лещёв А.В.</vt:lpwstr>
  </property>
  <property fmtid="{D5CDD505-2E9C-101B-9397-08002B2CF9AE}" pid="23" name="Студ.ФИО.полн">
    <vt:lpwstr>Лещёв Александр Владимирович</vt:lpwstr>
  </property>
  <property fmtid="{D5CDD505-2E9C-101B-9397-08002B2CF9AE}" pid="24" name="Студ.ФИО.родит">
    <vt:lpwstr>Лещёва А.В.</vt:lpwstr>
  </property>
  <property fmtid="{D5CDD505-2E9C-101B-9397-08002B2CF9AE}" pid="25" name="Студ.ФИО.дат">
    <vt:lpwstr>Лещёву А.В.</vt:lpwstr>
  </property>
  <property fmtid="{D5CDD505-2E9C-101B-9397-08002B2CF9AE}" pid="26" name="Студ.Факультет">
    <vt:lpwstr>ИВТ</vt:lpwstr>
  </property>
  <property fmtid="{D5CDD505-2E9C-101B-9397-08002B2CF9AE}" pid="27" name="Студ.Группа">
    <vt:lpwstr>ВМ-05</vt:lpwstr>
  </property>
  <property fmtid="{D5CDD505-2E9C-101B-9397-08002B2CF9AE}" pid="28" name="Студента/ки">
    <vt:lpwstr>а</vt:lpwstr>
  </property>
  <property fmtid="{D5CDD505-2E9C-101B-9397-08002B2CF9AE}" pid="29" name="Сдача.Дата">
    <vt:lpwstr>21 июня 2015 г.</vt:lpwstr>
  </property>
  <property fmtid="{D5CDD505-2E9C-101B-9397-08002B2CF9AE}" pid="30" name="НомерРаздела.ЭЧ">
    <vt:lpwstr>4</vt:lpwstr>
  </property>
  <property fmtid="{D5CDD505-2E9C-101B-9397-08002B2CF9AE}" pid="31" name="НомерРаздела.БЖ">
    <vt:lpwstr>5</vt:lpwstr>
  </property>
</Properties>
</file>